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1940" w:rsidRDefault="003E1940"/>
    <w:sdt>
      <w:sdtPr>
        <w:rPr>
          <w:rStyle w:val="ae"/>
        </w:rPr>
        <w:alias w:val="Название"/>
        <w:tag w:val=""/>
        <w:id w:val="646483727"/>
        <w:placeholder>
          <w:docPart w:val="2E5449A337D649E08BCC0B222C85356B"/>
        </w:placeholder>
        <w:dataBinding w:prefixMappings="xmlns:ns0='http://purl.org/dc/elements/1.1/' xmlns:ns1='http://schemas.openxmlformats.org/package/2006/metadata/core-properties' " w:xpath="/ns1:coreProperties[1]/ns0:title[1]" w:storeItemID="{6C3C8BC8-F283-45AE-878A-BAB7291924A1}"/>
        <w:text/>
      </w:sdtPr>
      <w:sdtContent>
        <w:p w:rsidR="003364A0" w:rsidRPr="00AA63D0" w:rsidRDefault="009F0C83" w:rsidP="00AA63D0">
          <w:pPr>
            <w:jc w:val="center"/>
            <w:rPr>
              <w:rStyle w:val="ae"/>
            </w:rPr>
          </w:pPr>
          <w:r w:rsidRPr="00AA63D0">
            <w:rPr>
              <w:rStyle w:val="ae"/>
            </w:rPr>
            <w:t>Коммуникации в бизнес приложениях. Разработка в системе 1С:Предприятие 8.3</w:t>
          </w:r>
        </w:p>
      </w:sdtContent>
    </w:sdt>
    <w:p w:rsidR="003364A0" w:rsidRDefault="003364A0"/>
    <w:sdt>
      <w:sdtPr>
        <w:rPr>
          <w:rStyle w:val="a9"/>
        </w:rPr>
        <w:alias w:val="Тема"/>
        <w:tag w:val=""/>
        <w:id w:val="1197893836"/>
        <w:placeholder>
          <w:docPart w:val="73BCB967B6BD40BDB7275E0C2572CEAC"/>
        </w:placeholder>
        <w:dataBinding w:prefixMappings="xmlns:ns0='http://purl.org/dc/elements/1.1/' xmlns:ns1='http://schemas.openxmlformats.org/package/2006/metadata/core-properties' " w:xpath="/ns1:coreProperties[1]/ns0:subject[1]" w:storeItemID="{6C3C8BC8-F283-45AE-878A-BAB7291924A1}"/>
        <w:text/>
      </w:sdtPr>
      <w:sdtContent>
        <w:p w:rsidR="003364A0" w:rsidRPr="00AA63D0" w:rsidRDefault="009F0C83" w:rsidP="00AA63D0">
          <w:pPr>
            <w:jc w:val="center"/>
            <w:rPr>
              <w:rStyle w:val="a9"/>
            </w:rPr>
          </w:pPr>
          <w:r w:rsidRPr="00AA63D0">
            <w:rPr>
              <w:rStyle w:val="a9"/>
            </w:rPr>
            <w:t>Система взаимодействия</w:t>
          </w:r>
        </w:p>
      </w:sdtContent>
    </w:sdt>
    <w:p w:rsidR="003364A0" w:rsidRDefault="003364A0"/>
    <w:p w:rsidR="003364A0" w:rsidRPr="003364A0" w:rsidRDefault="003364A0" w:rsidP="00AA63D0">
      <w:pPr>
        <w:jc w:val="center"/>
      </w:pPr>
      <w:r>
        <w:t xml:space="preserve">Версия </w:t>
      </w:r>
      <w:fldSimple w:instr=" DOCPROPERTY  Версия  \* MERGEFORMAT ">
        <w:r w:rsidR="009F0C83">
          <w:t>1.0.0</w:t>
        </w:r>
      </w:fldSimple>
    </w:p>
    <w:p w:rsidR="003364A0" w:rsidRDefault="003364A0"/>
    <w:p w:rsidR="003364A0" w:rsidRDefault="003364A0" w:rsidP="00AA63D0">
      <w:pPr>
        <w:jc w:val="center"/>
      </w:pPr>
      <w:r>
        <w:fldChar w:fldCharType="begin"/>
      </w:r>
      <w:r>
        <w:instrText xml:space="preserve"> CREATEDATE  \@ "MMMM yyyy"  \* MERGEFORMAT </w:instrText>
      </w:r>
      <w:r>
        <w:fldChar w:fldCharType="separate"/>
      </w:r>
      <w:r w:rsidR="009F0C83">
        <w:rPr>
          <w:noProof/>
        </w:rPr>
        <w:t>январь 2020</w:t>
      </w:r>
      <w:r>
        <w:fldChar w:fldCharType="end"/>
      </w:r>
    </w:p>
    <w:p w:rsidR="003364A0" w:rsidRDefault="003364A0">
      <w:pPr>
        <w:spacing w:before="100" w:after="200" w:line="276" w:lineRule="auto"/>
        <w:jc w:val="left"/>
      </w:pPr>
      <w:r>
        <w:br w:type="page"/>
      </w:r>
    </w:p>
    <w:p w:rsidR="009F0C83" w:rsidRPr="009F0C83" w:rsidRDefault="009F0C83" w:rsidP="009F0C83">
      <w:pPr>
        <w:spacing w:before="480" w:after="450"/>
        <w:jc w:val="left"/>
        <w:rPr>
          <w:rFonts w:ascii="Arial" w:eastAsia="Times New Roman" w:hAnsi="Arial" w:cs="Arial"/>
          <w:color w:val="000000"/>
          <w:sz w:val="30"/>
          <w:szCs w:val="30"/>
          <w:lang w:eastAsia="ru-RU"/>
        </w:rPr>
      </w:pPr>
      <w:r w:rsidRPr="009F0C83">
        <w:rPr>
          <w:rFonts w:ascii="Arial" w:eastAsia="Times New Roman" w:hAnsi="Arial" w:cs="Arial"/>
          <w:color w:val="000000"/>
          <w:sz w:val="30"/>
          <w:szCs w:val="30"/>
          <w:lang w:eastAsia="ru-RU"/>
        </w:rPr>
        <w:lastRenderedPageBreak/>
        <w:t>Е.Ю. Хрусталева</w:t>
      </w:r>
    </w:p>
    <w:p w:rsidR="009F0C83" w:rsidRPr="009F0C83" w:rsidRDefault="009F0C83" w:rsidP="009F0C83">
      <w:pPr>
        <w:spacing w:after="450"/>
        <w:jc w:val="left"/>
        <w:rPr>
          <w:rFonts w:ascii="Arial" w:eastAsia="Times New Roman" w:hAnsi="Arial" w:cs="Arial"/>
          <w:b/>
          <w:bCs/>
          <w:color w:val="000000"/>
          <w:sz w:val="36"/>
          <w:szCs w:val="36"/>
          <w:lang w:eastAsia="ru-RU"/>
        </w:rPr>
      </w:pPr>
      <w:r w:rsidRPr="009F0C83">
        <w:rPr>
          <w:rFonts w:ascii="Arial" w:eastAsia="Times New Roman" w:hAnsi="Arial" w:cs="Arial"/>
          <w:b/>
          <w:bCs/>
          <w:color w:val="000000"/>
          <w:sz w:val="36"/>
          <w:szCs w:val="36"/>
          <w:lang w:eastAsia="ru-RU"/>
        </w:rPr>
        <w:t>Система взаимодействия. Коммуникации в бизнес приложениях</w:t>
      </w:r>
      <w:r w:rsidRPr="009F0C83">
        <w:rPr>
          <w:rFonts w:ascii="Arial" w:eastAsia="Times New Roman" w:hAnsi="Arial" w:cs="Arial"/>
          <w:b/>
          <w:bCs/>
          <w:color w:val="000000"/>
          <w:sz w:val="36"/>
          <w:szCs w:val="36"/>
          <w:lang w:eastAsia="ru-RU"/>
        </w:rPr>
        <w:br/>
        <w:t>Разработка в системе 1С:Предприятие 8.3</w:t>
      </w:r>
    </w:p>
    <w:p w:rsidR="009F0C83" w:rsidRPr="009F0C83" w:rsidRDefault="009F0C83" w:rsidP="009F0C83">
      <w:pPr>
        <w:spacing w:after="288" w:line="288" w:lineRule="atLeast"/>
        <w:jc w:val="left"/>
        <w:rPr>
          <w:rFonts w:ascii="Arial" w:eastAsia="Times New Roman" w:hAnsi="Arial" w:cs="Arial"/>
          <w:color w:val="000000"/>
          <w:sz w:val="22"/>
          <w:szCs w:val="22"/>
          <w:lang w:eastAsia="ru-RU"/>
        </w:rPr>
      </w:pPr>
      <w:r w:rsidRPr="009F0C83">
        <w:rPr>
          <w:rFonts w:ascii="Arial" w:eastAsia="Times New Roman" w:hAnsi="Arial" w:cs="Arial"/>
          <w:color w:val="000000"/>
          <w:sz w:val="22"/>
          <w:szCs w:val="22"/>
          <w:lang w:eastAsia="ru-RU"/>
        </w:rPr>
        <w:t>Электронная книга для публикации в информационной системе ИТС ПРОФ; ISBN 978-5-9677-2875-4.</w:t>
      </w:r>
    </w:p>
    <w:p w:rsidR="009F0C83" w:rsidRPr="009F0C83" w:rsidRDefault="009F0C83" w:rsidP="009F0C83">
      <w:pPr>
        <w:spacing w:after="288" w:line="288" w:lineRule="atLeast"/>
        <w:jc w:val="left"/>
        <w:rPr>
          <w:rFonts w:ascii="Arial" w:eastAsia="Times New Roman" w:hAnsi="Arial" w:cs="Arial"/>
          <w:color w:val="000000"/>
          <w:sz w:val="22"/>
          <w:szCs w:val="22"/>
          <w:lang w:eastAsia="ru-RU"/>
        </w:rPr>
      </w:pPr>
      <w:r w:rsidRPr="009F0C83">
        <w:rPr>
          <w:rFonts w:ascii="Arial" w:eastAsia="Times New Roman" w:hAnsi="Arial" w:cs="Arial"/>
          <w:color w:val="000000"/>
          <w:sz w:val="22"/>
          <w:szCs w:val="22"/>
          <w:lang w:eastAsia="ru-RU"/>
        </w:rPr>
        <w:t>Версия издания от 28.02.2019.</w:t>
      </w:r>
    </w:p>
    <w:p w:rsidR="009F0C83" w:rsidRPr="009F0C83" w:rsidRDefault="009F0C83" w:rsidP="009F0C83">
      <w:pPr>
        <w:spacing w:after="288" w:line="288" w:lineRule="atLeast"/>
        <w:jc w:val="left"/>
        <w:rPr>
          <w:rFonts w:ascii="Arial" w:eastAsia="Times New Roman" w:hAnsi="Arial" w:cs="Arial"/>
          <w:i/>
          <w:iCs/>
          <w:color w:val="000000"/>
          <w:sz w:val="22"/>
          <w:szCs w:val="22"/>
          <w:lang w:eastAsia="ru-RU"/>
        </w:rPr>
      </w:pPr>
      <w:r w:rsidRPr="009F0C83">
        <w:rPr>
          <w:rFonts w:ascii="Arial" w:eastAsia="Times New Roman" w:hAnsi="Arial" w:cs="Arial"/>
          <w:i/>
          <w:iCs/>
          <w:color w:val="000000"/>
          <w:sz w:val="22"/>
          <w:szCs w:val="22"/>
          <w:lang w:eastAsia="ru-RU"/>
        </w:rPr>
        <w:t>Электронный аналог издания "Система взаимодействия. Коммуникации в бизнес приложениях. Разработка в системе 1С:Предприятие 8.3"</w:t>
      </w:r>
      <w:r w:rsidRPr="009F0C83">
        <w:rPr>
          <w:rFonts w:ascii="Arial" w:eastAsia="Times New Roman" w:hAnsi="Arial" w:cs="Arial"/>
          <w:i/>
          <w:iCs/>
          <w:color w:val="000000"/>
          <w:sz w:val="22"/>
          <w:szCs w:val="22"/>
          <w:lang w:eastAsia="ru-RU"/>
        </w:rPr>
        <w:br/>
        <w:t>(ISBN978-5-9677-2869-3, М.: ООО "1С-Паблишинг", 2019; артикул печатной книги по прайс-листу фирмы "1С": 4601546139733; по вопросам приобретения печатных изданий издательства "1С-Паблишинг" обращайтесь к партнеру "1С", обслуживающему вашу организацию, или к другим партнерам фирмы "1С".)</w:t>
      </w:r>
    </w:p>
    <w:p w:rsidR="009F0C83" w:rsidRPr="009F0C83" w:rsidRDefault="009F0C83" w:rsidP="009F0C83">
      <w:pPr>
        <w:spacing w:after="0"/>
        <w:jc w:val="left"/>
        <w:rPr>
          <w:rFonts w:ascii="Times New Roman" w:eastAsia="Times New Roman" w:hAnsi="Times New Roman" w:cs="Times New Roman"/>
          <w:sz w:val="24"/>
          <w:szCs w:val="24"/>
          <w:lang w:eastAsia="ru-RU"/>
        </w:rPr>
      </w:pPr>
      <w:r w:rsidRPr="009F0C83">
        <w:rPr>
          <w:rFonts w:ascii="Times New Roman" w:eastAsia="Times New Roman" w:hAnsi="Times New Roman" w:cs="Times New Roman"/>
          <w:sz w:val="24"/>
          <w:szCs w:val="24"/>
          <w:lang w:eastAsia="ru-RU"/>
        </w:rPr>
        <w:pict>
          <v:rect id="_x0000_i1025" style="width:0;height:1.5pt" o:hralign="center" o:hrstd="t" o:hrnoshade="t" o:hr="t" fillcolor="black" stroked="f"/>
        </w:pict>
      </w:r>
    </w:p>
    <w:p w:rsidR="009F0C83" w:rsidRDefault="009F0C83" w:rsidP="009F0C83">
      <w:pPr>
        <w:spacing w:after="288" w:line="288" w:lineRule="atLeast"/>
        <w:jc w:val="left"/>
        <w:rPr>
          <w:rFonts w:ascii="Arial" w:eastAsia="Times New Roman" w:hAnsi="Arial" w:cs="Arial"/>
          <w:color w:val="000000"/>
          <w:sz w:val="22"/>
          <w:szCs w:val="22"/>
          <w:lang w:eastAsia="ru-RU"/>
        </w:rPr>
      </w:pPr>
      <w:r w:rsidRPr="009F0C83">
        <w:rPr>
          <w:rFonts w:ascii="Arial" w:eastAsia="Times New Roman" w:hAnsi="Arial" w:cs="Arial"/>
          <w:color w:val="000000"/>
          <w:sz w:val="22"/>
          <w:szCs w:val="22"/>
          <w:lang w:eastAsia="ru-RU"/>
        </w:rPr>
        <w:t>Книга адресована специалистам, имеющим опыт разработки на платформе «1</w:t>
      </w:r>
      <w:proofErr w:type="gramStart"/>
      <w:r w:rsidRPr="009F0C83">
        <w:rPr>
          <w:rFonts w:ascii="Arial" w:eastAsia="Times New Roman" w:hAnsi="Arial" w:cs="Arial"/>
          <w:color w:val="000000"/>
          <w:sz w:val="22"/>
          <w:szCs w:val="22"/>
          <w:lang w:eastAsia="ru-RU"/>
        </w:rPr>
        <w:t>С:Предприятие</w:t>
      </w:r>
      <w:proofErr w:type="gramEnd"/>
      <w:r w:rsidRPr="009F0C83">
        <w:rPr>
          <w:rFonts w:ascii="Arial" w:eastAsia="Times New Roman" w:hAnsi="Arial" w:cs="Arial"/>
          <w:color w:val="000000"/>
          <w:sz w:val="22"/>
          <w:szCs w:val="22"/>
          <w:lang w:eastAsia="ru-RU"/>
        </w:rPr>
        <w:t>». С ее помощью можно освоить новый платформенный механизм – система взаимодействия.</w:t>
      </w:r>
    </w:p>
    <w:p w:rsidR="009F0C83" w:rsidRDefault="009F0C83" w:rsidP="009F0C83">
      <w:pPr>
        <w:spacing w:after="288" w:line="288" w:lineRule="atLeast"/>
        <w:jc w:val="left"/>
        <w:rPr>
          <w:rFonts w:ascii="Arial" w:eastAsia="Times New Roman" w:hAnsi="Arial" w:cs="Arial"/>
          <w:color w:val="000000"/>
          <w:sz w:val="22"/>
          <w:szCs w:val="22"/>
          <w:lang w:eastAsia="ru-RU"/>
        </w:rPr>
      </w:pPr>
      <w:r w:rsidRPr="009F0C83">
        <w:rPr>
          <w:rFonts w:ascii="Arial" w:eastAsia="Times New Roman" w:hAnsi="Arial" w:cs="Arial"/>
          <w:color w:val="000000"/>
          <w:sz w:val="22"/>
          <w:szCs w:val="22"/>
          <w:lang w:eastAsia="ru-RU"/>
        </w:rPr>
        <w:t>Система взаимодействия позволяет реализовать живое общение прикладного решения с пользователями, а также пользователей одного или разных прикладных решений между собой. Причем такая коммуникация может быть привязана к выполнению как конкретных бизнес-задач, так и к обсуждению конкретных объектов, работа с которыми ведется в решении.</w:t>
      </w:r>
    </w:p>
    <w:p w:rsidR="009F0C83" w:rsidRDefault="009F0C83" w:rsidP="009F0C83">
      <w:pPr>
        <w:spacing w:after="288" w:line="288" w:lineRule="atLeast"/>
        <w:jc w:val="left"/>
        <w:rPr>
          <w:rFonts w:ascii="Arial" w:eastAsia="Times New Roman" w:hAnsi="Arial" w:cs="Arial"/>
          <w:color w:val="000000"/>
          <w:sz w:val="22"/>
          <w:szCs w:val="22"/>
          <w:lang w:eastAsia="ru-RU"/>
        </w:rPr>
      </w:pPr>
      <w:r w:rsidRPr="009F0C83">
        <w:rPr>
          <w:rFonts w:ascii="Arial" w:eastAsia="Times New Roman" w:hAnsi="Arial" w:cs="Arial"/>
          <w:color w:val="000000"/>
          <w:sz w:val="22"/>
          <w:szCs w:val="22"/>
          <w:lang w:eastAsia="ru-RU"/>
        </w:rPr>
        <w:t>Основные возможности этого механизма можно использовать без программирования, более сложные задачи реализуются посредством разработки с помощью встроенного языка "1</w:t>
      </w:r>
      <w:proofErr w:type="gramStart"/>
      <w:r w:rsidRPr="009F0C83">
        <w:rPr>
          <w:rFonts w:ascii="Arial" w:eastAsia="Times New Roman" w:hAnsi="Arial" w:cs="Arial"/>
          <w:color w:val="000000"/>
          <w:sz w:val="22"/>
          <w:szCs w:val="22"/>
          <w:lang w:eastAsia="ru-RU"/>
        </w:rPr>
        <w:t>С:Предприятия</w:t>
      </w:r>
      <w:proofErr w:type="gramEnd"/>
      <w:r w:rsidRPr="009F0C83">
        <w:rPr>
          <w:rFonts w:ascii="Arial" w:eastAsia="Times New Roman" w:hAnsi="Arial" w:cs="Arial"/>
          <w:color w:val="000000"/>
          <w:sz w:val="22"/>
          <w:szCs w:val="22"/>
          <w:lang w:eastAsia="ru-RU"/>
        </w:rPr>
        <w:t>". В книге рассмотрены разные сценарии применения системы взаимодействия.</w:t>
      </w:r>
    </w:p>
    <w:p w:rsidR="009F0C83" w:rsidRDefault="009F0C83" w:rsidP="009F0C83">
      <w:pPr>
        <w:spacing w:after="288" w:line="288" w:lineRule="atLeast"/>
        <w:jc w:val="left"/>
        <w:rPr>
          <w:rFonts w:ascii="Arial" w:eastAsia="Times New Roman" w:hAnsi="Arial" w:cs="Arial"/>
          <w:color w:val="000000"/>
          <w:sz w:val="22"/>
          <w:szCs w:val="22"/>
          <w:lang w:eastAsia="ru-RU"/>
        </w:rPr>
      </w:pPr>
      <w:r w:rsidRPr="009F0C83">
        <w:rPr>
          <w:rFonts w:ascii="Arial" w:eastAsia="Times New Roman" w:hAnsi="Arial" w:cs="Arial"/>
          <w:color w:val="000000"/>
          <w:sz w:val="22"/>
          <w:szCs w:val="22"/>
          <w:lang w:eastAsia="ru-RU"/>
        </w:rPr>
        <w:t>Один из примеров описывает взаимодействие пользователей друг с другом, которое можно выполнять «из коробки» без программных доработок.</w:t>
      </w:r>
    </w:p>
    <w:p w:rsidR="009F0C83" w:rsidRDefault="009F0C83" w:rsidP="009F0C83">
      <w:pPr>
        <w:spacing w:after="288" w:line="288" w:lineRule="atLeast"/>
        <w:jc w:val="left"/>
        <w:rPr>
          <w:rFonts w:ascii="Arial" w:eastAsia="Times New Roman" w:hAnsi="Arial" w:cs="Arial"/>
          <w:color w:val="000000"/>
          <w:sz w:val="22"/>
          <w:szCs w:val="22"/>
          <w:lang w:eastAsia="ru-RU"/>
        </w:rPr>
      </w:pPr>
      <w:r w:rsidRPr="009F0C83">
        <w:rPr>
          <w:rFonts w:ascii="Arial" w:eastAsia="Times New Roman" w:hAnsi="Arial" w:cs="Arial"/>
          <w:color w:val="000000"/>
          <w:sz w:val="22"/>
          <w:szCs w:val="22"/>
          <w:lang w:eastAsia="ru-RU"/>
        </w:rPr>
        <w:t>Другой пример показывает, как организовать взаимодействие пользователей по определенному алгоритму, который описывается на встроенном языке.</w:t>
      </w:r>
    </w:p>
    <w:p w:rsidR="009F0C83" w:rsidRDefault="009F0C83" w:rsidP="009F0C83">
      <w:pPr>
        <w:spacing w:after="288" w:line="288" w:lineRule="atLeast"/>
        <w:jc w:val="left"/>
        <w:rPr>
          <w:rFonts w:ascii="Arial" w:eastAsia="Times New Roman" w:hAnsi="Arial" w:cs="Arial"/>
          <w:color w:val="000000"/>
          <w:sz w:val="22"/>
          <w:szCs w:val="22"/>
          <w:lang w:eastAsia="ru-RU"/>
        </w:rPr>
      </w:pPr>
      <w:r w:rsidRPr="009F0C83">
        <w:rPr>
          <w:rFonts w:ascii="Arial" w:eastAsia="Times New Roman" w:hAnsi="Arial" w:cs="Arial"/>
          <w:color w:val="000000"/>
          <w:sz w:val="22"/>
          <w:szCs w:val="22"/>
          <w:lang w:eastAsia="ru-RU"/>
        </w:rPr>
        <w:t>Третий пример демонстрирует разработку "кадрового помощника" – робота, который отвечает на вопросы пользователей.</w:t>
      </w:r>
    </w:p>
    <w:p w:rsidR="009F0C83" w:rsidRDefault="009F0C83" w:rsidP="009F0C83">
      <w:pPr>
        <w:spacing w:after="288" w:line="288" w:lineRule="atLeast"/>
        <w:jc w:val="left"/>
        <w:rPr>
          <w:rFonts w:ascii="Arial" w:eastAsia="Times New Roman" w:hAnsi="Arial" w:cs="Arial"/>
          <w:color w:val="000000"/>
          <w:sz w:val="22"/>
          <w:szCs w:val="22"/>
          <w:lang w:eastAsia="ru-RU"/>
        </w:rPr>
      </w:pPr>
      <w:r w:rsidRPr="009F0C83">
        <w:rPr>
          <w:rFonts w:ascii="Arial" w:eastAsia="Times New Roman" w:hAnsi="Arial" w:cs="Arial"/>
          <w:color w:val="000000"/>
          <w:sz w:val="22"/>
          <w:szCs w:val="22"/>
          <w:lang w:eastAsia="ru-RU"/>
        </w:rPr>
        <w:t>Также в книге рассматриваются два примера, в которых система взаимодействия используется для осуществления коммуникации по инициативе серверной части «1</w:t>
      </w:r>
      <w:proofErr w:type="gramStart"/>
      <w:r w:rsidRPr="009F0C83">
        <w:rPr>
          <w:rFonts w:ascii="Arial" w:eastAsia="Times New Roman" w:hAnsi="Arial" w:cs="Arial"/>
          <w:color w:val="000000"/>
          <w:sz w:val="22"/>
          <w:szCs w:val="22"/>
          <w:lang w:eastAsia="ru-RU"/>
        </w:rPr>
        <w:t>С:Предприятия</w:t>
      </w:r>
      <w:proofErr w:type="gramEnd"/>
      <w:r w:rsidRPr="009F0C83">
        <w:rPr>
          <w:rFonts w:ascii="Arial" w:eastAsia="Times New Roman" w:hAnsi="Arial" w:cs="Arial"/>
          <w:color w:val="000000"/>
          <w:sz w:val="22"/>
          <w:szCs w:val="22"/>
          <w:lang w:eastAsia="ru-RU"/>
        </w:rPr>
        <w:t xml:space="preserve">». Первый пример – программирование алгоритма, реализующего функцию оповещения клиентского приложения о ходе выполнения длительной операции на сервере. Второй – программное формирование оповещений </w:t>
      </w:r>
      <w:proofErr w:type="gramStart"/>
      <w:r w:rsidRPr="009F0C83">
        <w:rPr>
          <w:rFonts w:ascii="Arial" w:eastAsia="Times New Roman" w:hAnsi="Arial" w:cs="Arial"/>
          <w:color w:val="000000"/>
          <w:sz w:val="22"/>
          <w:szCs w:val="22"/>
          <w:lang w:eastAsia="ru-RU"/>
        </w:rPr>
        <w:t>сотруд-ников</w:t>
      </w:r>
      <w:proofErr w:type="gramEnd"/>
      <w:r w:rsidRPr="009F0C83">
        <w:rPr>
          <w:rFonts w:ascii="Arial" w:eastAsia="Times New Roman" w:hAnsi="Arial" w:cs="Arial"/>
          <w:color w:val="000000"/>
          <w:sz w:val="22"/>
          <w:szCs w:val="22"/>
          <w:lang w:eastAsia="ru-RU"/>
        </w:rPr>
        <w:t xml:space="preserve"> об изменении состояния информации в базе данных (например, о том, что появился новый заказ, который нужно обработать и доставить клиенту).</w:t>
      </w:r>
    </w:p>
    <w:p w:rsidR="009F0C83" w:rsidRDefault="009F0C83" w:rsidP="009F0C83">
      <w:pPr>
        <w:spacing w:after="288" w:line="288" w:lineRule="atLeast"/>
        <w:jc w:val="left"/>
        <w:rPr>
          <w:rFonts w:ascii="Arial" w:eastAsia="Times New Roman" w:hAnsi="Arial" w:cs="Arial"/>
          <w:color w:val="000000"/>
          <w:sz w:val="22"/>
          <w:szCs w:val="22"/>
          <w:lang w:eastAsia="ru-RU"/>
        </w:rPr>
      </w:pPr>
      <w:r w:rsidRPr="009F0C83">
        <w:rPr>
          <w:rFonts w:ascii="Arial" w:eastAsia="Times New Roman" w:hAnsi="Arial" w:cs="Arial"/>
          <w:color w:val="000000"/>
          <w:sz w:val="22"/>
          <w:szCs w:val="22"/>
          <w:lang w:eastAsia="ru-RU"/>
        </w:rPr>
        <w:t>Для создания демонстрационных примеров использована версия 8.3.14.1411 плат-формы «1</w:t>
      </w:r>
      <w:proofErr w:type="gramStart"/>
      <w:r w:rsidRPr="009F0C83">
        <w:rPr>
          <w:rFonts w:ascii="Arial" w:eastAsia="Times New Roman" w:hAnsi="Arial" w:cs="Arial"/>
          <w:color w:val="000000"/>
          <w:sz w:val="22"/>
          <w:szCs w:val="22"/>
          <w:lang w:eastAsia="ru-RU"/>
        </w:rPr>
        <w:t>С:Предприятие</w:t>
      </w:r>
      <w:proofErr w:type="gramEnd"/>
      <w:r w:rsidRPr="009F0C83">
        <w:rPr>
          <w:rFonts w:ascii="Arial" w:eastAsia="Times New Roman" w:hAnsi="Arial" w:cs="Arial"/>
          <w:color w:val="000000"/>
          <w:sz w:val="22"/>
          <w:szCs w:val="22"/>
          <w:lang w:eastAsia="ru-RU"/>
        </w:rPr>
        <w:t xml:space="preserve"> 8».</w:t>
      </w:r>
    </w:p>
    <w:p w:rsidR="009F0C83" w:rsidRPr="009F0C83" w:rsidRDefault="009F0C83" w:rsidP="009F0C83">
      <w:pPr>
        <w:spacing w:after="288" w:line="288" w:lineRule="atLeast"/>
        <w:jc w:val="left"/>
        <w:rPr>
          <w:rFonts w:ascii="Arial" w:eastAsia="Times New Roman" w:hAnsi="Arial" w:cs="Arial"/>
          <w:color w:val="000000"/>
          <w:sz w:val="22"/>
          <w:szCs w:val="22"/>
          <w:lang w:eastAsia="ru-RU"/>
        </w:rPr>
      </w:pPr>
      <w:r w:rsidRPr="009F0C83">
        <w:rPr>
          <w:rFonts w:ascii="Arial" w:eastAsia="Times New Roman" w:hAnsi="Arial" w:cs="Arial"/>
          <w:color w:val="000000"/>
          <w:sz w:val="22"/>
          <w:szCs w:val="22"/>
          <w:lang w:eastAsia="ru-RU"/>
        </w:rPr>
        <w:lastRenderedPageBreak/>
        <w:t>Информационные базы с примерами, описанными в книге, опубликованы на порта¬ле 1</w:t>
      </w:r>
      <w:proofErr w:type="gramStart"/>
      <w:r w:rsidRPr="009F0C83">
        <w:rPr>
          <w:rFonts w:ascii="Arial" w:eastAsia="Times New Roman" w:hAnsi="Arial" w:cs="Arial"/>
          <w:color w:val="000000"/>
          <w:sz w:val="22"/>
          <w:szCs w:val="22"/>
          <w:lang w:eastAsia="ru-RU"/>
        </w:rPr>
        <w:t>С:ИТС</w:t>
      </w:r>
      <w:proofErr w:type="gramEnd"/>
      <w:r w:rsidRPr="009F0C83">
        <w:rPr>
          <w:rFonts w:ascii="Arial" w:eastAsia="Times New Roman" w:hAnsi="Arial" w:cs="Arial"/>
          <w:color w:val="000000"/>
          <w:sz w:val="22"/>
          <w:szCs w:val="22"/>
          <w:lang w:eastAsia="ru-RU"/>
        </w:rPr>
        <w:t>. Вы можете скачать их по адресу http://its.1c.ru/download/book_demo/.</w:t>
      </w:r>
      <w:r w:rsidRPr="009F0C83">
        <w:rPr>
          <w:rFonts w:ascii="Arial" w:eastAsia="Times New Roman" w:hAnsi="Arial" w:cs="Arial"/>
          <w:color w:val="000000"/>
          <w:sz w:val="22"/>
          <w:szCs w:val="22"/>
          <w:lang w:eastAsia="ru-RU"/>
        </w:rPr>
        <w:br/>
        <w:t>Книга выпущена под редакцией Максима Радченко.</w:t>
      </w:r>
    </w:p>
    <w:p w:rsidR="009F0C83" w:rsidRPr="009F0C83" w:rsidRDefault="009F0C83" w:rsidP="009F0C83">
      <w:pPr>
        <w:spacing w:after="288" w:line="288" w:lineRule="atLeast"/>
        <w:jc w:val="left"/>
        <w:rPr>
          <w:rFonts w:ascii="Arial" w:eastAsia="Times New Roman" w:hAnsi="Arial" w:cs="Arial"/>
          <w:color w:val="000000"/>
          <w:sz w:val="22"/>
          <w:szCs w:val="22"/>
          <w:lang w:eastAsia="ru-RU"/>
        </w:rPr>
      </w:pPr>
      <w:r w:rsidRPr="009F0C83">
        <w:rPr>
          <w:rFonts w:ascii="Arial" w:eastAsia="Times New Roman" w:hAnsi="Arial" w:cs="Arial"/>
          <w:color w:val="000000"/>
          <w:sz w:val="22"/>
          <w:szCs w:val="22"/>
          <w:lang w:eastAsia="ru-RU"/>
        </w:rPr>
        <w:t>© ООО «1С-Паблишинг», 2019</w:t>
      </w:r>
      <w:r w:rsidRPr="009F0C83">
        <w:rPr>
          <w:rFonts w:ascii="Arial" w:eastAsia="Times New Roman" w:hAnsi="Arial" w:cs="Arial"/>
          <w:color w:val="000000"/>
          <w:sz w:val="22"/>
          <w:szCs w:val="22"/>
          <w:lang w:eastAsia="ru-RU"/>
        </w:rPr>
        <w:br/>
        <w:t>© Оформление. ООО «1С-Паблишинг», 2019</w:t>
      </w:r>
    </w:p>
    <w:p w:rsidR="009F0C83" w:rsidRPr="009F0C83" w:rsidRDefault="009F0C83" w:rsidP="009F0C83">
      <w:pPr>
        <w:spacing w:after="288" w:line="288" w:lineRule="atLeast"/>
        <w:jc w:val="left"/>
        <w:rPr>
          <w:rFonts w:ascii="Arial" w:eastAsia="Times New Roman" w:hAnsi="Arial" w:cs="Arial"/>
          <w:color w:val="000000"/>
          <w:sz w:val="22"/>
          <w:szCs w:val="22"/>
          <w:lang w:eastAsia="ru-RU"/>
        </w:rPr>
      </w:pPr>
      <w:r w:rsidRPr="009F0C83">
        <w:rPr>
          <w:rFonts w:ascii="Arial" w:eastAsia="Times New Roman" w:hAnsi="Arial" w:cs="Arial"/>
          <w:color w:val="000000"/>
          <w:sz w:val="22"/>
          <w:szCs w:val="22"/>
          <w:lang w:eastAsia="ru-RU"/>
        </w:rPr>
        <w:t>Все права защищены.</w:t>
      </w:r>
      <w:r w:rsidRPr="009F0C83">
        <w:rPr>
          <w:rFonts w:ascii="Arial" w:eastAsia="Times New Roman" w:hAnsi="Arial" w:cs="Arial"/>
          <w:color w:val="000000"/>
          <w:sz w:val="22"/>
          <w:szCs w:val="22"/>
          <w:lang w:eastAsia="ru-RU"/>
        </w:rPr>
        <w:br/>
        <w:t>Материалы предназначены для личного индивидуального использования приобретателем.</w:t>
      </w:r>
      <w:r w:rsidRPr="009F0C83">
        <w:rPr>
          <w:rFonts w:ascii="Arial" w:eastAsia="Times New Roman" w:hAnsi="Arial" w:cs="Arial"/>
          <w:color w:val="000000"/>
          <w:sz w:val="22"/>
          <w:szCs w:val="22"/>
          <w:lang w:eastAsia="ru-RU"/>
        </w:rPr>
        <w:br/>
        <w:t>Запрещено тиражирование, распространение материалов, предоставление доступа по сети к материалам без письменного разрешения правообладателей.</w:t>
      </w:r>
      <w:r w:rsidRPr="009F0C83">
        <w:rPr>
          <w:rFonts w:ascii="Arial" w:eastAsia="Times New Roman" w:hAnsi="Arial" w:cs="Arial"/>
          <w:color w:val="000000"/>
          <w:sz w:val="22"/>
          <w:szCs w:val="22"/>
          <w:lang w:eastAsia="ru-RU"/>
        </w:rPr>
        <w:br/>
        <w:t>Разрешено копирование фрагментов программного кода для использования в разрабатываемых прикладных решениях.</w:t>
      </w:r>
    </w:p>
    <w:p w:rsidR="009F0C83" w:rsidRPr="009F0C83" w:rsidRDefault="009F0C83" w:rsidP="009F0C83">
      <w:pPr>
        <w:spacing w:after="0"/>
        <w:jc w:val="left"/>
        <w:rPr>
          <w:rFonts w:ascii="Times New Roman" w:eastAsia="Times New Roman" w:hAnsi="Times New Roman" w:cs="Times New Roman"/>
          <w:sz w:val="24"/>
          <w:szCs w:val="24"/>
          <w:lang w:eastAsia="ru-RU"/>
        </w:rPr>
      </w:pPr>
      <w:r w:rsidRPr="009F0C83">
        <w:rPr>
          <w:rFonts w:ascii="Times New Roman" w:eastAsia="Times New Roman" w:hAnsi="Times New Roman" w:cs="Times New Roman"/>
          <w:sz w:val="24"/>
          <w:szCs w:val="24"/>
          <w:lang w:eastAsia="ru-RU"/>
        </w:rPr>
        <w:pict>
          <v:rect id="_x0000_i1026" style="width:0;height:1.5pt" o:hralign="center" o:hrstd="t" o:hrnoshade="t" o:hr="t" fillcolor="black" stroked="f"/>
        </w:pict>
      </w:r>
    </w:p>
    <w:p w:rsidR="009F0C83" w:rsidRPr="000E0D56" w:rsidRDefault="009F0C83" w:rsidP="009F0C83">
      <w:pPr>
        <w:spacing w:after="288" w:line="288" w:lineRule="atLeast"/>
        <w:jc w:val="left"/>
        <w:rPr>
          <w:rStyle w:val="Arial11"/>
        </w:rPr>
      </w:pPr>
      <w:r w:rsidRPr="009F0C83">
        <w:rPr>
          <w:rFonts w:ascii="Arial" w:eastAsia="Times New Roman" w:hAnsi="Arial" w:cs="Arial"/>
          <w:b/>
          <w:bCs/>
          <w:color w:val="000000"/>
          <w:sz w:val="22"/>
          <w:szCs w:val="22"/>
          <w:lang w:eastAsia="ru-RU"/>
        </w:rPr>
        <w:t>Фирма "1С"</w:t>
      </w:r>
      <w:r w:rsidRPr="000E0D56">
        <w:rPr>
          <w:rStyle w:val="Arial11"/>
          <w:lang w:eastAsia="ru-RU"/>
        </w:rPr>
        <w:br/>
        <w:t>123056, Москва, а/я 64, Селезневская ул., 21.</w:t>
      </w:r>
      <w:r w:rsidRPr="000E0D56">
        <w:rPr>
          <w:rStyle w:val="Arial11"/>
          <w:lang w:eastAsia="ru-RU"/>
        </w:rPr>
        <w:br/>
        <w:t>Тел.: (495) 737-92-57, факс: (495) 681-44-07.</w:t>
      </w:r>
      <w:r w:rsidRPr="000E0D56">
        <w:rPr>
          <w:rStyle w:val="Arial11"/>
          <w:lang w:eastAsia="ru-RU"/>
        </w:rPr>
        <w:br/>
      </w:r>
      <w:hyperlink r:id="rId8" w:tgtFrame="_blank" w:history="1">
        <w:r w:rsidRPr="009F0C83">
          <w:rPr>
            <w:rFonts w:ascii="Arial" w:eastAsia="Times New Roman" w:hAnsi="Arial" w:cs="Arial"/>
            <w:color w:val="0000FF"/>
            <w:sz w:val="22"/>
            <w:szCs w:val="22"/>
            <w:u w:val="single"/>
            <w:lang w:eastAsia="ru-RU"/>
          </w:rPr>
          <w:t>1c@1c.ru</w:t>
        </w:r>
      </w:hyperlink>
      <w:r w:rsidRPr="000E0D56">
        <w:rPr>
          <w:rStyle w:val="Arial11"/>
          <w:lang w:eastAsia="ru-RU"/>
        </w:rPr>
        <w:t>, </w:t>
      </w:r>
      <w:hyperlink r:id="rId9" w:tgtFrame="_blank" w:history="1">
        <w:r w:rsidRPr="009F0C83">
          <w:rPr>
            <w:rFonts w:ascii="Arial" w:eastAsia="Times New Roman" w:hAnsi="Arial" w:cs="Arial"/>
            <w:color w:val="0000FF"/>
            <w:sz w:val="22"/>
            <w:szCs w:val="22"/>
            <w:u w:val="single"/>
            <w:lang w:eastAsia="ru-RU"/>
          </w:rPr>
          <w:t>http://www.1c.ru/</w:t>
        </w:r>
      </w:hyperlink>
      <w:r w:rsidRPr="000E0D56">
        <w:rPr>
          <w:rStyle w:val="Arial11"/>
          <w:lang w:eastAsia="ru-RU"/>
        </w:rPr>
        <w:br/>
      </w:r>
      <w:r w:rsidRPr="009F0C83">
        <w:rPr>
          <w:rFonts w:ascii="Arial" w:eastAsia="Times New Roman" w:hAnsi="Arial" w:cs="Arial"/>
          <w:b/>
          <w:bCs/>
          <w:color w:val="000000"/>
          <w:sz w:val="22"/>
          <w:szCs w:val="22"/>
          <w:lang w:eastAsia="ru-RU"/>
        </w:rPr>
        <w:t>Издательство ООО "1С-Паблишинг"</w:t>
      </w:r>
      <w:r w:rsidRPr="000E0D56">
        <w:rPr>
          <w:rStyle w:val="Arial11"/>
          <w:lang w:eastAsia="ru-RU"/>
        </w:rPr>
        <w:br/>
        <w:t>127473, Москва, ул. Достоевского, 21/1, строение 1.</w:t>
      </w:r>
      <w:r w:rsidRPr="000E0D56">
        <w:rPr>
          <w:rStyle w:val="Arial11"/>
          <w:lang w:eastAsia="ru-RU"/>
        </w:rPr>
        <w:br/>
        <w:t>Тел.: (495) 681-02-21, факс: (495) 681-44-07.</w:t>
      </w:r>
      <w:r w:rsidRPr="000E0D56">
        <w:rPr>
          <w:rStyle w:val="Arial11"/>
          <w:lang w:eastAsia="ru-RU"/>
        </w:rPr>
        <w:br/>
      </w:r>
      <w:hyperlink r:id="rId10" w:tgtFrame="_blank" w:history="1">
        <w:r w:rsidRPr="009F0C83">
          <w:rPr>
            <w:rFonts w:ascii="Arial" w:eastAsia="Times New Roman" w:hAnsi="Arial" w:cs="Arial"/>
            <w:color w:val="0000FF"/>
            <w:sz w:val="22"/>
            <w:szCs w:val="22"/>
            <w:u w:val="single"/>
            <w:lang w:eastAsia="ru-RU"/>
          </w:rPr>
          <w:t>publishing@1c.ru</w:t>
        </w:r>
      </w:hyperlink>
      <w:r w:rsidRPr="000E0D56">
        <w:rPr>
          <w:rStyle w:val="Arial11"/>
          <w:lang w:eastAsia="ru-RU"/>
        </w:rPr>
        <w:t>, </w:t>
      </w:r>
      <w:hyperlink r:id="rId11" w:tgtFrame="_blank" w:history="1">
        <w:r w:rsidRPr="009F0C83">
          <w:rPr>
            <w:rFonts w:ascii="Arial" w:eastAsia="Times New Roman" w:hAnsi="Arial" w:cs="Arial"/>
            <w:color w:val="0000FF"/>
            <w:sz w:val="22"/>
            <w:szCs w:val="22"/>
            <w:u w:val="single"/>
            <w:lang w:eastAsia="ru-RU"/>
          </w:rPr>
          <w:t>http://books.1c.ru/</w:t>
        </w:r>
      </w:hyperlink>
    </w:p>
    <w:p w:rsidR="009F0C83" w:rsidRDefault="009F0C83">
      <w:pPr>
        <w:spacing w:before="100" w:after="200" w:line="276" w:lineRule="auto"/>
        <w:jc w:val="left"/>
        <w:rPr>
          <w:rFonts w:ascii="Arial" w:eastAsia="Times New Roman" w:hAnsi="Arial" w:cs="Arial"/>
          <w:color w:val="000000"/>
          <w:sz w:val="22"/>
          <w:szCs w:val="22"/>
          <w:lang w:eastAsia="ru-RU"/>
        </w:rPr>
      </w:pPr>
      <w:r>
        <w:rPr>
          <w:rFonts w:ascii="Arial" w:eastAsia="Times New Roman" w:hAnsi="Arial" w:cs="Arial"/>
          <w:color w:val="000000"/>
          <w:sz w:val="22"/>
          <w:szCs w:val="22"/>
          <w:lang w:eastAsia="ru-RU"/>
        </w:rPr>
        <w:br w:type="page"/>
      </w:r>
    </w:p>
    <w:p w:rsidR="009F0C83" w:rsidRPr="009F0C83" w:rsidRDefault="009F0C83" w:rsidP="009F0C83">
      <w:pPr>
        <w:spacing w:after="288" w:line="288" w:lineRule="atLeast"/>
        <w:jc w:val="left"/>
        <w:rPr>
          <w:rFonts w:ascii="Arial" w:eastAsia="Times New Roman" w:hAnsi="Arial" w:cs="Arial"/>
          <w:color w:val="000000"/>
          <w:sz w:val="22"/>
          <w:szCs w:val="22"/>
          <w:lang w:eastAsia="ru-RU"/>
        </w:rPr>
      </w:pPr>
    </w:p>
    <w:p w:rsidR="003364A0" w:rsidRDefault="003364A0">
      <w:pPr>
        <w:sectPr w:rsidR="003364A0" w:rsidSect="003364A0">
          <w:pgSz w:w="11906" w:h="16838"/>
          <w:pgMar w:top="720" w:right="720" w:bottom="720" w:left="720" w:header="708" w:footer="708" w:gutter="0"/>
          <w:cols w:space="708"/>
          <w:docGrid w:linePitch="360"/>
        </w:sectPr>
      </w:pPr>
    </w:p>
    <w:sdt>
      <w:sdtPr>
        <w:rPr>
          <w:caps w:val="0"/>
          <w:color w:val="auto"/>
          <w:spacing w:val="0"/>
          <w:sz w:val="20"/>
          <w:szCs w:val="20"/>
        </w:rPr>
        <w:id w:val="-1240627208"/>
        <w:docPartObj>
          <w:docPartGallery w:val="Table of Contents"/>
          <w:docPartUnique/>
        </w:docPartObj>
      </w:sdtPr>
      <w:sdtEndPr>
        <w:rPr>
          <w:b/>
          <w:bCs/>
        </w:rPr>
      </w:sdtEndPr>
      <w:sdtContent>
        <w:p w:rsidR="003364A0" w:rsidRDefault="003364A0">
          <w:pPr>
            <w:pStyle w:val="af2"/>
          </w:pPr>
          <w:r>
            <w:t>Оглавление</w:t>
          </w:r>
        </w:p>
        <w:p w:rsidR="0094190C" w:rsidRDefault="003C1CCE">
          <w:pPr>
            <w:pStyle w:val="11"/>
            <w:tabs>
              <w:tab w:val="right" w:leader="dot" w:pos="10456"/>
            </w:tabs>
            <w:rPr>
              <w:noProof/>
              <w:sz w:val="22"/>
              <w:szCs w:val="22"/>
              <w:lang w:eastAsia="ru-RU"/>
            </w:rPr>
          </w:pPr>
          <w:r>
            <w:fldChar w:fldCharType="begin"/>
          </w:r>
          <w:r>
            <w:instrText xml:space="preserve"> TOC \o "1-3" \h \z \u </w:instrText>
          </w:r>
          <w:r>
            <w:fldChar w:fldCharType="separate"/>
          </w:r>
          <w:hyperlink w:anchor="_Toc30880767" w:history="1">
            <w:r w:rsidR="0094190C" w:rsidRPr="007A65A9">
              <w:rPr>
                <w:rStyle w:val="af9"/>
                <w:rFonts w:eastAsia="Times New Roman"/>
                <w:noProof/>
                <w:lang w:eastAsia="ru-RU"/>
              </w:rPr>
              <w:t>Дополнительные материалы</w:t>
            </w:r>
            <w:r w:rsidR="0094190C">
              <w:rPr>
                <w:noProof/>
                <w:webHidden/>
              </w:rPr>
              <w:tab/>
            </w:r>
            <w:r w:rsidR="0094190C">
              <w:rPr>
                <w:noProof/>
                <w:webHidden/>
              </w:rPr>
              <w:fldChar w:fldCharType="begin"/>
            </w:r>
            <w:r w:rsidR="0094190C">
              <w:rPr>
                <w:noProof/>
                <w:webHidden/>
              </w:rPr>
              <w:instrText xml:space="preserve"> PAGEREF _Toc30880767 \h </w:instrText>
            </w:r>
            <w:r w:rsidR="0094190C">
              <w:rPr>
                <w:noProof/>
                <w:webHidden/>
              </w:rPr>
            </w:r>
            <w:r w:rsidR="0094190C">
              <w:rPr>
                <w:noProof/>
                <w:webHidden/>
              </w:rPr>
              <w:fldChar w:fldCharType="separate"/>
            </w:r>
            <w:r w:rsidR="00B23767">
              <w:rPr>
                <w:noProof/>
                <w:webHidden/>
              </w:rPr>
              <w:t>1</w:t>
            </w:r>
            <w:r w:rsidR="0094190C">
              <w:rPr>
                <w:noProof/>
                <w:webHidden/>
              </w:rPr>
              <w:fldChar w:fldCharType="end"/>
            </w:r>
          </w:hyperlink>
        </w:p>
        <w:p w:rsidR="0094190C" w:rsidRDefault="0094190C">
          <w:pPr>
            <w:pStyle w:val="11"/>
            <w:tabs>
              <w:tab w:val="right" w:leader="dot" w:pos="10456"/>
            </w:tabs>
            <w:rPr>
              <w:noProof/>
              <w:sz w:val="22"/>
              <w:szCs w:val="22"/>
              <w:lang w:eastAsia="ru-RU"/>
            </w:rPr>
          </w:pPr>
          <w:hyperlink w:anchor="_Toc30880768" w:history="1">
            <w:r w:rsidRPr="007A65A9">
              <w:rPr>
                <w:rStyle w:val="af9"/>
                <w:noProof/>
              </w:rPr>
              <w:t>Глава 1. Что такое система взаимодействия</w:t>
            </w:r>
            <w:r>
              <w:rPr>
                <w:noProof/>
                <w:webHidden/>
              </w:rPr>
              <w:tab/>
            </w:r>
            <w:r>
              <w:rPr>
                <w:noProof/>
                <w:webHidden/>
              </w:rPr>
              <w:fldChar w:fldCharType="begin"/>
            </w:r>
            <w:r>
              <w:rPr>
                <w:noProof/>
                <w:webHidden/>
              </w:rPr>
              <w:instrText xml:space="preserve"> PAGEREF _Toc30880768 \h </w:instrText>
            </w:r>
            <w:r>
              <w:rPr>
                <w:noProof/>
                <w:webHidden/>
              </w:rPr>
            </w:r>
            <w:r>
              <w:rPr>
                <w:noProof/>
                <w:webHidden/>
              </w:rPr>
              <w:fldChar w:fldCharType="separate"/>
            </w:r>
            <w:r w:rsidR="00B23767">
              <w:rPr>
                <w:noProof/>
                <w:webHidden/>
              </w:rPr>
              <w:t>1</w:t>
            </w:r>
            <w:r>
              <w:rPr>
                <w:noProof/>
                <w:webHidden/>
              </w:rPr>
              <w:fldChar w:fldCharType="end"/>
            </w:r>
          </w:hyperlink>
        </w:p>
        <w:p w:rsidR="0094190C" w:rsidRDefault="0094190C">
          <w:pPr>
            <w:pStyle w:val="23"/>
            <w:tabs>
              <w:tab w:val="right" w:leader="dot" w:pos="10456"/>
            </w:tabs>
            <w:rPr>
              <w:noProof/>
              <w:sz w:val="22"/>
              <w:szCs w:val="22"/>
              <w:lang w:eastAsia="ru-RU"/>
            </w:rPr>
          </w:pPr>
          <w:hyperlink w:anchor="_Toc30880769" w:history="1">
            <w:r w:rsidRPr="007A65A9">
              <w:rPr>
                <w:rStyle w:val="af9"/>
                <w:noProof/>
              </w:rPr>
              <w:t>Назначение</w:t>
            </w:r>
            <w:r>
              <w:rPr>
                <w:noProof/>
                <w:webHidden/>
              </w:rPr>
              <w:tab/>
            </w:r>
            <w:r>
              <w:rPr>
                <w:noProof/>
                <w:webHidden/>
              </w:rPr>
              <w:fldChar w:fldCharType="begin"/>
            </w:r>
            <w:r>
              <w:rPr>
                <w:noProof/>
                <w:webHidden/>
              </w:rPr>
              <w:instrText xml:space="preserve"> PAGEREF _Toc30880769 \h </w:instrText>
            </w:r>
            <w:r>
              <w:rPr>
                <w:noProof/>
                <w:webHidden/>
              </w:rPr>
            </w:r>
            <w:r>
              <w:rPr>
                <w:noProof/>
                <w:webHidden/>
              </w:rPr>
              <w:fldChar w:fldCharType="separate"/>
            </w:r>
            <w:r w:rsidR="00B23767">
              <w:rPr>
                <w:noProof/>
                <w:webHidden/>
              </w:rPr>
              <w:t>1</w:t>
            </w:r>
            <w:r>
              <w:rPr>
                <w:noProof/>
                <w:webHidden/>
              </w:rPr>
              <w:fldChar w:fldCharType="end"/>
            </w:r>
          </w:hyperlink>
        </w:p>
        <w:p w:rsidR="0094190C" w:rsidRDefault="0094190C">
          <w:pPr>
            <w:pStyle w:val="23"/>
            <w:tabs>
              <w:tab w:val="right" w:leader="dot" w:pos="10456"/>
            </w:tabs>
            <w:rPr>
              <w:noProof/>
              <w:sz w:val="22"/>
              <w:szCs w:val="22"/>
              <w:lang w:eastAsia="ru-RU"/>
            </w:rPr>
          </w:pPr>
          <w:hyperlink w:anchor="_Toc30880770" w:history="1">
            <w:r w:rsidRPr="007A65A9">
              <w:rPr>
                <w:rStyle w:val="af9"/>
                <w:noProof/>
              </w:rPr>
              <w:t>Устройство</w:t>
            </w:r>
            <w:r>
              <w:rPr>
                <w:noProof/>
                <w:webHidden/>
              </w:rPr>
              <w:tab/>
            </w:r>
            <w:r>
              <w:rPr>
                <w:noProof/>
                <w:webHidden/>
              </w:rPr>
              <w:fldChar w:fldCharType="begin"/>
            </w:r>
            <w:r>
              <w:rPr>
                <w:noProof/>
                <w:webHidden/>
              </w:rPr>
              <w:instrText xml:space="preserve"> PAGEREF _Toc30880770 \h </w:instrText>
            </w:r>
            <w:r>
              <w:rPr>
                <w:noProof/>
                <w:webHidden/>
              </w:rPr>
            </w:r>
            <w:r>
              <w:rPr>
                <w:noProof/>
                <w:webHidden/>
              </w:rPr>
              <w:fldChar w:fldCharType="separate"/>
            </w:r>
            <w:r w:rsidR="00B23767">
              <w:rPr>
                <w:noProof/>
                <w:webHidden/>
              </w:rPr>
              <w:t>3</w:t>
            </w:r>
            <w:r>
              <w:rPr>
                <w:noProof/>
                <w:webHidden/>
              </w:rPr>
              <w:fldChar w:fldCharType="end"/>
            </w:r>
          </w:hyperlink>
        </w:p>
        <w:p w:rsidR="0094190C" w:rsidRDefault="0094190C">
          <w:pPr>
            <w:pStyle w:val="23"/>
            <w:tabs>
              <w:tab w:val="right" w:leader="dot" w:pos="10456"/>
            </w:tabs>
            <w:rPr>
              <w:noProof/>
              <w:sz w:val="22"/>
              <w:szCs w:val="22"/>
              <w:lang w:eastAsia="ru-RU"/>
            </w:rPr>
          </w:pPr>
          <w:hyperlink w:anchor="_Toc30880771" w:history="1">
            <w:r w:rsidRPr="007A65A9">
              <w:rPr>
                <w:rStyle w:val="af9"/>
                <w:noProof/>
              </w:rPr>
              <w:t>Варианты использования</w:t>
            </w:r>
            <w:r>
              <w:rPr>
                <w:noProof/>
                <w:webHidden/>
              </w:rPr>
              <w:tab/>
            </w:r>
            <w:r>
              <w:rPr>
                <w:noProof/>
                <w:webHidden/>
              </w:rPr>
              <w:fldChar w:fldCharType="begin"/>
            </w:r>
            <w:r>
              <w:rPr>
                <w:noProof/>
                <w:webHidden/>
              </w:rPr>
              <w:instrText xml:space="preserve"> PAGEREF _Toc30880771 \h </w:instrText>
            </w:r>
            <w:r>
              <w:rPr>
                <w:noProof/>
                <w:webHidden/>
              </w:rPr>
            </w:r>
            <w:r>
              <w:rPr>
                <w:noProof/>
                <w:webHidden/>
              </w:rPr>
              <w:fldChar w:fldCharType="separate"/>
            </w:r>
            <w:r w:rsidR="00B23767">
              <w:rPr>
                <w:noProof/>
                <w:webHidden/>
              </w:rPr>
              <w:t>4</w:t>
            </w:r>
            <w:r>
              <w:rPr>
                <w:noProof/>
                <w:webHidden/>
              </w:rPr>
              <w:fldChar w:fldCharType="end"/>
            </w:r>
          </w:hyperlink>
        </w:p>
        <w:p w:rsidR="0094190C" w:rsidRDefault="0094190C">
          <w:pPr>
            <w:pStyle w:val="23"/>
            <w:tabs>
              <w:tab w:val="right" w:leader="dot" w:pos="10456"/>
            </w:tabs>
            <w:rPr>
              <w:noProof/>
              <w:sz w:val="22"/>
              <w:szCs w:val="22"/>
              <w:lang w:eastAsia="ru-RU"/>
            </w:rPr>
          </w:pPr>
          <w:hyperlink w:anchor="_Toc30880772" w:history="1">
            <w:r w:rsidRPr="007A65A9">
              <w:rPr>
                <w:rStyle w:val="af9"/>
                <w:noProof/>
              </w:rPr>
              <w:t>Возможности системы взаимодействия</w:t>
            </w:r>
            <w:r>
              <w:rPr>
                <w:noProof/>
                <w:webHidden/>
              </w:rPr>
              <w:tab/>
            </w:r>
            <w:r>
              <w:rPr>
                <w:noProof/>
                <w:webHidden/>
              </w:rPr>
              <w:fldChar w:fldCharType="begin"/>
            </w:r>
            <w:r>
              <w:rPr>
                <w:noProof/>
                <w:webHidden/>
              </w:rPr>
              <w:instrText xml:space="preserve"> PAGEREF _Toc30880772 \h </w:instrText>
            </w:r>
            <w:r>
              <w:rPr>
                <w:noProof/>
                <w:webHidden/>
              </w:rPr>
            </w:r>
            <w:r>
              <w:rPr>
                <w:noProof/>
                <w:webHidden/>
              </w:rPr>
              <w:fldChar w:fldCharType="separate"/>
            </w:r>
            <w:r w:rsidR="00B23767">
              <w:rPr>
                <w:noProof/>
                <w:webHidden/>
              </w:rPr>
              <w:t>5</w:t>
            </w:r>
            <w:r>
              <w:rPr>
                <w:noProof/>
                <w:webHidden/>
              </w:rPr>
              <w:fldChar w:fldCharType="end"/>
            </w:r>
          </w:hyperlink>
        </w:p>
        <w:p w:rsidR="0094190C" w:rsidRDefault="0094190C">
          <w:pPr>
            <w:pStyle w:val="31"/>
            <w:tabs>
              <w:tab w:val="right" w:leader="dot" w:pos="10456"/>
            </w:tabs>
            <w:rPr>
              <w:noProof/>
              <w:sz w:val="22"/>
              <w:szCs w:val="22"/>
              <w:lang w:eastAsia="ru-RU"/>
            </w:rPr>
          </w:pPr>
          <w:hyperlink w:anchor="_Toc30880773" w:history="1">
            <w:r w:rsidRPr="007A65A9">
              <w:rPr>
                <w:rStyle w:val="af9"/>
                <w:noProof/>
              </w:rPr>
              <w:t>Интерактивное взаимодействие</w:t>
            </w:r>
            <w:r>
              <w:rPr>
                <w:noProof/>
                <w:webHidden/>
              </w:rPr>
              <w:tab/>
            </w:r>
            <w:r>
              <w:rPr>
                <w:noProof/>
                <w:webHidden/>
              </w:rPr>
              <w:fldChar w:fldCharType="begin"/>
            </w:r>
            <w:r>
              <w:rPr>
                <w:noProof/>
                <w:webHidden/>
              </w:rPr>
              <w:instrText xml:space="preserve"> PAGEREF _Toc30880773 \h </w:instrText>
            </w:r>
            <w:r>
              <w:rPr>
                <w:noProof/>
                <w:webHidden/>
              </w:rPr>
            </w:r>
            <w:r>
              <w:rPr>
                <w:noProof/>
                <w:webHidden/>
              </w:rPr>
              <w:fldChar w:fldCharType="separate"/>
            </w:r>
            <w:r w:rsidR="00B23767">
              <w:rPr>
                <w:noProof/>
                <w:webHidden/>
              </w:rPr>
              <w:t>7</w:t>
            </w:r>
            <w:r>
              <w:rPr>
                <w:noProof/>
                <w:webHidden/>
              </w:rPr>
              <w:fldChar w:fldCharType="end"/>
            </w:r>
          </w:hyperlink>
        </w:p>
        <w:p w:rsidR="0094190C" w:rsidRDefault="0094190C">
          <w:pPr>
            <w:pStyle w:val="31"/>
            <w:tabs>
              <w:tab w:val="right" w:leader="dot" w:pos="10456"/>
            </w:tabs>
            <w:rPr>
              <w:noProof/>
              <w:sz w:val="22"/>
              <w:szCs w:val="22"/>
              <w:lang w:eastAsia="ru-RU"/>
            </w:rPr>
          </w:pPr>
          <w:hyperlink w:anchor="_Toc30880774" w:history="1">
            <w:r w:rsidRPr="007A65A9">
              <w:rPr>
                <w:rStyle w:val="af9"/>
                <w:noProof/>
              </w:rPr>
              <w:t>Информация о пользователях</w:t>
            </w:r>
            <w:r>
              <w:rPr>
                <w:noProof/>
                <w:webHidden/>
              </w:rPr>
              <w:tab/>
            </w:r>
            <w:r>
              <w:rPr>
                <w:noProof/>
                <w:webHidden/>
              </w:rPr>
              <w:fldChar w:fldCharType="begin"/>
            </w:r>
            <w:r>
              <w:rPr>
                <w:noProof/>
                <w:webHidden/>
              </w:rPr>
              <w:instrText xml:space="preserve"> PAGEREF _Toc30880774 \h </w:instrText>
            </w:r>
            <w:r>
              <w:rPr>
                <w:noProof/>
                <w:webHidden/>
              </w:rPr>
            </w:r>
            <w:r>
              <w:rPr>
                <w:noProof/>
                <w:webHidden/>
              </w:rPr>
              <w:fldChar w:fldCharType="separate"/>
            </w:r>
            <w:r w:rsidR="00B23767">
              <w:rPr>
                <w:noProof/>
                <w:webHidden/>
              </w:rPr>
              <w:t>12</w:t>
            </w:r>
            <w:r>
              <w:rPr>
                <w:noProof/>
                <w:webHidden/>
              </w:rPr>
              <w:fldChar w:fldCharType="end"/>
            </w:r>
          </w:hyperlink>
        </w:p>
        <w:p w:rsidR="0094190C" w:rsidRDefault="0094190C">
          <w:pPr>
            <w:pStyle w:val="31"/>
            <w:tabs>
              <w:tab w:val="right" w:leader="dot" w:pos="10456"/>
            </w:tabs>
            <w:rPr>
              <w:noProof/>
              <w:sz w:val="22"/>
              <w:szCs w:val="22"/>
              <w:lang w:eastAsia="ru-RU"/>
            </w:rPr>
          </w:pPr>
          <w:hyperlink w:anchor="_Toc30880775" w:history="1">
            <w:r w:rsidRPr="007A65A9">
              <w:rPr>
                <w:rStyle w:val="af9"/>
                <w:noProof/>
              </w:rPr>
              <w:t>Поиск</w:t>
            </w:r>
            <w:r>
              <w:rPr>
                <w:noProof/>
                <w:webHidden/>
              </w:rPr>
              <w:tab/>
            </w:r>
            <w:r>
              <w:rPr>
                <w:noProof/>
                <w:webHidden/>
              </w:rPr>
              <w:fldChar w:fldCharType="begin"/>
            </w:r>
            <w:r>
              <w:rPr>
                <w:noProof/>
                <w:webHidden/>
              </w:rPr>
              <w:instrText xml:space="preserve"> PAGEREF _Toc30880775 \h </w:instrText>
            </w:r>
            <w:r>
              <w:rPr>
                <w:noProof/>
                <w:webHidden/>
              </w:rPr>
            </w:r>
            <w:r>
              <w:rPr>
                <w:noProof/>
                <w:webHidden/>
              </w:rPr>
              <w:fldChar w:fldCharType="separate"/>
            </w:r>
            <w:r w:rsidR="00B23767">
              <w:rPr>
                <w:noProof/>
                <w:webHidden/>
              </w:rPr>
              <w:t>13</w:t>
            </w:r>
            <w:r>
              <w:rPr>
                <w:noProof/>
                <w:webHidden/>
              </w:rPr>
              <w:fldChar w:fldCharType="end"/>
            </w:r>
          </w:hyperlink>
        </w:p>
        <w:p w:rsidR="0094190C" w:rsidRDefault="0094190C">
          <w:pPr>
            <w:pStyle w:val="31"/>
            <w:tabs>
              <w:tab w:val="right" w:leader="dot" w:pos="10456"/>
            </w:tabs>
            <w:rPr>
              <w:noProof/>
              <w:sz w:val="22"/>
              <w:szCs w:val="22"/>
              <w:lang w:eastAsia="ru-RU"/>
            </w:rPr>
          </w:pPr>
          <w:hyperlink w:anchor="_Toc30880776" w:history="1">
            <w:r w:rsidRPr="007A65A9">
              <w:rPr>
                <w:rStyle w:val="af9"/>
                <w:noProof/>
              </w:rPr>
              <w:t>Видеозвонки</w:t>
            </w:r>
            <w:r>
              <w:rPr>
                <w:noProof/>
                <w:webHidden/>
              </w:rPr>
              <w:tab/>
            </w:r>
            <w:r>
              <w:rPr>
                <w:noProof/>
                <w:webHidden/>
              </w:rPr>
              <w:fldChar w:fldCharType="begin"/>
            </w:r>
            <w:r>
              <w:rPr>
                <w:noProof/>
                <w:webHidden/>
              </w:rPr>
              <w:instrText xml:space="preserve"> PAGEREF _Toc30880776 \h </w:instrText>
            </w:r>
            <w:r>
              <w:rPr>
                <w:noProof/>
                <w:webHidden/>
              </w:rPr>
            </w:r>
            <w:r>
              <w:rPr>
                <w:noProof/>
                <w:webHidden/>
              </w:rPr>
              <w:fldChar w:fldCharType="separate"/>
            </w:r>
            <w:r w:rsidR="00B23767">
              <w:rPr>
                <w:noProof/>
                <w:webHidden/>
              </w:rPr>
              <w:t>13</w:t>
            </w:r>
            <w:r>
              <w:rPr>
                <w:noProof/>
                <w:webHidden/>
              </w:rPr>
              <w:fldChar w:fldCharType="end"/>
            </w:r>
          </w:hyperlink>
        </w:p>
        <w:p w:rsidR="0094190C" w:rsidRDefault="0094190C">
          <w:pPr>
            <w:pStyle w:val="31"/>
            <w:tabs>
              <w:tab w:val="right" w:leader="dot" w:pos="10456"/>
            </w:tabs>
            <w:rPr>
              <w:noProof/>
              <w:sz w:val="22"/>
              <w:szCs w:val="22"/>
              <w:lang w:eastAsia="ru-RU"/>
            </w:rPr>
          </w:pPr>
          <w:hyperlink w:anchor="_Toc30880777" w:history="1">
            <w:r w:rsidRPr="007A65A9">
              <w:rPr>
                <w:rStyle w:val="af9"/>
                <w:noProof/>
              </w:rPr>
              <w:t>Передача файлов в сообщении</w:t>
            </w:r>
            <w:r>
              <w:rPr>
                <w:noProof/>
                <w:webHidden/>
              </w:rPr>
              <w:tab/>
            </w:r>
            <w:r>
              <w:rPr>
                <w:noProof/>
                <w:webHidden/>
              </w:rPr>
              <w:fldChar w:fldCharType="begin"/>
            </w:r>
            <w:r>
              <w:rPr>
                <w:noProof/>
                <w:webHidden/>
              </w:rPr>
              <w:instrText xml:space="preserve"> PAGEREF _Toc30880777 \h </w:instrText>
            </w:r>
            <w:r>
              <w:rPr>
                <w:noProof/>
                <w:webHidden/>
              </w:rPr>
            </w:r>
            <w:r>
              <w:rPr>
                <w:noProof/>
                <w:webHidden/>
              </w:rPr>
              <w:fldChar w:fldCharType="separate"/>
            </w:r>
            <w:r w:rsidR="00B23767">
              <w:rPr>
                <w:noProof/>
                <w:webHidden/>
              </w:rPr>
              <w:t>16</w:t>
            </w:r>
            <w:r>
              <w:rPr>
                <w:noProof/>
                <w:webHidden/>
              </w:rPr>
              <w:fldChar w:fldCharType="end"/>
            </w:r>
          </w:hyperlink>
        </w:p>
        <w:p w:rsidR="0094190C" w:rsidRDefault="0094190C">
          <w:pPr>
            <w:pStyle w:val="11"/>
            <w:tabs>
              <w:tab w:val="right" w:leader="dot" w:pos="10456"/>
            </w:tabs>
            <w:rPr>
              <w:noProof/>
              <w:sz w:val="22"/>
              <w:szCs w:val="22"/>
              <w:lang w:eastAsia="ru-RU"/>
            </w:rPr>
          </w:pPr>
          <w:hyperlink w:anchor="_Toc30880778" w:history="1">
            <w:r w:rsidRPr="007A65A9">
              <w:rPr>
                <w:rStyle w:val="af9"/>
                <w:noProof/>
              </w:rPr>
              <w:t>Глава 2. Подключение и настройка</w:t>
            </w:r>
            <w:r>
              <w:rPr>
                <w:noProof/>
                <w:webHidden/>
              </w:rPr>
              <w:tab/>
            </w:r>
            <w:r>
              <w:rPr>
                <w:noProof/>
                <w:webHidden/>
              </w:rPr>
              <w:fldChar w:fldCharType="begin"/>
            </w:r>
            <w:r>
              <w:rPr>
                <w:noProof/>
                <w:webHidden/>
              </w:rPr>
              <w:instrText xml:space="preserve"> PAGEREF _Toc30880778 \h </w:instrText>
            </w:r>
            <w:r>
              <w:rPr>
                <w:noProof/>
                <w:webHidden/>
              </w:rPr>
            </w:r>
            <w:r>
              <w:rPr>
                <w:noProof/>
                <w:webHidden/>
              </w:rPr>
              <w:fldChar w:fldCharType="separate"/>
            </w:r>
            <w:r w:rsidR="00B23767">
              <w:rPr>
                <w:noProof/>
                <w:webHidden/>
              </w:rPr>
              <w:t>18</w:t>
            </w:r>
            <w:r>
              <w:rPr>
                <w:noProof/>
                <w:webHidden/>
              </w:rPr>
              <w:fldChar w:fldCharType="end"/>
            </w:r>
          </w:hyperlink>
        </w:p>
        <w:p w:rsidR="0094190C" w:rsidRDefault="0094190C">
          <w:pPr>
            <w:pStyle w:val="23"/>
            <w:tabs>
              <w:tab w:val="right" w:leader="dot" w:pos="10456"/>
            </w:tabs>
            <w:rPr>
              <w:noProof/>
              <w:sz w:val="22"/>
              <w:szCs w:val="22"/>
              <w:lang w:eastAsia="ru-RU"/>
            </w:rPr>
          </w:pPr>
          <w:hyperlink w:anchor="_Toc30880779" w:history="1">
            <w:r w:rsidRPr="007A65A9">
              <w:rPr>
                <w:rStyle w:val="af9"/>
                <w:noProof/>
              </w:rPr>
              <w:t>Регистрация приложений на сервере взаимодействия</w:t>
            </w:r>
            <w:r>
              <w:rPr>
                <w:noProof/>
                <w:webHidden/>
              </w:rPr>
              <w:tab/>
            </w:r>
            <w:r>
              <w:rPr>
                <w:noProof/>
                <w:webHidden/>
              </w:rPr>
              <w:fldChar w:fldCharType="begin"/>
            </w:r>
            <w:r>
              <w:rPr>
                <w:noProof/>
                <w:webHidden/>
              </w:rPr>
              <w:instrText xml:space="preserve"> PAGEREF _Toc30880779 \h </w:instrText>
            </w:r>
            <w:r>
              <w:rPr>
                <w:noProof/>
                <w:webHidden/>
              </w:rPr>
            </w:r>
            <w:r>
              <w:rPr>
                <w:noProof/>
                <w:webHidden/>
              </w:rPr>
              <w:fldChar w:fldCharType="separate"/>
            </w:r>
            <w:r w:rsidR="00B23767">
              <w:rPr>
                <w:noProof/>
                <w:webHidden/>
              </w:rPr>
              <w:t>18</w:t>
            </w:r>
            <w:r>
              <w:rPr>
                <w:noProof/>
                <w:webHidden/>
              </w:rPr>
              <w:fldChar w:fldCharType="end"/>
            </w:r>
          </w:hyperlink>
        </w:p>
        <w:p w:rsidR="0094190C" w:rsidRDefault="0094190C">
          <w:pPr>
            <w:pStyle w:val="23"/>
            <w:tabs>
              <w:tab w:val="right" w:leader="dot" w:pos="10456"/>
            </w:tabs>
            <w:rPr>
              <w:noProof/>
              <w:sz w:val="22"/>
              <w:szCs w:val="22"/>
              <w:lang w:eastAsia="ru-RU"/>
            </w:rPr>
          </w:pPr>
          <w:hyperlink w:anchor="_Toc30880780" w:history="1">
            <w:r w:rsidRPr="007A65A9">
              <w:rPr>
                <w:rStyle w:val="af9"/>
                <w:noProof/>
              </w:rPr>
              <w:t>Совместное использование приложений</w:t>
            </w:r>
            <w:r>
              <w:rPr>
                <w:noProof/>
                <w:webHidden/>
              </w:rPr>
              <w:tab/>
            </w:r>
            <w:r>
              <w:rPr>
                <w:noProof/>
                <w:webHidden/>
              </w:rPr>
              <w:fldChar w:fldCharType="begin"/>
            </w:r>
            <w:r>
              <w:rPr>
                <w:noProof/>
                <w:webHidden/>
              </w:rPr>
              <w:instrText xml:space="preserve"> PAGEREF _Toc30880780 \h </w:instrText>
            </w:r>
            <w:r>
              <w:rPr>
                <w:noProof/>
                <w:webHidden/>
              </w:rPr>
            </w:r>
            <w:r>
              <w:rPr>
                <w:noProof/>
                <w:webHidden/>
              </w:rPr>
              <w:fldChar w:fldCharType="separate"/>
            </w:r>
            <w:r w:rsidR="00B23767">
              <w:rPr>
                <w:noProof/>
                <w:webHidden/>
              </w:rPr>
              <w:t>20</w:t>
            </w:r>
            <w:r>
              <w:rPr>
                <w:noProof/>
                <w:webHidden/>
              </w:rPr>
              <w:fldChar w:fldCharType="end"/>
            </w:r>
          </w:hyperlink>
        </w:p>
        <w:p w:rsidR="0094190C" w:rsidRDefault="0094190C">
          <w:pPr>
            <w:pStyle w:val="23"/>
            <w:tabs>
              <w:tab w:val="right" w:leader="dot" w:pos="10456"/>
            </w:tabs>
            <w:rPr>
              <w:noProof/>
              <w:sz w:val="22"/>
              <w:szCs w:val="22"/>
              <w:lang w:eastAsia="ru-RU"/>
            </w:rPr>
          </w:pPr>
          <w:hyperlink w:anchor="_Toc30880781" w:history="1">
            <w:r w:rsidRPr="007A65A9">
              <w:rPr>
                <w:rStyle w:val="af9"/>
                <w:noProof/>
              </w:rPr>
              <w:t>Рекомендуемые сценарии подключения</w:t>
            </w:r>
            <w:r>
              <w:rPr>
                <w:noProof/>
                <w:webHidden/>
              </w:rPr>
              <w:tab/>
            </w:r>
            <w:r>
              <w:rPr>
                <w:noProof/>
                <w:webHidden/>
              </w:rPr>
              <w:fldChar w:fldCharType="begin"/>
            </w:r>
            <w:r>
              <w:rPr>
                <w:noProof/>
                <w:webHidden/>
              </w:rPr>
              <w:instrText xml:space="preserve"> PAGEREF _Toc30880781 \h </w:instrText>
            </w:r>
            <w:r>
              <w:rPr>
                <w:noProof/>
                <w:webHidden/>
              </w:rPr>
            </w:r>
            <w:r>
              <w:rPr>
                <w:noProof/>
                <w:webHidden/>
              </w:rPr>
              <w:fldChar w:fldCharType="separate"/>
            </w:r>
            <w:r w:rsidR="00B23767">
              <w:rPr>
                <w:noProof/>
                <w:webHidden/>
              </w:rPr>
              <w:t>26</w:t>
            </w:r>
            <w:r>
              <w:rPr>
                <w:noProof/>
                <w:webHidden/>
              </w:rPr>
              <w:fldChar w:fldCharType="end"/>
            </w:r>
          </w:hyperlink>
        </w:p>
        <w:p w:rsidR="0094190C" w:rsidRDefault="0094190C">
          <w:pPr>
            <w:pStyle w:val="23"/>
            <w:tabs>
              <w:tab w:val="right" w:leader="dot" w:pos="10456"/>
            </w:tabs>
            <w:rPr>
              <w:noProof/>
              <w:sz w:val="22"/>
              <w:szCs w:val="22"/>
              <w:lang w:eastAsia="ru-RU"/>
            </w:rPr>
          </w:pPr>
          <w:hyperlink w:anchor="_Toc30880782" w:history="1">
            <w:r w:rsidRPr="007A65A9">
              <w:rPr>
                <w:rStyle w:val="af9"/>
                <w:noProof/>
              </w:rPr>
              <w:t>Программа «1С:Предприятие – оповещения и запуск»</w:t>
            </w:r>
            <w:r>
              <w:rPr>
                <w:noProof/>
                <w:webHidden/>
              </w:rPr>
              <w:tab/>
            </w:r>
            <w:r>
              <w:rPr>
                <w:noProof/>
                <w:webHidden/>
              </w:rPr>
              <w:fldChar w:fldCharType="begin"/>
            </w:r>
            <w:r>
              <w:rPr>
                <w:noProof/>
                <w:webHidden/>
              </w:rPr>
              <w:instrText xml:space="preserve"> PAGEREF _Toc30880782 \h </w:instrText>
            </w:r>
            <w:r>
              <w:rPr>
                <w:noProof/>
                <w:webHidden/>
              </w:rPr>
            </w:r>
            <w:r>
              <w:rPr>
                <w:noProof/>
                <w:webHidden/>
              </w:rPr>
              <w:fldChar w:fldCharType="separate"/>
            </w:r>
            <w:r w:rsidR="00B23767">
              <w:rPr>
                <w:noProof/>
                <w:webHidden/>
              </w:rPr>
              <w:t>27</w:t>
            </w:r>
            <w:r>
              <w:rPr>
                <w:noProof/>
                <w:webHidden/>
              </w:rPr>
              <w:fldChar w:fldCharType="end"/>
            </w:r>
          </w:hyperlink>
        </w:p>
        <w:p w:rsidR="0094190C" w:rsidRDefault="0094190C">
          <w:pPr>
            <w:pStyle w:val="11"/>
            <w:tabs>
              <w:tab w:val="right" w:leader="dot" w:pos="10456"/>
            </w:tabs>
            <w:rPr>
              <w:noProof/>
              <w:sz w:val="22"/>
              <w:szCs w:val="22"/>
              <w:lang w:eastAsia="ru-RU"/>
            </w:rPr>
          </w:pPr>
          <w:hyperlink w:anchor="_Toc30880783" w:history="1">
            <w:r w:rsidRPr="007A65A9">
              <w:rPr>
                <w:rStyle w:val="af9"/>
                <w:noProof/>
              </w:rPr>
              <w:t>Глава 3. Примеры использования и сценарии применения системы взаимодействия</w:t>
            </w:r>
            <w:r>
              <w:rPr>
                <w:noProof/>
                <w:webHidden/>
              </w:rPr>
              <w:tab/>
            </w:r>
            <w:r>
              <w:rPr>
                <w:noProof/>
                <w:webHidden/>
              </w:rPr>
              <w:fldChar w:fldCharType="begin"/>
            </w:r>
            <w:r>
              <w:rPr>
                <w:noProof/>
                <w:webHidden/>
              </w:rPr>
              <w:instrText xml:space="preserve"> PAGEREF _Toc30880783 \h </w:instrText>
            </w:r>
            <w:r>
              <w:rPr>
                <w:noProof/>
                <w:webHidden/>
              </w:rPr>
            </w:r>
            <w:r>
              <w:rPr>
                <w:noProof/>
                <w:webHidden/>
              </w:rPr>
              <w:fldChar w:fldCharType="separate"/>
            </w:r>
            <w:r w:rsidR="00B23767">
              <w:rPr>
                <w:noProof/>
                <w:webHidden/>
              </w:rPr>
              <w:t>30</w:t>
            </w:r>
            <w:r>
              <w:rPr>
                <w:noProof/>
                <w:webHidden/>
              </w:rPr>
              <w:fldChar w:fldCharType="end"/>
            </w:r>
          </w:hyperlink>
        </w:p>
        <w:p w:rsidR="0094190C" w:rsidRDefault="0094190C">
          <w:pPr>
            <w:pStyle w:val="23"/>
            <w:tabs>
              <w:tab w:val="right" w:leader="dot" w:pos="10456"/>
            </w:tabs>
            <w:rPr>
              <w:noProof/>
              <w:sz w:val="22"/>
              <w:szCs w:val="22"/>
              <w:lang w:eastAsia="ru-RU"/>
            </w:rPr>
          </w:pPr>
          <w:hyperlink w:anchor="_Toc30880784" w:history="1">
            <w:r w:rsidRPr="007A65A9">
              <w:rPr>
                <w:rStyle w:val="af9"/>
                <w:noProof/>
              </w:rPr>
              <w:t>Интерактивно</w:t>
            </w:r>
            <w:r>
              <w:rPr>
                <w:noProof/>
                <w:webHidden/>
              </w:rPr>
              <w:tab/>
            </w:r>
            <w:r>
              <w:rPr>
                <w:noProof/>
                <w:webHidden/>
              </w:rPr>
              <w:fldChar w:fldCharType="begin"/>
            </w:r>
            <w:r>
              <w:rPr>
                <w:noProof/>
                <w:webHidden/>
              </w:rPr>
              <w:instrText xml:space="preserve"> PAGEREF _Toc30880784 \h </w:instrText>
            </w:r>
            <w:r>
              <w:rPr>
                <w:noProof/>
                <w:webHidden/>
              </w:rPr>
            </w:r>
            <w:r>
              <w:rPr>
                <w:noProof/>
                <w:webHidden/>
              </w:rPr>
              <w:fldChar w:fldCharType="separate"/>
            </w:r>
            <w:r w:rsidR="00B23767">
              <w:rPr>
                <w:noProof/>
                <w:webHidden/>
              </w:rPr>
              <w:t>30</w:t>
            </w:r>
            <w:r>
              <w:rPr>
                <w:noProof/>
                <w:webHidden/>
              </w:rPr>
              <w:fldChar w:fldCharType="end"/>
            </w:r>
          </w:hyperlink>
        </w:p>
        <w:p w:rsidR="0094190C" w:rsidRDefault="0094190C">
          <w:pPr>
            <w:pStyle w:val="23"/>
            <w:tabs>
              <w:tab w:val="right" w:leader="dot" w:pos="10456"/>
            </w:tabs>
            <w:rPr>
              <w:noProof/>
              <w:sz w:val="22"/>
              <w:szCs w:val="22"/>
              <w:lang w:eastAsia="ru-RU"/>
            </w:rPr>
          </w:pPr>
          <w:hyperlink w:anchor="_Toc30880785" w:history="1">
            <w:r w:rsidRPr="007A65A9">
              <w:rPr>
                <w:rStyle w:val="af9"/>
                <w:noProof/>
              </w:rPr>
              <w:t>Программно</w:t>
            </w:r>
            <w:r>
              <w:rPr>
                <w:noProof/>
                <w:webHidden/>
              </w:rPr>
              <w:tab/>
            </w:r>
            <w:r>
              <w:rPr>
                <w:noProof/>
                <w:webHidden/>
              </w:rPr>
              <w:fldChar w:fldCharType="begin"/>
            </w:r>
            <w:r>
              <w:rPr>
                <w:noProof/>
                <w:webHidden/>
              </w:rPr>
              <w:instrText xml:space="preserve"> PAGEREF _Toc30880785 \h </w:instrText>
            </w:r>
            <w:r>
              <w:rPr>
                <w:noProof/>
                <w:webHidden/>
              </w:rPr>
            </w:r>
            <w:r>
              <w:rPr>
                <w:noProof/>
                <w:webHidden/>
              </w:rPr>
              <w:fldChar w:fldCharType="separate"/>
            </w:r>
            <w:r w:rsidR="00B23767">
              <w:rPr>
                <w:noProof/>
                <w:webHidden/>
              </w:rPr>
              <w:t>34</w:t>
            </w:r>
            <w:r>
              <w:rPr>
                <w:noProof/>
                <w:webHidden/>
              </w:rPr>
              <w:fldChar w:fldCharType="end"/>
            </w:r>
          </w:hyperlink>
        </w:p>
        <w:p w:rsidR="0094190C" w:rsidRDefault="0094190C">
          <w:pPr>
            <w:pStyle w:val="31"/>
            <w:tabs>
              <w:tab w:val="right" w:leader="dot" w:pos="10456"/>
            </w:tabs>
            <w:rPr>
              <w:noProof/>
              <w:sz w:val="22"/>
              <w:szCs w:val="22"/>
              <w:lang w:eastAsia="ru-RU"/>
            </w:rPr>
          </w:pPr>
          <w:hyperlink w:anchor="_Toc30880786" w:history="1">
            <w:r w:rsidRPr="007A65A9">
              <w:rPr>
                <w:rStyle w:val="af9"/>
                <w:noProof/>
              </w:rPr>
              <w:t>Отправка напоминаний-сообщений в групповое обсуждение</w:t>
            </w:r>
            <w:r>
              <w:rPr>
                <w:noProof/>
                <w:webHidden/>
              </w:rPr>
              <w:tab/>
            </w:r>
            <w:r>
              <w:rPr>
                <w:noProof/>
                <w:webHidden/>
              </w:rPr>
              <w:fldChar w:fldCharType="begin"/>
            </w:r>
            <w:r>
              <w:rPr>
                <w:noProof/>
                <w:webHidden/>
              </w:rPr>
              <w:instrText xml:space="preserve"> PAGEREF _Toc30880786 \h </w:instrText>
            </w:r>
            <w:r>
              <w:rPr>
                <w:noProof/>
                <w:webHidden/>
              </w:rPr>
            </w:r>
            <w:r>
              <w:rPr>
                <w:noProof/>
                <w:webHidden/>
              </w:rPr>
              <w:fldChar w:fldCharType="separate"/>
            </w:r>
            <w:r w:rsidR="00B23767">
              <w:rPr>
                <w:noProof/>
                <w:webHidden/>
              </w:rPr>
              <w:t>34</w:t>
            </w:r>
            <w:r>
              <w:rPr>
                <w:noProof/>
                <w:webHidden/>
              </w:rPr>
              <w:fldChar w:fldCharType="end"/>
            </w:r>
          </w:hyperlink>
        </w:p>
        <w:p w:rsidR="0094190C" w:rsidRDefault="0094190C">
          <w:pPr>
            <w:pStyle w:val="31"/>
            <w:tabs>
              <w:tab w:val="right" w:leader="dot" w:pos="10456"/>
            </w:tabs>
            <w:rPr>
              <w:noProof/>
              <w:sz w:val="22"/>
              <w:szCs w:val="22"/>
              <w:lang w:eastAsia="ru-RU"/>
            </w:rPr>
          </w:pPr>
          <w:hyperlink w:anchor="_Toc30880787" w:history="1">
            <w:r w:rsidRPr="007A65A9">
              <w:rPr>
                <w:rStyle w:val="af9"/>
                <w:noProof/>
              </w:rPr>
              <w:t>Обработка действий сообщения</w:t>
            </w:r>
            <w:r>
              <w:rPr>
                <w:noProof/>
                <w:webHidden/>
              </w:rPr>
              <w:tab/>
            </w:r>
            <w:r>
              <w:rPr>
                <w:noProof/>
                <w:webHidden/>
              </w:rPr>
              <w:fldChar w:fldCharType="begin"/>
            </w:r>
            <w:r>
              <w:rPr>
                <w:noProof/>
                <w:webHidden/>
              </w:rPr>
              <w:instrText xml:space="preserve"> PAGEREF _Toc30880787 \h </w:instrText>
            </w:r>
            <w:r>
              <w:rPr>
                <w:noProof/>
                <w:webHidden/>
              </w:rPr>
            </w:r>
            <w:r>
              <w:rPr>
                <w:noProof/>
                <w:webHidden/>
              </w:rPr>
              <w:fldChar w:fldCharType="separate"/>
            </w:r>
            <w:r w:rsidR="00B23767">
              <w:rPr>
                <w:noProof/>
                <w:webHidden/>
              </w:rPr>
              <w:t>38</w:t>
            </w:r>
            <w:r>
              <w:rPr>
                <w:noProof/>
                <w:webHidden/>
              </w:rPr>
              <w:fldChar w:fldCharType="end"/>
            </w:r>
          </w:hyperlink>
        </w:p>
        <w:p w:rsidR="0094190C" w:rsidRDefault="0094190C">
          <w:pPr>
            <w:pStyle w:val="31"/>
            <w:tabs>
              <w:tab w:val="right" w:leader="dot" w:pos="10456"/>
            </w:tabs>
            <w:rPr>
              <w:noProof/>
              <w:sz w:val="22"/>
              <w:szCs w:val="22"/>
              <w:lang w:eastAsia="ru-RU"/>
            </w:rPr>
          </w:pPr>
          <w:hyperlink w:anchor="_Toc30880788" w:history="1">
            <w:r w:rsidRPr="007A65A9">
              <w:rPr>
                <w:rStyle w:val="af9"/>
                <w:noProof/>
              </w:rPr>
              <w:t>Предметное обсуждение сотрудников</w:t>
            </w:r>
            <w:r>
              <w:rPr>
                <w:noProof/>
                <w:webHidden/>
              </w:rPr>
              <w:tab/>
            </w:r>
            <w:r>
              <w:rPr>
                <w:noProof/>
                <w:webHidden/>
              </w:rPr>
              <w:fldChar w:fldCharType="begin"/>
            </w:r>
            <w:r>
              <w:rPr>
                <w:noProof/>
                <w:webHidden/>
              </w:rPr>
              <w:instrText xml:space="preserve"> PAGEREF _Toc30880788 \h </w:instrText>
            </w:r>
            <w:r>
              <w:rPr>
                <w:noProof/>
                <w:webHidden/>
              </w:rPr>
            </w:r>
            <w:r>
              <w:rPr>
                <w:noProof/>
                <w:webHidden/>
              </w:rPr>
              <w:fldChar w:fldCharType="separate"/>
            </w:r>
            <w:r w:rsidR="00B23767">
              <w:rPr>
                <w:noProof/>
                <w:webHidden/>
              </w:rPr>
              <w:t>39</w:t>
            </w:r>
            <w:r>
              <w:rPr>
                <w:noProof/>
                <w:webHidden/>
              </w:rPr>
              <w:fldChar w:fldCharType="end"/>
            </w:r>
          </w:hyperlink>
        </w:p>
        <w:p w:rsidR="0094190C" w:rsidRDefault="0094190C">
          <w:pPr>
            <w:pStyle w:val="31"/>
            <w:tabs>
              <w:tab w:val="right" w:leader="dot" w:pos="10456"/>
            </w:tabs>
            <w:rPr>
              <w:noProof/>
              <w:sz w:val="22"/>
              <w:szCs w:val="22"/>
              <w:lang w:eastAsia="ru-RU"/>
            </w:rPr>
          </w:pPr>
          <w:hyperlink w:anchor="_Toc30880789" w:history="1">
            <w:r w:rsidRPr="007A65A9">
              <w:rPr>
                <w:rStyle w:val="af9"/>
                <w:noProof/>
              </w:rPr>
              <w:t>Создание пользователей информационной базы и пользователей системы взаимодействия для принятых сотрудников</w:t>
            </w:r>
            <w:r>
              <w:rPr>
                <w:noProof/>
                <w:webHidden/>
              </w:rPr>
              <w:tab/>
            </w:r>
            <w:r>
              <w:rPr>
                <w:noProof/>
                <w:webHidden/>
              </w:rPr>
              <w:fldChar w:fldCharType="begin"/>
            </w:r>
            <w:r>
              <w:rPr>
                <w:noProof/>
                <w:webHidden/>
              </w:rPr>
              <w:instrText xml:space="preserve"> PAGEREF _Toc30880789 \h </w:instrText>
            </w:r>
            <w:r>
              <w:rPr>
                <w:noProof/>
                <w:webHidden/>
              </w:rPr>
            </w:r>
            <w:r>
              <w:rPr>
                <w:noProof/>
                <w:webHidden/>
              </w:rPr>
              <w:fldChar w:fldCharType="separate"/>
            </w:r>
            <w:r w:rsidR="00B23767">
              <w:rPr>
                <w:noProof/>
                <w:webHidden/>
              </w:rPr>
              <w:t>44</w:t>
            </w:r>
            <w:r>
              <w:rPr>
                <w:noProof/>
                <w:webHidden/>
              </w:rPr>
              <w:fldChar w:fldCharType="end"/>
            </w:r>
          </w:hyperlink>
        </w:p>
        <w:p w:rsidR="0094190C" w:rsidRDefault="0094190C">
          <w:pPr>
            <w:pStyle w:val="31"/>
            <w:tabs>
              <w:tab w:val="right" w:leader="dot" w:pos="10456"/>
            </w:tabs>
            <w:rPr>
              <w:noProof/>
              <w:sz w:val="22"/>
              <w:szCs w:val="22"/>
              <w:lang w:eastAsia="ru-RU"/>
            </w:rPr>
          </w:pPr>
          <w:hyperlink w:anchor="_Toc30880790" w:history="1">
            <w:r w:rsidRPr="007A65A9">
              <w:rPr>
                <w:rStyle w:val="af9"/>
                <w:noProof/>
              </w:rPr>
              <w:t>Общение кадровика с сотрудниками в обсуждении «один на один» и в групповом обсуждении</w:t>
            </w:r>
            <w:r>
              <w:rPr>
                <w:noProof/>
                <w:webHidden/>
              </w:rPr>
              <w:tab/>
            </w:r>
            <w:r>
              <w:rPr>
                <w:noProof/>
                <w:webHidden/>
              </w:rPr>
              <w:fldChar w:fldCharType="begin"/>
            </w:r>
            <w:r>
              <w:rPr>
                <w:noProof/>
                <w:webHidden/>
              </w:rPr>
              <w:instrText xml:space="preserve"> PAGEREF _Toc30880790 \h </w:instrText>
            </w:r>
            <w:r>
              <w:rPr>
                <w:noProof/>
                <w:webHidden/>
              </w:rPr>
            </w:r>
            <w:r>
              <w:rPr>
                <w:noProof/>
                <w:webHidden/>
              </w:rPr>
              <w:fldChar w:fldCharType="separate"/>
            </w:r>
            <w:r w:rsidR="00B23767">
              <w:rPr>
                <w:noProof/>
                <w:webHidden/>
              </w:rPr>
              <w:t>46</w:t>
            </w:r>
            <w:r>
              <w:rPr>
                <w:noProof/>
                <w:webHidden/>
              </w:rPr>
              <w:fldChar w:fldCharType="end"/>
            </w:r>
          </w:hyperlink>
        </w:p>
        <w:p w:rsidR="0094190C" w:rsidRDefault="0094190C">
          <w:pPr>
            <w:pStyle w:val="23"/>
            <w:tabs>
              <w:tab w:val="right" w:leader="dot" w:pos="10456"/>
            </w:tabs>
            <w:rPr>
              <w:noProof/>
              <w:sz w:val="22"/>
              <w:szCs w:val="22"/>
              <w:lang w:eastAsia="ru-RU"/>
            </w:rPr>
          </w:pPr>
          <w:hyperlink w:anchor="_Toc30880791" w:history="1">
            <w:r w:rsidRPr="007A65A9">
              <w:rPr>
                <w:rStyle w:val="af9"/>
                <w:noProof/>
              </w:rPr>
              <w:t>Кадровый помощник (бот)</w:t>
            </w:r>
            <w:r>
              <w:rPr>
                <w:noProof/>
                <w:webHidden/>
              </w:rPr>
              <w:tab/>
            </w:r>
            <w:r>
              <w:rPr>
                <w:noProof/>
                <w:webHidden/>
              </w:rPr>
              <w:fldChar w:fldCharType="begin"/>
            </w:r>
            <w:r>
              <w:rPr>
                <w:noProof/>
                <w:webHidden/>
              </w:rPr>
              <w:instrText xml:space="preserve"> PAGEREF _Toc30880791 \h </w:instrText>
            </w:r>
            <w:r>
              <w:rPr>
                <w:noProof/>
                <w:webHidden/>
              </w:rPr>
            </w:r>
            <w:r>
              <w:rPr>
                <w:noProof/>
                <w:webHidden/>
              </w:rPr>
              <w:fldChar w:fldCharType="separate"/>
            </w:r>
            <w:r w:rsidR="00B23767">
              <w:rPr>
                <w:noProof/>
                <w:webHidden/>
              </w:rPr>
              <w:t>49</w:t>
            </w:r>
            <w:r>
              <w:rPr>
                <w:noProof/>
                <w:webHidden/>
              </w:rPr>
              <w:fldChar w:fldCharType="end"/>
            </w:r>
          </w:hyperlink>
        </w:p>
        <w:p w:rsidR="0094190C" w:rsidRDefault="0094190C">
          <w:pPr>
            <w:pStyle w:val="31"/>
            <w:tabs>
              <w:tab w:val="right" w:leader="dot" w:pos="10456"/>
            </w:tabs>
            <w:rPr>
              <w:noProof/>
              <w:sz w:val="22"/>
              <w:szCs w:val="22"/>
              <w:lang w:eastAsia="ru-RU"/>
            </w:rPr>
          </w:pPr>
          <w:hyperlink w:anchor="_Toc30880792" w:history="1">
            <w:r w:rsidRPr="007A65A9">
              <w:rPr>
                <w:rStyle w:val="af9"/>
                <w:noProof/>
              </w:rPr>
              <w:t>Инициализация кадрового помощника</w:t>
            </w:r>
            <w:r>
              <w:rPr>
                <w:noProof/>
                <w:webHidden/>
              </w:rPr>
              <w:tab/>
            </w:r>
            <w:r>
              <w:rPr>
                <w:noProof/>
                <w:webHidden/>
              </w:rPr>
              <w:fldChar w:fldCharType="begin"/>
            </w:r>
            <w:r>
              <w:rPr>
                <w:noProof/>
                <w:webHidden/>
              </w:rPr>
              <w:instrText xml:space="preserve"> PAGEREF _Toc30880792 \h </w:instrText>
            </w:r>
            <w:r>
              <w:rPr>
                <w:noProof/>
                <w:webHidden/>
              </w:rPr>
            </w:r>
            <w:r>
              <w:rPr>
                <w:noProof/>
                <w:webHidden/>
              </w:rPr>
              <w:fldChar w:fldCharType="separate"/>
            </w:r>
            <w:r w:rsidR="00B23767">
              <w:rPr>
                <w:noProof/>
                <w:webHidden/>
              </w:rPr>
              <w:t>50</w:t>
            </w:r>
            <w:r>
              <w:rPr>
                <w:noProof/>
                <w:webHidden/>
              </w:rPr>
              <w:fldChar w:fldCharType="end"/>
            </w:r>
          </w:hyperlink>
        </w:p>
        <w:p w:rsidR="0094190C" w:rsidRDefault="0094190C">
          <w:pPr>
            <w:pStyle w:val="31"/>
            <w:tabs>
              <w:tab w:val="right" w:leader="dot" w:pos="10456"/>
            </w:tabs>
            <w:rPr>
              <w:noProof/>
              <w:sz w:val="22"/>
              <w:szCs w:val="22"/>
              <w:lang w:eastAsia="ru-RU"/>
            </w:rPr>
          </w:pPr>
          <w:hyperlink w:anchor="_Toc30880793" w:history="1">
            <w:r w:rsidRPr="007A65A9">
              <w:rPr>
                <w:rStyle w:val="af9"/>
                <w:noProof/>
              </w:rPr>
              <w:t>Обработка отправки сообщения</w:t>
            </w:r>
            <w:r>
              <w:rPr>
                <w:noProof/>
                <w:webHidden/>
              </w:rPr>
              <w:tab/>
            </w:r>
            <w:r>
              <w:rPr>
                <w:noProof/>
                <w:webHidden/>
              </w:rPr>
              <w:fldChar w:fldCharType="begin"/>
            </w:r>
            <w:r>
              <w:rPr>
                <w:noProof/>
                <w:webHidden/>
              </w:rPr>
              <w:instrText xml:space="preserve"> PAGEREF _Toc30880793 \h </w:instrText>
            </w:r>
            <w:r>
              <w:rPr>
                <w:noProof/>
                <w:webHidden/>
              </w:rPr>
            </w:r>
            <w:r>
              <w:rPr>
                <w:noProof/>
                <w:webHidden/>
              </w:rPr>
              <w:fldChar w:fldCharType="separate"/>
            </w:r>
            <w:r w:rsidR="00B23767">
              <w:rPr>
                <w:noProof/>
                <w:webHidden/>
              </w:rPr>
              <w:t>53</w:t>
            </w:r>
            <w:r>
              <w:rPr>
                <w:noProof/>
                <w:webHidden/>
              </w:rPr>
              <w:fldChar w:fldCharType="end"/>
            </w:r>
          </w:hyperlink>
        </w:p>
        <w:p w:rsidR="0094190C" w:rsidRDefault="0094190C">
          <w:pPr>
            <w:pStyle w:val="31"/>
            <w:tabs>
              <w:tab w:val="right" w:leader="dot" w:pos="10456"/>
            </w:tabs>
            <w:rPr>
              <w:noProof/>
              <w:sz w:val="22"/>
              <w:szCs w:val="22"/>
              <w:lang w:eastAsia="ru-RU"/>
            </w:rPr>
          </w:pPr>
          <w:hyperlink w:anchor="_Toc30880794" w:history="1">
            <w:r w:rsidRPr="007A65A9">
              <w:rPr>
                <w:rStyle w:val="af9"/>
                <w:noProof/>
              </w:rPr>
              <w:t>Обработка действий сообщения</w:t>
            </w:r>
            <w:r>
              <w:rPr>
                <w:noProof/>
                <w:webHidden/>
              </w:rPr>
              <w:tab/>
            </w:r>
            <w:r>
              <w:rPr>
                <w:noProof/>
                <w:webHidden/>
              </w:rPr>
              <w:fldChar w:fldCharType="begin"/>
            </w:r>
            <w:r>
              <w:rPr>
                <w:noProof/>
                <w:webHidden/>
              </w:rPr>
              <w:instrText xml:space="preserve"> PAGEREF _Toc30880794 \h </w:instrText>
            </w:r>
            <w:r>
              <w:rPr>
                <w:noProof/>
                <w:webHidden/>
              </w:rPr>
            </w:r>
            <w:r>
              <w:rPr>
                <w:noProof/>
                <w:webHidden/>
              </w:rPr>
              <w:fldChar w:fldCharType="separate"/>
            </w:r>
            <w:r w:rsidR="00B23767">
              <w:rPr>
                <w:noProof/>
                <w:webHidden/>
              </w:rPr>
              <w:t>57</w:t>
            </w:r>
            <w:r>
              <w:rPr>
                <w:noProof/>
                <w:webHidden/>
              </w:rPr>
              <w:fldChar w:fldCharType="end"/>
            </w:r>
          </w:hyperlink>
        </w:p>
        <w:p w:rsidR="0094190C" w:rsidRDefault="0094190C">
          <w:pPr>
            <w:pStyle w:val="31"/>
            <w:tabs>
              <w:tab w:val="right" w:leader="dot" w:pos="10456"/>
            </w:tabs>
            <w:rPr>
              <w:noProof/>
              <w:sz w:val="22"/>
              <w:szCs w:val="22"/>
              <w:lang w:eastAsia="ru-RU"/>
            </w:rPr>
          </w:pPr>
          <w:hyperlink w:anchor="_Toc30880795" w:history="1">
            <w:r w:rsidRPr="007A65A9">
              <w:rPr>
                <w:rStyle w:val="af9"/>
                <w:noProof/>
              </w:rPr>
              <w:t>Обработка формирования команд в сообщении</w:t>
            </w:r>
            <w:r>
              <w:rPr>
                <w:noProof/>
                <w:webHidden/>
              </w:rPr>
              <w:tab/>
            </w:r>
            <w:r>
              <w:rPr>
                <w:noProof/>
                <w:webHidden/>
              </w:rPr>
              <w:fldChar w:fldCharType="begin"/>
            </w:r>
            <w:r>
              <w:rPr>
                <w:noProof/>
                <w:webHidden/>
              </w:rPr>
              <w:instrText xml:space="preserve"> PAGEREF _Toc30880795 \h </w:instrText>
            </w:r>
            <w:r>
              <w:rPr>
                <w:noProof/>
                <w:webHidden/>
              </w:rPr>
            </w:r>
            <w:r>
              <w:rPr>
                <w:noProof/>
                <w:webHidden/>
              </w:rPr>
              <w:fldChar w:fldCharType="separate"/>
            </w:r>
            <w:r w:rsidR="00B23767">
              <w:rPr>
                <w:noProof/>
                <w:webHidden/>
              </w:rPr>
              <w:t>63</w:t>
            </w:r>
            <w:r>
              <w:rPr>
                <w:noProof/>
                <w:webHidden/>
              </w:rPr>
              <w:fldChar w:fldCharType="end"/>
            </w:r>
          </w:hyperlink>
        </w:p>
        <w:p w:rsidR="0094190C" w:rsidRDefault="0094190C">
          <w:pPr>
            <w:pStyle w:val="11"/>
            <w:tabs>
              <w:tab w:val="right" w:leader="dot" w:pos="10456"/>
            </w:tabs>
            <w:rPr>
              <w:noProof/>
              <w:sz w:val="22"/>
              <w:szCs w:val="22"/>
              <w:lang w:eastAsia="ru-RU"/>
            </w:rPr>
          </w:pPr>
          <w:hyperlink w:anchor="_Toc30880796" w:history="1">
            <w:r w:rsidRPr="007A65A9">
              <w:rPr>
                <w:rStyle w:val="af9"/>
                <w:noProof/>
              </w:rPr>
              <w:t>Глава 4. Программное взаимодействие</w:t>
            </w:r>
            <w:r>
              <w:rPr>
                <w:noProof/>
                <w:webHidden/>
              </w:rPr>
              <w:tab/>
            </w:r>
            <w:r>
              <w:rPr>
                <w:noProof/>
                <w:webHidden/>
              </w:rPr>
              <w:fldChar w:fldCharType="begin"/>
            </w:r>
            <w:r>
              <w:rPr>
                <w:noProof/>
                <w:webHidden/>
              </w:rPr>
              <w:instrText xml:space="preserve"> PAGEREF _Toc30880796 \h </w:instrText>
            </w:r>
            <w:r>
              <w:rPr>
                <w:noProof/>
                <w:webHidden/>
              </w:rPr>
            </w:r>
            <w:r>
              <w:rPr>
                <w:noProof/>
                <w:webHidden/>
              </w:rPr>
              <w:fldChar w:fldCharType="separate"/>
            </w:r>
            <w:r w:rsidR="00B23767">
              <w:rPr>
                <w:noProof/>
                <w:webHidden/>
              </w:rPr>
              <w:t>65</w:t>
            </w:r>
            <w:r>
              <w:rPr>
                <w:noProof/>
                <w:webHidden/>
              </w:rPr>
              <w:fldChar w:fldCharType="end"/>
            </w:r>
          </w:hyperlink>
        </w:p>
        <w:p w:rsidR="0094190C" w:rsidRDefault="0094190C">
          <w:pPr>
            <w:pStyle w:val="23"/>
            <w:tabs>
              <w:tab w:val="right" w:leader="dot" w:pos="10456"/>
            </w:tabs>
            <w:rPr>
              <w:noProof/>
              <w:sz w:val="22"/>
              <w:szCs w:val="22"/>
              <w:lang w:eastAsia="ru-RU"/>
            </w:rPr>
          </w:pPr>
          <w:hyperlink w:anchor="_Toc30880797" w:history="1">
            <w:r w:rsidRPr="007A65A9">
              <w:rPr>
                <w:rStyle w:val="af9"/>
                <w:noProof/>
              </w:rPr>
              <w:t>Передача с сервера на клиент информации о ходе выполнения длительной операции</w:t>
            </w:r>
            <w:r>
              <w:rPr>
                <w:noProof/>
                <w:webHidden/>
              </w:rPr>
              <w:tab/>
            </w:r>
            <w:r>
              <w:rPr>
                <w:noProof/>
                <w:webHidden/>
              </w:rPr>
              <w:fldChar w:fldCharType="begin"/>
            </w:r>
            <w:r>
              <w:rPr>
                <w:noProof/>
                <w:webHidden/>
              </w:rPr>
              <w:instrText xml:space="preserve"> PAGEREF _Toc30880797 \h </w:instrText>
            </w:r>
            <w:r>
              <w:rPr>
                <w:noProof/>
                <w:webHidden/>
              </w:rPr>
            </w:r>
            <w:r>
              <w:rPr>
                <w:noProof/>
                <w:webHidden/>
              </w:rPr>
              <w:fldChar w:fldCharType="separate"/>
            </w:r>
            <w:r w:rsidR="00B23767">
              <w:rPr>
                <w:noProof/>
                <w:webHidden/>
              </w:rPr>
              <w:t>65</w:t>
            </w:r>
            <w:r>
              <w:rPr>
                <w:noProof/>
                <w:webHidden/>
              </w:rPr>
              <w:fldChar w:fldCharType="end"/>
            </w:r>
          </w:hyperlink>
        </w:p>
        <w:p w:rsidR="0094190C" w:rsidRDefault="0094190C">
          <w:pPr>
            <w:pStyle w:val="23"/>
            <w:tabs>
              <w:tab w:val="right" w:leader="dot" w:pos="10456"/>
            </w:tabs>
            <w:rPr>
              <w:noProof/>
              <w:sz w:val="22"/>
              <w:szCs w:val="22"/>
              <w:lang w:eastAsia="ru-RU"/>
            </w:rPr>
          </w:pPr>
          <w:hyperlink w:anchor="_Toc30880798" w:history="1">
            <w:r w:rsidRPr="007A65A9">
              <w:rPr>
                <w:rStyle w:val="af9"/>
                <w:noProof/>
              </w:rPr>
              <w:t>Отправка уведомлений на клиент при наступлении событий на сервере</w:t>
            </w:r>
            <w:r>
              <w:rPr>
                <w:noProof/>
                <w:webHidden/>
              </w:rPr>
              <w:tab/>
            </w:r>
            <w:r>
              <w:rPr>
                <w:noProof/>
                <w:webHidden/>
              </w:rPr>
              <w:fldChar w:fldCharType="begin"/>
            </w:r>
            <w:r>
              <w:rPr>
                <w:noProof/>
                <w:webHidden/>
              </w:rPr>
              <w:instrText xml:space="preserve"> PAGEREF _Toc30880798 \h </w:instrText>
            </w:r>
            <w:r>
              <w:rPr>
                <w:noProof/>
                <w:webHidden/>
              </w:rPr>
            </w:r>
            <w:r>
              <w:rPr>
                <w:noProof/>
                <w:webHidden/>
              </w:rPr>
              <w:fldChar w:fldCharType="separate"/>
            </w:r>
            <w:r w:rsidR="00B23767">
              <w:rPr>
                <w:noProof/>
                <w:webHidden/>
              </w:rPr>
              <w:t>71</w:t>
            </w:r>
            <w:r>
              <w:rPr>
                <w:noProof/>
                <w:webHidden/>
              </w:rPr>
              <w:fldChar w:fldCharType="end"/>
            </w:r>
          </w:hyperlink>
        </w:p>
        <w:p w:rsidR="003364A0" w:rsidRDefault="003C1CCE">
          <w:r>
            <w:rPr>
              <w:b/>
              <w:bCs/>
              <w:noProof/>
            </w:rPr>
            <w:fldChar w:fldCharType="end"/>
          </w:r>
        </w:p>
      </w:sdtContent>
    </w:sdt>
    <w:p w:rsidR="003364A0" w:rsidRDefault="003364A0"/>
    <w:p w:rsidR="006F3CF8" w:rsidRDefault="006F3CF8">
      <w:pPr>
        <w:spacing w:before="100" w:after="200" w:line="276" w:lineRule="auto"/>
        <w:jc w:val="left"/>
      </w:pPr>
      <w:r>
        <w:br w:type="page"/>
      </w:r>
    </w:p>
    <w:p w:rsidR="002B6D49" w:rsidRDefault="002B6D49">
      <w:pPr>
        <w:spacing w:before="100" w:after="200" w:line="276" w:lineRule="auto"/>
        <w:jc w:val="left"/>
      </w:pPr>
      <w:bookmarkStart w:id="0" w:name="_GoBack"/>
      <w:bookmarkEnd w:id="0"/>
    </w:p>
    <w:p w:rsidR="003364A0" w:rsidRDefault="003364A0">
      <w:pPr>
        <w:sectPr w:rsidR="003364A0" w:rsidSect="005A1DB8">
          <w:headerReference w:type="default" r:id="rId12"/>
          <w:footerReference w:type="default" r:id="rId13"/>
          <w:pgSz w:w="11906" w:h="16838"/>
          <w:pgMar w:top="720" w:right="720" w:bottom="720" w:left="720" w:header="708" w:footer="708" w:gutter="0"/>
          <w:pgNumType w:fmt="lowerRoman" w:start="1"/>
          <w:cols w:space="708"/>
          <w:docGrid w:linePitch="360"/>
        </w:sectPr>
      </w:pPr>
    </w:p>
    <w:p w:rsidR="00FB03FA" w:rsidRPr="00FB03FA" w:rsidRDefault="00FB03FA" w:rsidP="00FB03FA">
      <w:pPr>
        <w:pStyle w:val="1"/>
        <w:rPr>
          <w:rFonts w:eastAsia="Times New Roman"/>
          <w:lang w:eastAsia="ru-RU"/>
        </w:rPr>
      </w:pPr>
      <w:bookmarkStart w:id="1" w:name="_Toc30880767"/>
      <w:r>
        <w:rPr>
          <w:rFonts w:eastAsia="Times New Roman"/>
          <w:lang w:eastAsia="ru-RU"/>
        </w:rPr>
        <w:lastRenderedPageBreak/>
        <w:t>Дополнительные материалы</w:t>
      </w:r>
      <w:bookmarkEnd w:id="1"/>
    </w:p>
    <w:p w:rsidR="00FB03FA" w:rsidRPr="00FB03FA" w:rsidRDefault="00FB03FA" w:rsidP="00FB03FA">
      <w:pPr>
        <w:rPr>
          <w:rFonts w:eastAsia="Times New Roman"/>
          <w:lang w:eastAsia="ru-RU"/>
        </w:rPr>
      </w:pPr>
      <w:r w:rsidRPr="00FB03FA">
        <w:rPr>
          <w:rFonts w:eastAsia="Times New Roman"/>
          <w:lang w:eastAsia="ru-RU"/>
        </w:rPr>
        <w:t>Приложение содержит демонстрационные конфигурации, которые можно установить на коммерческую или учебную версию 1</w:t>
      </w:r>
      <w:proofErr w:type="gramStart"/>
      <w:r w:rsidRPr="00FB03FA">
        <w:rPr>
          <w:rFonts w:eastAsia="Times New Roman"/>
          <w:lang w:eastAsia="ru-RU"/>
        </w:rPr>
        <w:t>С:Предприятия</w:t>
      </w:r>
      <w:proofErr w:type="gramEnd"/>
      <w:r w:rsidRPr="00FB03FA">
        <w:rPr>
          <w:rFonts w:eastAsia="Times New Roman"/>
          <w:lang w:eastAsia="ru-RU"/>
        </w:rPr>
        <w:t>, и другие материалы.</w:t>
      </w:r>
    </w:p>
    <w:p w:rsidR="00FB03FA" w:rsidRPr="00FB03FA" w:rsidRDefault="00FB03FA" w:rsidP="00FB03FA">
      <w:pPr>
        <w:rPr>
          <w:rFonts w:eastAsia="Times New Roman"/>
          <w:lang w:eastAsia="ru-RU"/>
        </w:rPr>
      </w:pPr>
      <w:hyperlink r:id="rId14" w:tgtFrame="_blank" w:history="1">
        <w:r w:rsidRPr="00FB03FA">
          <w:rPr>
            <w:rFonts w:eastAsia="Times New Roman"/>
            <w:color w:val="0000FF"/>
            <w:u w:val="single"/>
            <w:lang w:eastAsia="ru-RU"/>
          </w:rPr>
          <w:t>Скачайте дополнительные материалы</w:t>
        </w:r>
      </w:hyperlink>
      <w:r w:rsidRPr="00FB03FA">
        <w:rPr>
          <w:rFonts w:eastAsia="Times New Roman"/>
          <w:lang w:eastAsia="ru-RU"/>
        </w:rPr>
        <w:t> (1.4 Мб), раскройте архив и следуйте инструкциям по установке.</w:t>
      </w:r>
    </w:p>
    <w:p w:rsidR="00FB03FA" w:rsidRPr="00FB03FA" w:rsidRDefault="00FB03FA" w:rsidP="00FB03FA">
      <w:pPr>
        <w:rPr>
          <w:rFonts w:eastAsia="Times New Roman"/>
          <w:lang w:eastAsia="ru-RU"/>
        </w:rPr>
      </w:pPr>
      <w:r w:rsidRPr="00FB03FA">
        <w:rPr>
          <w:rFonts w:eastAsia="Times New Roman"/>
          <w:lang w:eastAsia="ru-RU"/>
        </w:rPr>
        <w:t>Учебную версию платформы "1С:Предприятие 8" можно бесплатно скачать </w:t>
      </w:r>
      <w:hyperlink r:id="rId15" w:tgtFrame="_blank" w:history="1">
        <w:r w:rsidRPr="00FB03FA">
          <w:rPr>
            <w:rFonts w:eastAsia="Times New Roman"/>
            <w:color w:val="0000FF"/>
            <w:u w:val="single"/>
            <w:lang w:eastAsia="ru-RU"/>
          </w:rPr>
          <w:t>здесь</w:t>
        </w:r>
      </w:hyperlink>
      <w:r w:rsidRPr="00FB03FA">
        <w:rPr>
          <w:rFonts w:eastAsia="Times New Roman"/>
          <w:lang w:eastAsia="ru-RU"/>
        </w:rPr>
        <w:t>.</w:t>
      </w:r>
    </w:p>
    <w:p w:rsidR="00FB03FA" w:rsidRDefault="00FB03FA" w:rsidP="00FB03FA">
      <w:pPr>
        <w:pStyle w:val="1"/>
      </w:pPr>
      <w:bookmarkStart w:id="2" w:name="_Toc30880768"/>
      <w:r>
        <w:t>Глава 1. Что такое система взаимодействия</w:t>
      </w:r>
      <w:bookmarkEnd w:id="2"/>
    </w:p>
    <w:p w:rsidR="00FB03FA" w:rsidRDefault="00FB03FA" w:rsidP="00FB03FA">
      <w:pPr>
        <w:pStyle w:val="2"/>
      </w:pPr>
      <w:bookmarkStart w:id="3" w:name="_Toc30880769"/>
      <w:r w:rsidRPr="00FB03FA">
        <w:t>Назначение</w:t>
      </w:r>
      <w:bookmarkEnd w:id="3"/>
    </w:p>
    <w:p w:rsidR="00FB03FA" w:rsidRPr="000E0D56" w:rsidRDefault="00FB03FA" w:rsidP="000E0D56">
      <w:pPr>
        <w:rPr>
          <w:rStyle w:val="Arial11"/>
        </w:rPr>
      </w:pPr>
      <w:r>
        <w:rPr>
          <w:rStyle w:val="kursiv"/>
          <w:rFonts w:ascii="Arial" w:hAnsi="Arial" w:cs="Arial"/>
          <w:i/>
          <w:iCs/>
          <w:color w:val="000000"/>
        </w:rPr>
        <w:t>Система взаимодействия</w:t>
      </w:r>
      <w:r w:rsidR="000E0D56" w:rsidRPr="000E0D56">
        <w:rPr>
          <w:rStyle w:val="kursiv"/>
          <w:rFonts w:ascii="Arial" w:hAnsi="Arial" w:cs="Arial"/>
          <w:iCs/>
          <w:color w:val="000000"/>
        </w:rPr>
        <w:t xml:space="preserve"> </w:t>
      </w:r>
      <w:r w:rsidRPr="000E0D56">
        <w:rPr>
          <w:rStyle w:val="Arial11"/>
        </w:rPr>
        <w:t>– это механизм, позволяющий взаимодействовать между собой клиентским приложениям, серверу и пользователям одной или нескольких информационных баз.</w:t>
      </w:r>
    </w:p>
    <w:p w:rsidR="00FB03FA" w:rsidRDefault="00FB03FA" w:rsidP="000E0D56">
      <w:r>
        <w:t>Пользователи приложений, подключенных к системе взаимодействия, могут общаться между собой интерактивно, в режиме реального времени, с помощью сообщений, аудио- и видеозвонков. Сообщения существуют только в рамках некоторого обсуждения. То есть нельзя «просто так» отправить сообщение какому-нибудь адресату. Обсуждения могут быть двух видов.</w:t>
      </w:r>
    </w:p>
    <w:p w:rsidR="00FB03FA" w:rsidRDefault="000E0D56" w:rsidP="000E0D56">
      <w:r>
        <w:rPr>
          <w:rFonts w:ascii="Arial" w:hAnsi="Arial" w:cs="Arial"/>
          <w:noProof/>
          <w:color w:val="000000"/>
          <w:sz w:val="22"/>
          <w:szCs w:val="22"/>
        </w:rPr>
        <w:drawing>
          <wp:anchor distT="0" distB="0" distL="114300" distR="114300" simplePos="0" relativeHeight="251658240" behindDoc="0" locked="0" layoutInCell="1" allowOverlap="1" wp14:anchorId="13818FF3" wp14:editId="6C7C219C">
            <wp:simplePos x="0" y="0"/>
            <wp:positionH relativeFrom="margin">
              <wp:align>center</wp:align>
            </wp:positionH>
            <wp:positionV relativeFrom="paragraph">
              <wp:posOffset>646430</wp:posOffset>
            </wp:positionV>
            <wp:extent cx="6206490" cy="5157470"/>
            <wp:effectExtent l="0" t="0" r="3810" b="5080"/>
            <wp:wrapTopAndBottom/>
            <wp:docPr id="3" name="Рисунок 3" descr="https://its.1c.ua/db/content/pubecs/src/images/01_01.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ua/db/content/pubecs/src/images/01_01.png?_=15795246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06490" cy="5157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3FA">
        <w:t>Во-первых, это могут быть обсуждения, не связанные с данными прикладного решения, посвященные какому-либо вопросу: мероприятиям, связанным с открытием нового магазина, вариантам проведения новогоднего праздника или грядущему совещанию у директора (рис. 1.1).</w:t>
      </w:r>
    </w:p>
    <w:p w:rsidR="00FB03FA" w:rsidRDefault="00FB03FA" w:rsidP="00FB03F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w:t>
      </w:r>
      <w:r>
        <w:rPr>
          <w:rFonts w:ascii="Arial" w:hAnsi="Arial" w:cs="Arial"/>
          <w:color w:val="000000"/>
          <w:sz w:val="20"/>
          <w:szCs w:val="20"/>
        </w:rPr>
        <w:t> Тематическое обсуждение пользователей</w:t>
      </w:r>
    </w:p>
    <w:p w:rsidR="00FB03FA" w:rsidRDefault="000E0D56" w:rsidP="00FB03FA">
      <w:pPr>
        <w:spacing w:after="288" w:line="288" w:lineRule="atLeast"/>
        <w:rPr>
          <w:rFonts w:ascii="Arial" w:hAnsi="Arial" w:cs="Arial"/>
          <w:color w:val="000000"/>
          <w:sz w:val="22"/>
          <w:szCs w:val="22"/>
        </w:rPr>
      </w:pPr>
      <w:r>
        <w:rPr>
          <w:rFonts w:ascii="Arial" w:hAnsi="Arial" w:cs="Arial"/>
          <w:noProof/>
          <w:color w:val="000000"/>
          <w:sz w:val="22"/>
          <w:szCs w:val="22"/>
        </w:rPr>
        <w:lastRenderedPageBreak/>
        <w:drawing>
          <wp:anchor distT="0" distB="0" distL="114300" distR="114300" simplePos="0" relativeHeight="251659264" behindDoc="0" locked="0" layoutInCell="1" allowOverlap="1" wp14:anchorId="712250AF" wp14:editId="4C7E42E2">
            <wp:simplePos x="0" y="0"/>
            <wp:positionH relativeFrom="margin">
              <wp:posOffset>1332519</wp:posOffset>
            </wp:positionH>
            <wp:positionV relativeFrom="paragraph">
              <wp:posOffset>412115</wp:posOffset>
            </wp:positionV>
            <wp:extent cx="3952875" cy="4687570"/>
            <wp:effectExtent l="0" t="0" r="9525" b="0"/>
            <wp:wrapTopAndBottom/>
            <wp:docPr id="2" name="Рисунок 2" descr="https://its.1c.ua/db/content/pubecs/src/images/01_02.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ua/db/content/pubecs/src/images/01_02.png?_=15795246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2875" cy="4687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3FA">
        <w:rPr>
          <w:rFonts w:ascii="Arial" w:hAnsi="Arial" w:cs="Arial"/>
          <w:color w:val="000000"/>
          <w:sz w:val="22"/>
          <w:szCs w:val="22"/>
        </w:rPr>
        <w:t>Во-вторых, это могут быть обсуждения, связанные с конкретными объектами данных: накладными, товарами, поставщиками и т. д. При этом вся переписка отображается в форме этих данных (рис. 1.2).</w:t>
      </w:r>
    </w:p>
    <w:p w:rsidR="00FB03FA" w:rsidRDefault="00FB03FA" w:rsidP="000E0D56">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w:t>
      </w:r>
      <w:r>
        <w:rPr>
          <w:rFonts w:ascii="Arial" w:hAnsi="Arial" w:cs="Arial"/>
          <w:color w:val="000000"/>
          <w:sz w:val="20"/>
          <w:szCs w:val="20"/>
        </w:rPr>
        <w:t> Обсуждение пользователей, связанное с конкретным объектом данных</w:t>
      </w:r>
    </w:p>
    <w:p w:rsidR="00FB03FA" w:rsidRDefault="000E0D56" w:rsidP="00FB03FA">
      <w:pPr>
        <w:spacing w:after="288" w:line="288" w:lineRule="atLeast"/>
        <w:rPr>
          <w:rFonts w:ascii="Arial" w:hAnsi="Arial" w:cs="Arial"/>
          <w:color w:val="000000"/>
          <w:sz w:val="22"/>
          <w:szCs w:val="22"/>
        </w:rPr>
      </w:pPr>
      <w:r>
        <w:rPr>
          <w:rFonts w:ascii="Arial" w:hAnsi="Arial" w:cs="Arial"/>
          <w:noProof/>
          <w:color w:val="000000"/>
          <w:sz w:val="22"/>
          <w:szCs w:val="22"/>
        </w:rPr>
        <w:drawing>
          <wp:anchor distT="0" distB="0" distL="114300" distR="114300" simplePos="0" relativeHeight="251660288" behindDoc="0" locked="0" layoutInCell="1" allowOverlap="1" wp14:anchorId="22D8B4F1" wp14:editId="6EA2370C">
            <wp:simplePos x="0" y="0"/>
            <wp:positionH relativeFrom="margin">
              <wp:align>left</wp:align>
            </wp:positionH>
            <wp:positionV relativeFrom="paragraph">
              <wp:posOffset>429202</wp:posOffset>
            </wp:positionV>
            <wp:extent cx="6631940" cy="3183255"/>
            <wp:effectExtent l="0" t="0" r="0" b="0"/>
            <wp:wrapTopAndBottom/>
            <wp:docPr id="1" name="Рисунок 1" descr="https://its.1c.ua/db/content/pubecs/src/images/01_03.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ua/db/content/pubecs/src/images/01_03.png?_=15795246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1940" cy="3183255"/>
                    </a:xfrm>
                    <a:prstGeom prst="rect">
                      <a:avLst/>
                    </a:prstGeom>
                    <a:noFill/>
                    <a:ln>
                      <a:noFill/>
                    </a:ln>
                  </pic:spPr>
                </pic:pic>
              </a:graphicData>
            </a:graphic>
          </wp:anchor>
        </w:drawing>
      </w:r>
      <w:r w:rsidR="00FB03FA">
        <w:rPr>
          <w:rFonts w:ascii="Arial" w:hAnsi="Arial" w:cs="Arial"/>
          <w:color w:val="000000"/>
          <w:sz w:val="22"/>
          <w:szCs w:val="22"/>
        </w:rPr>
        <w:t>При наличии микрофона можно также звонить другим пользователям и общаться с ними голосом. А при наличии веб-камер пользователи могут видеть друг друга (рис. 1.3).</w:t>
      </w:r>
    </w:p>
    <w:p w:rsidR="00FB03FA" w:rsidRDefault="00FB03FA" w:rsidP="00FB03F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w:t>
      </w:r>
      <w:r w:rsidR="000E0D56">
        <w:rPr>
          <w:rFonts w:ascii="Arial" w:hAnsi="Arial" w:cs="Arial"/>
          <w:color w:val="000000"/>
          <w:sz w:val="20"/>
          <w:szCs w:val="20"/>
        </w:rPr>
        <w:t xml:space="preserve"> </w:t>
      </w:r>
      <w:r>
        <w:rPr>
          <w:rFonts w:ascii="Arial" w:hAnsi="Arial" w:cs="Arial"/>
          <w:color w:val="000000"/>
          <w:sz w:val="20"/>
          <w:szCs w:val="20"/>
        </w:rPr>
        <w:t>Видеозвонок пользователя, у которого отсутствует веб-камера</w:t>
      </w:r>
    </w:p>
    <w:p w:rsidR="00FB03FA" w:rsidRDefault="00FB03FA" w:rsidP="000E0D56">
      <w:r>
        <w:lastRenderedPageBreak/>
        <w:t>Важно понимать, что система взаимодействия – это не какой-то инструмент абстрактного онлайн-общения наподобие Skype, WhatsApp и т. п., а средство коммуникации пользователей в контексте того приложения, с которым они работают. По этой причине система взаимодействия имеет как привычные функции коммуникации, так и специальные возможности интеграции с прикладными решениями.</w:t>
      </w:r>
    </w:p>
    <w:p w:rsidR="00FB03FA" w:rsidRDefault="00FB03FA" w:rsidP="000E0D56">
      <w:r>
        <w:t>Например, с помощью системы взаимодействия, ни на что не отвлекаясь и не покидая «1</w:t>
      </w:r>
      <w:proofErr w:type="gramStart"/>
      <w:r>
        <w:t>С:Предприятия</w:t>
      </w:r>
      <w:proofErr w:type="gramEnd"/>
      <w:r>
        <w:t>», можно как решить все рабочие вопросы, связанные как с конкретным объектом информационной базы (например, с заказом покупателя), так и пообщаться на общие темы (например, что подарить на день рождения начальнику).</w:t>
      </w:r>
    </w:p>
    <w:p w:rsidR="00FB03FA" w:rsidRDefault="00FB03FA" w:rsidP="000E0D56">
      <w:r>
        <w:t>Кроме того, возможно также программное взаимодействие одного прикладного решения с другим прикладным решением и прикладного решения с человеком.</w:t>
      </w:r>
    </w:p>
    <w:p w:rsidR="00FB03FA" w:rsidRDefault="00FB03FA" w:rsidP="000E0D56">
      <w:r>
        <w:t>Также имеется возможность объединить несколько приложений в единое пространство взаимодействия. Например, менеджер, работающий в торговой программе, и бухгалтер, работающий в бухгалтерской программе. Каждый из них может взаимодействовать с другими менеджерами или бухгалтерами, работающими в той же программе. И в то же время менеджер и бухгалтер могут взаимодействовать между собой (например, по поводу недостающих накладных на товары, договоров с поставщиками и т. п.), несмотря на то что они работают в разных программах.</w:t>
      </w:r>
    </w:p>
    <w:p w:rsidR="00FB03FA" w:rsidRDefault="00FB03FA" w:rsidP="000E0D56">
      <w:r>
        <w:t>Таким образом, система взаимодействия – это не просто «модный бантик» для пользователей, а полезный инструмент для разработчика, с помощью которого можно либо полностью автоматизировать, либо значительно ускорить выполнение отдельных этапов бизнес-процессов предприятия.</w:t>
      </w:r>
    </w:p>
    <w:p w:rsidR="00E13B68" w:rsidRDefault="00E13B68" w:rsidP="00E13B68">
      <w:pPr>
        <w:pStyle w:val="2"/>
      </w:pPr>
      <w:bookmarkStart w:id="4" w:name="_Toc30880770"/>
      <w:r>
        <w:t>Устройство</w:t>
      </w:r>
      <w:bookmarkEnd w:id="4"/>
    </w:p>
    <w:p w:rsidR="00E13B68" w:rsidRDefault="00E13B68" w:rsidP="000E0D56">
      <w:r>
        <w:t>Система взаимодействия реализована в клиент-серверной архитектуре. Она состоит из двух частей. Клиентская часть реализована непосредственно в платформе «1</w:t>
      </w:r>
      <w:proofErr w:type="gramStart"/>
      <w:r>
        <w:t>С:Предприятие</w:t>
      </w:r>
      <w:proofErr w:type="gramEnd"/>
      <w:r>
        <w:t xml:space="preserve"> 8». Серверная часть представляет собой отдельный программный продукт «1</w:t>
      </w:r>
      <w:proofErr w:type="gramStart"/>
      <w:r>
        <w:t>С:Предприятие</w:t>
      </w:r>
      <w:proofErr w:type="gramEnd"/>
      <w:r>
        <w:t xml:space="preserve"> – сервер взаимодействия», который может быть развернут в Интернете или в локальной сети организации.</w:t>
      </w:r>
    </w:p>
    <w:p w:rsidR="00E13B68" w:rsidRPr="000E0D56" w:rsidRDefault="000E0D56" w:rsidP="000E0D56">
      <w:pPr>
        <w:rPr>
          <w:rStyle w:val="Arial11"/>
        </w:rPr>
      </w:pPr>
      <w:r>
        <w:rPr>
          <w:rFonts w:ascii="Arial" w:hAnsi="Arial" w:cs="Arial"/>
          <w:noProof/>
          <w:color w:val="000000"/>
          <w:sz w:val="22"/>
          <w:szCs w:val="22"/>
        </w:rPr>
        <w:drawing>
          <wp:anchor distT="0" distB="0" distL="114300" distR="114300" simplePos="0" relativeHeight="251661312" behindDoc="0" locked="0" layoutInCell="1" allowOverlap="1" wp14:anchorId="6026BBB9" wp14:editId="48FC857E">
            <wp:simplePos x="0" y="0"/>
            <wp:positionH relativeFrom="column">
              <wp:posOffset>4618</wp:posOffset>
            </wp:positionH>
            <wp:positionV relativeFrom="paragraph">
              <wp:posOffset>516832</wp:posOffset>
            </wp:positionV>
            <wp:extent cx="6704965" cy="4298950"/>
            <wp:effectExtent l="0" t="0" r="635" b="6350"/>
            <wp:wrapTopAndBottom/>
            <wp:docPr id="4" name="Рисунок 4" descr="https://its.1c.ua/db/content/pubecs/src/images/01_04.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ua/db/content/pubecs/src/images/01_04.png?_=15795246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04965" cy="4298950"/>
                    </a:xfrm>
                    <a:prstGeom prst="rect">
                      <a:avLst/>
                    </a:prstGeom>
                    <a:noFill/>
                    <a:ln>
                      <a:noFill/>
                    </a:ln>
                  </pic:spPr>
                </pic:pic>
              </a:graphicData>
            </a:graphic>
          </wp:anchor>
        </w:drawing>
      </w:r>
      <w:r w:rsidR="00E13B68" w:rsidRPr="000E0D56">
        <w:rPr>
          <w:rStyle w:val="Arial11"/>
        </w:rPr>
        <w:t>Для удобства использования системы взаимодействия в Интернете (по адресу</w:t>
      </w:r>
      <w:r>
        <w:rPr>
          <w:rStyle w:val="Arial11"/>
        </w:rPr>
        <w:t xml:space="preserve"> </w:t>
      </w:r>
      <w:r w:rsidR="00E13B68">
        <w:rPr>
          <w:rStyle w:val="af9"/>
          <w:rFonts w:ascii="Arial" w:hAnsi="Arial" w:cs="Arial"/>
          <w:color w:val="000000"/>
          <w:sz w:val="22"/>
          <w:szCs w:val="22"/>
        </w:rPr>
        <w:t>1cDialog.com</w:t>
      </w:r>
      <w:r w:rsidR="00E13B68" w:rsidRPr="000E0D56">
        <w:rPr>
          <w:rStyle w:val="Arial11"/>
        </w:rPr>
        <w:t>) на аппаратных мощностях фирмы «1С» развернут экземпляр этого сервера, носящий название «1</w:t>
      </w:r>
      <w:proofErr w:type="gramStart"/>
      <w:r w:rsidR="00E13B68" w:rsidRPr="000E0D56">
        <w:rPr>
          <w:rStyle w:val="Arial11"/>
        </w:rPr>
        <w:t>С:Диалог</w:t>
      </w:r>
      <w:proofErr w:type="gramEnd"/>
      <w:r w:rsidR="00E13B68" w:rsidRPr="000E0D56">
        <w:rPr>
          <w:rStyle w:val="Arial11"/>
        </w:rPr>
        <w:t>». Это публичный сервер, которым могут пользоваться все желающие (рис. 1.4).</w:t>
      </w:r>
    </w:p>
    <w:p w:rsidR="00E13B68" w:rsidRDefault="00E13B68" w:rsidP="000E0D56">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w:t>
      </w:r>
      <w:r>
        <w:rPr>
          <w:rFonts w:ascii="Arial" w:hAnsi="Arial" w:cs="Arial"/>
          <w:color w:val="000000"/>
          <w:sz w:val="20"/>
          <w:szCs w:val="20"/>
        </w:rPr>
        <w:t> Архитектура системы взаимодействия</w:t>
      </w:r>
    </w:p>
    <w:p w:rsidR="00E13B68" w:rsidRDefault="00E13B68" w:rsidP="003C1CCE">
      <w:r>
        <w:t>Работа системы взаимодействия построена на клиент-серверном обмене данными между прикладным решением системы «1</w:t>
      </w:r>
      <w:proofErr w:type="gramStart"/>
      <w:r>
        <w:t>С:Предприятие</w:t>
      </w:r>
      <w:proofErr w:type="gramEnd"/>
      <w:r>
        <w:t xml:space="preserve"> 8» и сервером системы взаимодействия. В качестве клиента сервера системы взаимодействия </w:t>
      </w:r>
      <w:r>
        <w:lastRenderedPageBreak/>
        <w:t>может выступать как одно из клиентских приложений системы «1</w:t>
      </w:r>
      <w:proofErr w:type="gramStart"/>
      <w:r>
        <w:t>С:Предприятие</w:t>
      </w:r>
      <w:proofErr w:type="gramEnd"/>
      <w:r>
        <w:t xml:space="preserve"> 8», так и серверная часть прикладного решения.</w:t>
      </w:r>
    </w:p>
    <w:p w:rsidR="00E13B68" w:rsidRDefault="00E13B68" w:rsidP="003C1CCE">
      <w:r>
        <w:t>Обмен сообщениями между клиентской частью и сервером взаимодействия осуществляется по протоколу WebSocket. Этот протокол обеспечивает защищенную передачу данных, что позволяет безопасно передавать сообщения, с помощью которых общаются пользователи, как в локальной сети, так и через Интернет.</w:t>
      </w:r>
    </w:p>
    <w:p w:rsidR="00E13B68" w:rsidRDefault="00E13B68" w:rsidP="003C1CCE">
      <w:r>
        <w:t>Содержимое обсуждений, с помощью которых осуществляется взаимодействие пользователей, хранится на сервере системы взаимодействия.</w:t>
      </w:r>
    </w:p>
    <w:p w:rsidR="00E13B68" w:rsidRDefault="00E13B68" w:rsidP="003C1CCE">
      <w:r>
        <w:t>Чтобы система взаимодействия стала доступной для использования в прикладном решении, информационную базу этого прикладного решения нужно зарегистрировать на сервере взаимодействия.</w:t>
      </w:r>
    </w:p>
    <w:p w:rsidR="00E13B68" w:rsidRDefault="00E13B68" w:rsidP="00E13B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подробнее</w:t>
      </w:r>
    </w:p>
    <w:p w:rsidR="00E13B68" w:rsidRDefault="00E13B68" w:rsidP="00E13B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 регистрации приложений на сервере взаимодействия рассказывается во второй главе, в разделе </w:t>
      </w:r>
      <w:hyperlink r:id="rId20" w:anchor="h20" w:history="1">
        <w:r>
          <w:rPr>
            <w:rStyle w:val="af9"/>
            <w:rFonts w:ascii="Arial" w:hAnsi="Arial" w:cs="Arial"/>
            <w:i/>
            <w:iCs/>
            <w:sz w:val="22"/>
            <w:szCs w:val="22"/>
          </w:rPr>
          <w:t>«Регистрация приложений на сервере взаимодействия»</w:t>
        </w:r>
      </w:hyperlink>
      <w:r>
        <w:rPr>
          <w:rFonts w:ascii="Arial" w:hAnsi="Arial" w:cs="Arial"/>
          <w:i/>
          <w:iCs/>
          <w:color w:val="666666"/>
          <w:sz w:val="22"/>
          <w:szCs w:val="22"/>
        </w:rPr>
        <w:t>.</w:t>
      </w:r>
    </w:p>
    <w:p w:rsidR="00E13B68" w:rsidRDefault="00E13B68" w:rsidP="00E13B68">
      <w:pPr>
        <w:pStyle w:val="2"/>
      </w:pPr>
      <w:bookmarkStart w:id="5" w:name="_Toc30880771"/>
      <w:r>
        <w:t>Варианты использования</w:t>
      </w:r>
      <w:bookmarkEnd w:id="5"/>
    </w:p>
    <w:p w:rsidR="00E13B68" w:rsidRDefault="00E13B68" w:rsidP="003C1CCE">
      <w:r>
        <w:t>Система взаимодействия может использоваться как для интерактивного общения между живыми людьми, так и для программного взаимодействия одного прикладного решения с другим прикладным решением и прикладного решения с человеком.</w:t>
      </w:r>
    </w:p>
    <w:p w:rsidR="00E13B68" w:rsidRPr="000E0D56" w:rsidRDefault="003C1CCE" w:rsidP="003C1CCE">
      <w:pPr>
        <w:rPr>
          <w:rStyle w:val="Arial11"/>
        </w:rPr>
      </w:pPr>
      <w:r>
        <w:rPr>
          <w:rFonts w:ascii="Arial" w:hAnsi="Arial" w:cs="Arial"/>
          <w:noProof/>
          <w:color w:val="000000"/>
          <w:sz w:val="22"/>
          <w:szCs w:val="22"/>
        </w:rPr>
        <w:drawing>
          <wp:anchor distT="0" distB="0" distL="114300" distR="114300" simplePos="0" relativeHeight="251662336" behindDoc="0" locked="0" layoutInCell="1" allowOverlap="1" wp14:anchorId="1A9A1216" wp14:editId="23B48B45">
            <wp:simplePos x="0" y="0"/>
            <wp:positionH relativeFrom="column">
              <wp:posOffset>1593273</wp:posOffset>
            </wp:positionH>
            <wp:positionV relativeFrom="paragraph">
              <wp:posOffset>351444</wp:posOffset>
            </wp:positionV>
            <wp:extent cx="3463925" cy="2087245"/>
            <wp:effectExtent l="0" t="0" r="3175" b="8255"/>
            <wp:wrapTopAndBottom/>
            <wp:docPr id="7" name="Рисунок 7" descr="https://its.1c.ua/db/content/pubecs/src/images/01_05.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ua/db/content/pubecs/src/images/01_05.png?_=15795246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925" cy="2087245"/>
                    </a:xfrm>
                    <a:prstGeom prst="rect">
                      <a:avLst/>
                    </a:prstGeom>
                    <a:noFill/>
                    <a:ln>
                      <a:noFill/>
                    </a:ln>
                  </pic:spPr>
                </pic:pic>
              </a:graphicData>
            </a:graphic>
          </wp:anchor>
        </w:drawing>
      </w:r>
      <w:r w:rsidR="00E13B68" w:rsidRPr="000E0D56">
        <w:rPr>
          <w:rStyle w:val="Arial11"/>
        </w:rPr>
        <w:t>При </w:t>
      </w:r>
      <w:r w:rsidR="00E13B68">
        <w:rPr>
          <w:rStyle w:val="kursiv"/>
          <w:rFonts w:ascii="Arial" w:hAnsi="Arial" w:cs="Arial"/>
          <w:i/>
          <w:iCs/>
          <w:color w:val="000000"/>
        </w:rPr>
        <w:t>интерактивном взаимодействии</w:t>
      </w:r>
      <w:r w:rsidR="00E13B68" w:rsidRPr="000E0D56">
        <w:rPr>
          <w:rStyle w:val="Arial11"/>
        </w:rPr>
        <w:t xml:space="preserve"> все его участники в режиме реального времени могут обсуждать интересующие их вопросы, </w:t>
      </w:r>
      <w:proofErr w:type="gramStart"/>
      <w:r w:rsidR="00E13B68" w:rsidRPr="000E0D56">
        <w:rPr>
          <w:rStyle w:val="Arial11"/>
        </w:rPr>
        <w:t>например</w:t>
      </w:r>
      <w:proofErr w:type="gramEnd"/>
      <w:r w:rsidR="00E13B68" w:rsidRPr="000E0D56">
        <w:rPr>
          <w:rStyle w:val="Arial11"/>
        </w:rPr>
        <w:t xml:space="preserve"> возможность предоставления скидки контрагенту (рис. 1.5).</w:t>
      </w:r>
    </w:p>
    <w:p w:rsidR="00E13B68" w:rsidRDefault="00E13B68" w:rsidP="003C1CCE">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w:t>
      </w:r>
      <w:r>
        <w:rPr>
          <w:rFonts w:ascii="Arial" w:hAnsi="Arial" w:cs="Arial"/>
          <w:color w:val="000000"/>
          <w:sz w:val="20"/>
          <w:szCs w:val="20"/>
        </w:rPr>
        <w:t> Интерактивное взаимодействие</w:t>
      </w:r>
    </w:p>
    <w:p w:rsidR="00E13B68" w:rsidRDefault="00E13B68" w:rsidP="00E13B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подробнее</w:t>
      </w:r>
    </w:p>
    <w:p w:rsidR="00E13B68" w:rsidRDefault="00E13B68" w:rsidP="00E13B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Об интерактивном взаимодействии рассказывается в разделе </w:t>
      </w:r>
      <w:hyperlink r:id="rId22" w:anchor="h10" w:history="1">
        <w:r>
          <w:rPr>
            <w:rStyle w:val="af9"/>
            <w:rFonts w:ascii="Arial" w:hAnsi="Arial" w:cs="Arial"/>
            <w:i/>
            <w:iCs/>
            <w:sz w:val="22"/>
            <w:szCs w:val="22"/>
          </w:rPr>
          <w:t>«Интерактивное взаимодействие»</w:t>
        </w:r>
      </w:hyperlink>
      <w:r>
        <w:rPr>
          <w:rFonts w:ascii="Arial" w:hAnsi="Arial" w:cs="Arial"/>
          <w:i/>
          <w:iCs/>
          <w:color w:val="666666"/>
          <w:sz w:val="22"/>
          <w:szCs w:val="22"/>
        </w:rPr>
        <w:t>.</w:t>
      </w:r>
    </w:p>
    <w:p w:rsidR="00E13B68" w:rsidRPr="000E0D56" w:rsidRDefault="003C1CCE" w:rsidP="003C1CCE">
      <w:pPr>
        <w:rPr>
          <w:rStyle w:val="Arial11"/>
        </w:rPr>
      </w:pPr>
      <w:r>
        <w:rPr>
          <w:rFonts w:ascii="Arial" w:hAnsi="Arial" w:cs="Arial"/>
          <w:noProof/>
          <w:color w:val="000000"/>
          <w:sz w:val="22"/>
          <w:szCs w:val="22"/>
        </w:rPr>
        <w:drawing>
          <wp:anchor distT="0" distB="0" distL="114300" distR="114300" simplePos="0" relativeHeight="251663360" behindDoc="0" locked="0" layoutInCell="1" allowOverlap="1" wp14:anchorId="604F8F29" wp14:editId="67340177">
            <wp:simplePos x="0" y="0"/>
            <wp:positionH relativeFrom="margin">
              <wp:align>center</wp:align>
            </wp:positionH>
            <wp:positionV relativeFrom="paragraph">
              <wp:posOffset>329507</wp:posOffset>
            </wp:positionV>
            <wp:extent cx="4394200" cy="2020570"/>
            <wp:effectExtent l="0" t="0" r="6350" b="0"/>
            <wp:wrapTopAndBottom/>
            <wp:docPr id="6" name="Рисунок 6" descr="https://its.1c.ua/db/content/pubecs/src/images/01_06.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ua/db/content/pubecs/src/images/01_06.png?_=15795246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420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B68">
        <w:rPr>
          <w:rStyle w:val="kursiv"/>
          <w:rFonts w:ascii="Arial" w:hAnsi="Arial" w:cs="Arial"/>
          <w:i/>
          <w:iCs/>
          <w:color w:val="000000"/>
        </w:rPr>
        <w:t>Смешанное взаимодействие</w:t>
      </w:r>
      <w:r w:rsidR="00E13B68" w:rsidRPr="000E0D56">
        <w:rPr>
          <w:rStyle w:val="Arial11"/>
        </w:rPr>
        <w:t> выполняется между человеком с одной стороны и алгоритмом прикладного решения – с другой. Простейшим примером такого взаимодействия является робот, отвечающий на определенные запросы (рис. 1.6).</w:t>
      </w:r>
    </w:p>
    <w:p w:rsidR="00E13B68" w:rsidRDefault="00E13B68" w:rsidP="003C1CCE">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w:t>
      </w:r>
      <w:r>
        <w:rPr>
          <w:rFonts w:ascii="Arial" w:hAnsi="Arial" w:cs="Arial"/>
          <w:color w:val="000000"/>
          <w:sz w:val="20"/>
          <w:szCs w:val="20"/>
        </w:rPr>
        <w:t> Смешанное взаимодействие</w:t>
      </w:r>
    </w:p>
    <w:p w:rsidR="00E13B68" w:rsidRDefault="00E13B68" w:rsidP="00E13B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lastRenderedPageBreak/>
        <w:t>подробнее</w:t>
      </w:r>
    </w:p>
    <w:p w:rsidR="00E13B68" w:rsidRDefault="00E13B68" w:rsidP="00E13B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 смешанном взаимодействии рассказывается в третьей главе, в разделе </w:t>
      </w:r>
      <w:hyperlink r:id="rId24" w:anchor="h32" w:history="1">
        <w:r>
          <w:rPr>
            <w:rStyle w:val="af9"/>
            <w:rFonts w:ascii="Arial" w:hAnsi="Arial" w:cs="Arial"/>
            <w:i/>
            <w:iCs/>
            <w:sz w:val="22"/>
            <w:szCs w:val="22"/>
          </w:rPr>
          <w:t>«Кадровый помощник (бот)»</w:t>
        </w:r>
      </w:hyperlink>
      <w:r>
        <w:rPr>
          <w:rFonts w:ascii="Arial" w:hAnsi="Arial" w:cs="Arial"/>
          <w:i/>
          <w:iCs/>
          <w:color w:val="666666"/>
          <w:sz w:val="22"/>
          <w:szCs w:val="22"/>
        </w:rPr>
        <w:t>.</w:t>
      </w:r>
    </w:p>
    <w:p w:rsidR="00E13B68" w:rsidRPr="000E0D56" w:rsidRDefault="00E13B68" w:rsidP="003C1CCE">
      <w:pPr>
        <w:rPr>
          <w:rStyle w:val="Arial11"/>
        </w:rPr>
      </w:pPr>
      <w:r w:rsidRPr="000E0D56">
        <w:rPr>
          <w:rStyle w:val="Arial11"/>
        </w:rPr>
        <w:t>При </w:t>
      </w:r>
      <w:r>
        <w:rPr>
          <w:rStyle w:val="kursiv"/>
          <w:rFonts w:ascii="Arial" w:hAnsi="Arial" w:cs="Arial"/>
          <w:i/>
          <w:iCs/>
          <w:color w:val="000000"/>
        </w:rPr>
        <w:t>программном взаимодействии</w:t>
      </w:r>
      <w:r w:rsidRPr="000E0D56">
        <w:rPr>
          <w:rStyle w:val="Arial11"/>
        </w:rPr>
        <w:t> в обмене информацией принимают участие только процедуры прикладного решения. Как правило, через служебное обсуждение они оповещают друг друга о выполнении каких-то действий или наступлении каких-то событий. Например, сервер может посылать клиенту сообщение, что он закончил выполнять длительную операцию, которая была с этого клиента инициирована. Тем самым для клиента исчезает необходимость постоянно опрашивать сервер на эту тему (рис. 1.7).</w:t>
      </w:r>
    </w:p>
    <w:p w:rsidR="00E13B68" w:rsidRDefault="00E13B68" w:rsidP="003C1CCE">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drawing>
          <wp:anchor distT="0" distB="0" distL="114300" distR="114300" simplePos="0" relativeHeight="251664384" behindDoc="0" locked="0" layoutInCell="1" allowOverlap="1" wp14:anchorId="51292FCF" wp14:editId="341C0286">
            <wp:simplePos x="0" y="0"/>
            <wp:positionH relativeFrom="column">
              <wp:posOffset>1593273</wp:posOffset>
            </wp:positionH>
            <wp:positionV relativeFrom="paragraph">
              <wp:posOffset>2944</wp:posOffset>
            </wp:positionV>
            <wp:extent cx="3463925" cy="5043170"/>
            <wp:effectExtent l="0" t="0" r="3175" b="5080"/>
            <wp:wrapTopAndBottom/>
            <wp:docPr id="5" name="Рисунок 5" descr="https://its.1c.ua/db/content/pubecs/src/images/01_07.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s.1c.ua/db/content/pubecs/src/images/01_07.png?_=15795246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3925" cy="5043170"/>
                    </a:xfrm>
                    <a:prstGeom prst="rect">
                      <a:avLst/>
                    </a:prstGeom>
                    <a:noFill/>
                    <a:ln>
                      <a:noFill/>
                    </a:ln>
                  </pic:spPr>
                </pic:pic>
              </a:graphicData>
            </a:graphic>
          </wp:anchor>
        </w:drawing>
      </w:r>
      <w:r>
        <w:rPr>
          <w:rStyle w:val="bold"/>
          <w:rFonts w:ascii="Arial" w:hAnsi="Arial" w:cs="Arial"/>
          <w:b/>
          <w:bCs/>
          <w:color w:val="000000"/>
          <w:sz w:val="18"/>
          <w:szCs w:val="18"/>
        </w:rPr>
        <w:t>Рис. 1.7.</w:t>
      </w:r>
      <w:r>
        <w:rPr>
          <w:rFonts w:ascii="Arial" w:hAnsi="Arial" w:cs="Arial"/>
          <w:color w:val="000000"/>
          <w:sz w:val="20"/>
          <w:szCs w:val="20"/>
        </w:rPr>
        <w:t> Программное взаимодействие</w:t>
      </w:r>
    </w:p>
    <w:p w:rsidR="00E13B68" w:rsidRDefault="00E13B68" w:rsidP="00E13B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подробнее</w:t>
      </w:r>
    </w:p>
    <w:p w:rsidR="00E13B68" w:rsidRDefault="00E13B68" w:rsidP="00E13B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 программном взаимодействии рассказывается в четвертой главе </w:t>
      </w:r>
      <w:hyperlink r:id="rId26" w:anchor="h37" w:history="1">
        <w:r>
          <w:rPr>
            <w:rStyle w:val="af9"/>
            <w:rFonts w:ascii="Arial" w:hAnsi="Arial" w:cs="Arial"/>
            <w:i/>
            <w:iCs/>
            <w:sz w:val="22"/>
            <w:szCs w:val="22"/>
          </w:rPr>
          <w:t>«Программное взаимодействие»</w:t>
        </w:r>
      </w:hyperlink>
      <w:r>
        <w:rPr>
          <w:rFonts w:ascii="Arial" w:hAnsi="Arial" w:cs="Arial"/>
          <w:i/>
          <w:iCs/>
          <w:color w:val="666666"/>
          <w:sz w:val="22"/>
          <w:szCs w:val="22"/>
        </w:rPr>
        <w:t>.</w:t>
      </w:r>
    </w:p>
    <w:p w:rsidR="00E13B68" w:rsidRDefault="00E13B68" w:rsidP="00E13B68">
      <w:pPr>
        <w:pStyle w:val="2"/>
      </w:pPr>
      <w:bookmarkStart w:id="6" w:name="_Toc30880772"/>
      <w:r>
        <w:t>Возможности системы взаимодействия</w:t>
      </w:r>
      <w:bookmarkEnd w:id="6"/>
    </w:p>
    <w:p w:rsidR="00E13B68" w:rsidRPr="000E0D56" w:rsidRDefault="00E13B68" w:rsidP="003C1CCE">
      <w:pPr>
        <w:rPr>
          <w:rStyle w:val="Arial11"/>
        </w:rPr>
      </w:pPr>
      <w:r w:rsidRPr="000E0D56">
        <w:rPr>
          <w:rStyle w:val="Arial11"/>
        </w:rPr>
        <w:t>После регистрации информационной базы в системе взаимодействия в интерфейсе прикладного решения автоматически становятся доступны элементы, с помощью которых пользователи могут взаимодействовать друг с другом. Возможность работы с системой взаимодействия реализована в интерфейсе </w:t>
      </w:r>
      <w:r>
        <w:rPr>
          <w:rStyle w:val="interface"/>
          <w:rFonts w:ascii="Arial" w:hAnsi="Arial" w:cs="Arial"/>
          <w:i/>
          <w:iCs/>
          <w:color w:val="000000"/>
        </w:rPr>
        <w:t>Такси</w:t>
      </w:r>
      <w:r w:rsidRPr="000E0D56">
        <w:rPr>
          <w:rStyle w:val="Arial11"/>
        </w:rPr>
        <w:t> в тонком клиенте, веб-клиенте и в управляемом режиме работы толстого клиента.</w:t>
      </w:r>
    </w:p>
    <w:p w:rsidR="00E13B68" w:rsidRDefault="00E13B68" w:rsidP="003C1CCE">
      <w:r>
        <w:t>Все интерфейсные элементы для работы пользователя с сообщениями появляются в приложении автоматически и не требуют никакого программирования. В следующем разделе мы познакомимся с возможностями интерактивного взаимодействия пользователей.</w:t>
      </w:r>
    </w:p>
    <w:p w:rsidR="00E13B68" w:rsidRDefault="00E13B68" w:rsidP="003C1CCE">
      <w:r>
        <w:lastRenderedPageBreak/>
        <w:t>Доступ к обсуждениям реализован двумя разными способами, и это зависит от того, связано обсуждение с данными прикладного решения или нет.</w:t>
      </w:r>
    </w:p>
    <w:p w:rsidR="00E13B68" w:rsidRPr="000E0D56" w:rsidRDefault="003C1CCE" w:rsidP="003C1CCE">
      <w:pPr>
        <w:rPr>
          <w:rStyle w:val="Arial11"/>
        </w:rPr>
      </w:pPr>
      <w:r>
        <w:rPr>
          <w:rFonts w:ascii="Arial" w:hAnsi="Arial" w:cs="Arial"/>
          <w:noProof/>
          <w:color w:val="000000"/>
          <w:sz w:val="22"/>
          <w:szCs w:val="22"/>
        </w:rPr>
        <w:drawing>
          <wp:anchor distT="0" distB="0" distL="114300" distR="114300" simplePos="0" relativeHeight="251665408" behindDoc="0" locked="0" layoutInCell="1" allowOverlap="1" wp14:anchorId="31999EDB" wp14:editId="6D6FF8AB">
            <wp:simplePos x="0" y="0"/>
            <wp:positionH relativeFrom="column">
              <wp:posOffset>4618</wp:posOffset>
            </wp:positionH>
            <wp:positionV relativeFrom="paragraph">
              <wp:posOffset>498475</wp:posOffset>
            </wp:positionV>
            <wp:extent cx="6677660" cy="4586605"/>
            <wp:effectExtent l="0" t="0" r="8890" b="4445"/>
            <wp:wrapTopAndBottom/>
            <wp:docPr id="10" name="Рисунок 10" descr="https://its.1c.ua/db/content/pubecs/src/images/01_08.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s.1c.ua/db/content/pubecs/src/images/01_08.png?_=15795246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77660" cy="4586605"/>
                    </a:xfrm>
                    <a:prstGeom prst="rect">
                      <a:avLst/>
                    </a:prstGeom>
                    <a:noFill/>
                    <a:ln>
                      <a:noFill/>
                    </a:ln>
                  </pic:spPr>
                </pic:pic>
              </a:graphicData>
            </a:graphic>
          </wp:anchor>
        </w:drawing>
      </w:r>
      <w:r w:rsidR="00E13B68" w:rsidRPr="000E0D56">
        <w:rPr>
          <w:rStyle w:val="Arial11"/>
        </w:rPr>
        <w:t>Если обсуждение не связано с данными (групповое обсуждение, обсуждение «один на один), то оно отображается в основной форме системы взаимодействия. Чтобы открыть эту форму, нужно нажать на закладку </w:t>
      </w:r>
      <w:r w:rsidR="00E13B68">
        <w:rPr>
          <w:rStyle w:val="interface"/>
          <w:rFonts w:ascii="Arial" w:hAnsi="Arial" w:cs="Arial"/>
          <w:i/>
          <w:iCs/>
          <w:color w:val="000000"/>
        </w:rPr>
        <w:t>Обсуждения</w:t>
      </w:r>
      <w:r w:rsidR="00E13B68" w:rsidRPr="000E0D56">
        <w:rPr>
          <w:rStyle w:val="Arial11"/>
        </w:rPr>
        <w:t>, которая находится в панели открытых (рис. 1.8).</w:t>
      </w:r>
    </w:p>
    <w:p w:rsidR="00E13B68" w:rsidRDefault="00E13B68" w:rsidP="003C1CCE">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w:t>
      </w:r>
      <w:r>
        <w:rPr>
          <w:rFonts w:ascii="Arial" w:hAnsi="Arial" w:cs="Arial"/>
          <w:color w:val="000000"/>
          <w:sz w:val="20"/>
          <w:szCs w:val="20"/>
        </w:rPr>
        <w:t> Интерфейсные элементы системы взаимодействия</w:t>
      </w:r>
    </w:p>
    <w:p w:rsidR="00E13B68" w:rsidRPr="000E0D56" w:rsidRDefault="003C1CCE" w:rsidP="003C1CCE">
      <w:pPr>
        <w:rPr>
          <w:rStyle w:val="Arial11"/>
        </w:rPr>
      </w:pPr>
      <w:r>
        <w:rPr>
          <w:rFonts w:ascii="Arial" w:hAnsi="Arial" w:cs="Arial"/>
          <w:noProof/>
          <w:color w:val="000000"/>
          <w:sz w:val="22"/>
          <w:szCs w:val="22"/>
        </w:rPr>
        <w:drawing>
          <wp:anchor distT="0" distB="0" distL="114300" distR="114300" simplePos="0" relativeHeight="251666432" behindDoc="0" locked="0" layoutInCell="1" allowOverlap="1" wp14:anchorId="7BA3B267" wp14:editId="5200040A">
            <wp:simplePos x="0" y="0"/>
            <wp:positionH relativeFrom="margin">
              <wp:align>center</wp:align>
            </wp:positionH>
            <wp:positionV relativeFrom="paragraph">
              <wp:posOffset>534035</wp:posOffset>
            </wp:positionV>
            <wp:extent cx="4220845" cy="2754630"/>
            <wp:effectExtent l="0" t="0" r="8255" b="7620"/>
            <wp:wrapTopAndBottom/>
            <wp:docPr id="9" name="Рисунок 9" descr="https://its.1c.ua/db/content/pubecs/src/images/01_09.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ua/db/content/pubecs/src/images/01_09.png?_=15795246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0845" cy="275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B68" w:rsidRPr="000E0D56">
        <w:rPr>
          <w:rStyle w:val="Arial11"/>
        </w:rPr>
        <w:t>Если интерфейс прикладного решения настроен таким образом, что панель открытых не отображается, тогда можно воспользоваться центром оповещений. Сначала нужно нажать на значок «колокольчик» в панели инструментов, чтобы попасть в центр оповещений, а затем нажать кнопку </w:t>
      </w:r>
      <w:r w:rsidR="00E13B68">
        <w:rPr>
          <w:rStyle w:val="interface"/>
          <w:rFonts w:ascii="Arial" w:hAnsi="Arial" w:cs="Arial"/>
          <w:i/>
          <w:iCs/>
          <w:color w:val="000000"/>
        </w:rPr>
        <w:t>Обсуждения</w:t>
      </w:r>
      <w:r w:rsidR="00E13B68" w:rsidRPr="000E0D56">
        <w:rPr>
          <w:rStyle w:val="Arial11"/>
        </w:rPr>
        <w:t> (рис. 1.9).</w:t>
      </w:r>
    </w:p>
    <w:p w:rsidR="00E13B68" w:rsidRDefault="00E13B68" w:rsidP="003C1CCE">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w:t>
      </w:r>
      <w:r>
        <w:rPr>
          <w:rFonts w:ascii="Arial" w:hAnsi="Arial" w:cs="Arial"/>
          <w:color w:val="000000"/>
          <w:sz w:val="20"/>
          <w:szCs w:val="20"/>
        </w:rPr>
        <w:t> Интерфейсные элементы системы взаимодействия</w:t>
      </w:r>
    </w:p>
    <w:p w:rsidR="00E13B68" w:rsidRDefault="00E13B68" w:rsidP="003C1CCE">
      <w:r>
        <w:lastRenderedPageBreak/>
        <w:t>Обсуждения, которые связаны с данными прикладного решения (предметные обсуждения), привязаны к «своим» объектам данных и отображаются вместе с ними. Единого списка предметных обсуждений не существует, а каждый объект данных может иметь только одно предметное обсуждение.</w:t>
      </w:r>
    </w:p>
    <w:p w:rsidR="00E13B68" w:rsidRPr="000E0D56" w:rsidRDefault="001E0553" w:rsidP="003C1CCE">
      <w:pPr>
        <w:rPr>
          <w:rStyle w:val="Arial11"/>
        </w:rPr>
      </w:pPr>
      <w:r>
        <w:rPr>
          <w:rFonts w:ascii="Arial" w:hAnsi="Arial" w:cs="Arial"/>
          <w:noProof/>
          <w:color w:val="000000"/>
          <w:sz w:val="22"/>
          <w:szCs w:val="22"/>
        </w:rPr>
        <w:drawing>
          <wp:anchor distT="0" distB="0" distL="114300" distR="114300" simplePos="0" relativeHeight="251667456" behindDoc="0" locked="0" layoutInCell="1" allowOverlap="1" wp14:anchorId="65A7DFC1" wp14:editId="743FCD12">
            <wp:simplePos x="0" y="0"/>
            <wp:positionH relativeFrom="column">
              <wp:posOffset>4618</wp:posOffset>
            </wp:positionH>
            <wp:positionV relativeFrom="paragraph">
              <wp:posOffset>343535</wp:posOffset>
            </wp:positionV>
            <wp:extent cx="6788150" cy="4015105"/>
            <wp:effectExtent l="0" t="0" r="0" b="4445"/>
            <wp:wrapTopAndBottom/>
            <wp:docPr id="8" name="Рисунок 8" descr="https://its.1c.ua/db/content/pubecs/src/images/01_10.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ua/db/content/pubecs/src/images/01_10.png?_=15795246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88150" cy="4015105"/>
                    </a:xfrm>
                    <a:prstGeom prst="rect">
                      <a:avLst/>
                    </a:prstGeom>
                    <a:noFill/>
                    <a:ln>
                      <a:noFill/>
                    </a:ln>
                  </pic:spPr>
                </pic:pic>
              </a:graphicData>
            </a:graphic>
          </wp:anchor>
        </w:drawing>
      </w:r>
      <w:r w:rsidR="00E13B68" w:rsidRPr="000E0D56">
        <w:rPr>
          <w:rStyle w:val="Arial11"/>
        </w:rPr>
        <w:t>Чтобы увидеть это обсуждение, нужно открыть форму объекта и нажать кнопку </w:t>
      </w:r>
      <w:r w:rsidR="00E13B68">
        <w:rPr>
          <w:rStyle w:val="interface"/>
          <w:rFonts w:ascii="Arial" w:hAnsi="Arial" w:cs="Arial"/>
          <w:i/>
          <w:iCs/>
          <w:color w:val="000000"/>
        </w:rPr>
        <w:t>Обсуждение</w:t>
      </w:r>
      <w:r w:rsidR="00E13B68" w:rsidRPr="000E0D56">
        <w:rPr>
          <w:rStyle w:val="Arial11"/>
        </w:rPr>
        <w:t> в заголовке формы рядом с кнопкой закрытия (рис. 1.10).</w:t>
      </w:r>
    </w:p>
    <w:p w:rsidR="00E13B68" w:rsidRDefault="00E13B68" w:rsidP="001E0553">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1.10.</w:t>
      </w:r>
      <w:r>
        <w:rPr>
          <w:rFonts w:ascii="Arial" w:hAnsi="Arial" w:cs="Arial"/>
          <w:color w:val="000000"/>
          <w:sz w:val="20"/>
          <w:szCs w:val="20"/>
        </w:rPr>
        <w:t> Интерфейсные элементы системы взаимодействия</w:t>
      </w:r>
    </w:p>
    <w:p w:rsidR="00E13B68" w:rsidRDefault="00E13B68" w:rsidP="00E13B68">
      <w:pPr>
        <w:pStyle w:val="3"/>
      </w:pPr>
      <w:bookmarkStart w:id="7" w:name="_Toc30880773"/>
      <w:r>
        <w:t>Интерактивное взаимодействие</w:t>
      </w:r>
      <w:bookmarkEnd w:id="7"/>
    </w:p>
    <w:p w:rsidR="00E13B68" w:rsidRDefault="00E13B68" w:rsidP="001E0553">
      <w:r>
        <w:t>Как уже говорилось, пользователи могут взаимодействовать друг с другом с помощью обсуждений. Обсуждения могут быть трех типов:</w:t>
      </w:r>
    </w:p>
    <w:p w:rsidR="00E13B68" w:rsidRDefault="00E13B68" w:rsidP="001E0553">
      <w:pPr>
        <w:pStyle w:val="afa"/>
        <w:numPr>
          <w:ilvl w:val="0"/>
          <w:numId w:val="6"/>
        </w:numPr>
      </w:pPr>
      <w:r w:rsidRPr="001E0553">
        <w:rPr>
          <w:rStyle w:val="kursiv"/>
          <w:rFonts w:ascii="Arial" w:hAnsi="Arial" w:cs="Arial"/>
          <w:i/>
          <w:iCs/>
          <w:color w:val="000000"/>
          <w:sz w:val="23"/>
          <w:szCs w:val="23"/>
        </w:rPr>
        <w:t>Групповое обсуждение</w:t>
      </w:r>
      <w:r>
        <w:t>, не привязанное к объекту данных. Такое обсуждение может иметь произвольное количество участников (больше одного), которых может в любой момент добавлять любой участник обсуждения.</w:t>
      </w:r>
    </w:p>
    <w:p w:rsidR="00E13B68" w:rsidRDefault="00E13B68" w:rsidP="001E0553">
      <w:pPr>
        <w:pStyle w:val="afa"/>
        <w:numPr>
          <w:ilvl w:val="0"/>
          <w:numId w:val="6"/>
        </w:numPr>
      </w:pPr>
      <w:r w:rsidRPr="001E0553">
        <w:rPr>
          <w:rStyle w:val="kursiv"/>
          <w:rFonts w:ascii="Arial" w:hAnsi="Arial" w:cs="Arial"/>
          <w:i/>
          <w:iCs/>
          <w:color w:val="000000"/>
          <w:sz w:val="23"/>
          <w:szCs w:val="23"/>
        </w:rPr>
        <w:t>Обсуждение «один на один»</w:t>
      </w:r>
      <w:r>
        <w:t>, не привязанное к объекту данных. Такое обсуждение имеет только двух участников, и для каждого из участников оно обозначается именем другого участника.</w:t>
      </w:r>
    </w:p>
    <w:p w:rsidR="00E13B68" w:rsidRDefault="00E13B68" w:rsidP="001E0553">
      <w:pPr>
        <w:pStyle w:val="afa"/>
        <w:numPr>
          <w:ilvl w:val="0"/>
          <w:numId w:val="6"/>
        </w:numPr>
      </w:pPr>
      <w:r w:rsidRPr="001E0553">
        <w:rPr>
          <w:rStyle w:val="kursiv"/>
          <w:rFonts w:ascii="Arial" w:hAnsi="Arial" w:cs="Arial"/>
          <w:i/>
          <w:iCs/>
          <w:color w:val="000000"/>
          <w:sz w:val="23"/>
          <w:szCs w:val="23"/>
        </w:rPr>
        <w:t>Предметное обсуждение</w:t>
      </w:r>
      <w:r>
        <w:t>, привязанное к какому-либо объекту данных (например, документу, элементу справочника и т. п.). В таком обсуждении может принимать участие произвольное количество пользователей, но только тех, которые имеют право читать данные обсуждаемого объекта.</w:t>
      </w:r>
    </w:p>
    <w:p w:rsidR="00E13B68" w:rsidRDefault="00E13B68" w:rsidP="00E13B68">
      <w:pPr>
        <w:pStyle w:val="4"/>
      </w:pPr>
      <w:r>
        <w:t>Групповое обсуждение</w:t>
      </w:r>
    </w:p>
    <w:p w:rsidR="00E13B68" w:rsidRPr="000E0D56" w:rsidRDefault="00E13B68" w:rsidP="001E0553">
      <w:pPr>
        <w:rPr>
          <w:rStyle w:val="Arial11"/>
        </w:rPr>
      </w:pPr>
      <w:r w:rsidRPr="000E0D56">
        <w:rPr>
          <w:rStyle w:val="Arial11"/>
        </w:rPr>
        <w:t>Каждый пользователь информационной базы может создать произвольное количество групповых обсуждений. Для этого он должен нажать на пиктограмму </w:t>
      </w:r>
      <w:r>
        <w:rPr>
          <w:rStyle w:val="interface"/>
          <w:rFonts w:ascii="Arial" w:hAnsi="Arial" w:cs="Arial"/>
          <w:i/>
          <w:iCs/>
          <w:color w:val="000000"/>
        </w:rPr>
        <w:t>Новое обсуждение</w:t>
      </w:r>
      <w:r w:rsidRPr="000E0D56">
        <w:rPr>
          <w:rStyle w:val="Arial11"/>
        </w:rPr>
        <w:t> </w:t>
      </w:r>
      <w:r w:rsidRPr="000E0D56">
        <w:rPr>
          <w:rStyle w:val="Arial11"/>
        </w:rPr>
        <w:drawing>
          <wp:inline distT="0" distB="0" distL="0" distR="0" wp14:anchorId="4EAB2333" wp14:editId="16723884">
            <wp:extent cx="341630" cy="249555"/>
            <wp:effectExtent l="0" t="0" r="1270" b="0"/>
            <wp:docPr id="14" name="Рисунок 14" descr="https://its.1c.ua/db/content/pubecs/src/images/pic01_01.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s.1c.ua/db/content/pubecs/src/images/pic01_01.png?_=15795246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630" cy="249555"/>
                    </a:xfrm>
                    <a:prstGeom prst="rect">
                      <a:avLst/>
                    </a:prstGeom>
                    <a:noFill/>
                    <a:ln>
                      <a:noFill/>
                    </a:ln>
                  </pic:spPr>
                </pic:pic>
              </a:graphicData>
            </a:graphic>
          </wp:inline>
        </w:drawing>
      </w:r>
      <w:r w:rsidRPr="000E0D56">
        <w:rPr>
          <w:rStyle w:val="Arial11"/>
        </w:rPr>
        <w:t> в основной форме системы взаимодействия. Поскольку он является инициатором обсуждения, он автоматически становится его первым участником и затем может выбрать с помощью подбора других участников. Желательно также задать тему обсуждения, чтобы потом иметь возможность найти его в списке своих обсуждений (рис. 1.11).</w:t>
      </w:r>
    </w:p>
    <w:p w:rsidR="00E13B68" w:rsidRDefault="00E13B68" w:rsidP="001E0553">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lastRenderedPageBreak/>
        <w:drawing>
          <wp:anchor distT="0" distB="0" distL="114300" distR="114300" simplePos="0" relativeHeight="251668480" behindDoc="0" locked="0" layoutInCell="1" allowOverlap="1" wp14:anchorId="36EEE364" wp14:editId="05963917">
            <wp:simplePos x="0" y="0"/>
            <wp:positionH relativeFrom="column">
              <wp:posOffset>4618</wp:posOffset>
            </wp:positionH>
            <wp:positionV relativeFrom="paragraph">
              <wp:posOffset>520</wp:posOffset>
            </wp:positionV>
            <wp:extent cx="6714836" cy="3792763"/>
            <wp:effectExtent l="0" t="0" r="0" b="0"/>
            <wp:wrapTopAndBottom/>
            <wp:docPr id="13" name="Рисунок 13" descr="https://its.1c.ua/db/content/pubecs/src/images/01_11.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ts.1c.ua/db/content/pubecs/src/images/01_11.png?_=15795246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14836" cy="3792763"/>
                    </a:xfrm>
                    <a:prstGeom prst="rect">
                      <a:avLst/>
                    </a:prstGeom>
                    <a:noFill/>
                    <a:ln>
                      <a:noFill/>
                    </a:ln>
                  </pic:spPr>
                </pic:pic>
              </a:graphicData>
            </a:graphic>
          </wp:anchor>
        </w:drawing>
      </w:r>
      <w:r>
        <w:rPr>
          <w:rStyle w:val="bold"/>
          <w:rFonts w:ascii="Arial" w:hAnsi="Arial" w:cs="Arial"/>
          <w:b/>
          <w:bCs/>
          <w:color w:val="000000"/>
          <w:sz w:val="18"/>
          <w:szCs w:val="18"/>
        </w:rPr>
        <w:t>Рис. 1.11.</w:t>
      </w:r>
      <w:r>
        <w:rPr>
          <w:rFonts w:ascii="Arial" w:hAnsi="Arial" w:cs="Arial"/>
          <w:color w:val="000000"/>
          <w:sz w:val="20"/>
          <w:szCs w:val="20"/>
        </w:rPr>
        <w:t> Создание группового обсуждения</w:t>
      </w:r>
    </w:p>
    <w:p w:rsidR="00E13B68" w:rsidRDefault="001E0553" w:rsidP="001E0553">
      <w:r>
        <w:rPr>
          <w:rFonts w:ascii="Arial" w:hAnsi="Arial" w:cs="Arial"/>
          <w:noProof/>
          <w:color w:val="000000"/>
          <w:sz w:val="22"/>
          <w:szCs w:val="22"/>
        </w:rPr>
        <w:drawing>
          <wp:anchor distT="0" distB="0" distL="114300" distR="114300" simplePos="0" relativeHeight="251669504" behindDoc="0" locked="0" layoutInCell="1" allowOverlap="1" wp14:anchorId="6F18DEF3" wp14:editId="282E07F1">
            <wp:simplePos x="0" y="0"/>
            <wp:positionH relativeFrom="margin">
              <wp:posOffset>-50800</wp:posOffset>
            </wp:positionH>
            <wp:positionV relativeFrom="paragraph">
              <wp:posOffset>499110</wp:posOffset>
            </wp:positionV>
            <wp:extent cx="6804660" cy="4322445"/>
            <wp:effectExtent l="0" t="0" r="0" b="1905"/>
            <wp:wrapTopAndBottom/>
            <wp:docPr id="12" name="Рисунок 12" descr="https://its.1c.ua/db/content/pubecs/src/images/01_12.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ts.1c.ua/db/content/pubecs/src/images/01_12.png?_=15795246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04660" cy="432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B68">
        <w:t>Например, кадровик может создать обсуждение, чтобы решить вопрос о подарке к дню рождению какого-то сотрудника. С помощью контекстного меню можно скопировать любое сообщение в обсуждении, а свое собственное сообщение пользователь может также отредактировать или удалить (рис. 1.12).</w:t>
      </w:r>
    </w:p>
    <w:p w:rsidR="00E13B68" w:rsidRDefault="00E13B68" w:rsidP="001E0553">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1.12.</w:t>
      </w:r>
      <w:r>
        <w:rPr>
          <w:rFonts w:ascii="Arial" w:hAnsi="Arial" w:cs="Arial"/>
          <w:color w:val="000000"/>
          <w:sz w:val="20"/>
          <w:szCs w:val="20"/>
        </w:rPr>
        <w:t> Групповое обсуждение пользователей</w:t>
      </w:r>
    </w:p>
    <w:p w:rsidR="00E13B68" w:rsidRPr="000E0D56" w:rsidRDefault="00F24F0F" w:rsidP="00F24F0F">
      <w:pPr>
        <w:rPr>
          <w:rStyle w:val="Arial11"/>
        </w:rPr>
      </w:pPr>
      <w:r>
        <w:rPr>
          <w:rFonts w:ascii="Arial" w:hAnsi="Arial" w:cs="Arial"/>
          <w:noProof/>
          <w:color w:val="000000"/>
          <w:sz w:val="22"/>
          <w:szCs w:val="22"/>
        </w:rPr>
        <w:lastRenderedPageBreak/>
        <w:drawing>
          <wp:anchor distT="0" distB="0" distL="114300" distR="114300" simplePos="0" relativeHeight="251670528" behindDoc="0" locked="0" layoutInCell="1" allowOverlap="1" wp14:anchorId="08F35F2D" wp14:editId="7B9704C8">
            <wp:simplePos x="0" y="0"/>
            <wp:positionH relativeFrom="margin">
              <wp:align>right</wp:align>
            </wp:positionH>
            <wp:positionV relativeFrom="paragraph">
              <wp:posOffset>394162</wp:posOffset>
            </wp:positionV>
            <wp:extent cx="6511290" cy="3416935"/>
            <wp:effectExtent l="0" t="0" r="3810" b="0"/>
            <wp:wrapTopAndBottom/>
            <wp:docPr id="11" name="Рисунок 11" descr="https://its.1c.ua/db/content/pubecs/src/images/01_13.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ts.1c.ua/db/content/pubecs/src/images/01_13.png?_=15795246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1290" cy="3416935"/>
                    </a:xfrm>
                    <a:prstGeom prst="rect">
                      <a:avLst/>
                    </a:prstGeom>
                    <a:noFill/>
                    <a:ln>
                      <a:noFill/>
                    </a:ln>
                  </pic:spPr>
                </pic:pic>
              </a:graphicData>
            </a:graphic>
          </wp:anchor>
        </w:drawing>
      </w:r>
      <w:r w:rsidR="00E13B68" w:rsidRPr="000E0D56">
        <w:rPr>
          <w:rStyle w:val="Arial11"/>
        </w:rPr>
        <w:t>В дальнейшем каждый участник группового обсуждения из меню </w:t>
      </w:r>
      <w:proofErr w:type="gramStart"/>
      <w:r w:rsidR="00E13B68">
        <w:rPr>
          <w:rStyle w:val="interface"/>
          <w:rFonts w:ascii="Arial" w:hAnsi="Arial" w:cs="Arial"/>
          <w:i/>
          <w:iCs/>
          <w:color w:val="000000"/>
        </w:rPr>
        <w:t>Еще</w:t>
      </w:r>
      <w:proofErr w:type="gramEnd"/>
      <w:r w:rsidR="00E13B68" w:rsidRPr="000E0D56">
        <w:rPr>
          <w:rStyle w:val="Arial11"/>
        </w:rPr>
        <w:t> может изменить тему обсуждения, добавить в обсуждение новых участников или покинуть обсуждение. Эти действия также будут отражены в обсуждении (рис. 1.13).</w:t>
      </w:r>
    </w:p>
    <w:p w:rsidR="00E13B68" w:rsidRDefault="00E13B68" w:rsidP="00F24F0F">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1.13.</w:t>
      </w:r>
      <w:r>
        <w:rPr>
          <w:rFonts w:ascii="Arial" w:hAnsi="Arial" w:cs="Arial"/>
          <w:color w:val="000000"/>
          <w:sz w:val="20"/>
          <w:szCs w:val="20"/>
        </w:rPr>
        <w:t> Групповое обсуждение</w:t>
      </w:r>
    </w:p>
    <w:p w:rsidR="00E13B68" w:rsidRDefault="00E13B68" w:rsidP="00F24F0F">
      <w:r>
        <w:t>Кроме того, можно получить ссылку на обсуждение, скопировать ее в буфер обмена и вставить эту ссылку, например, в другое обсуждение (см. рис. 1.14).</w:t>
      </w:r>
    </w:p>
    <w:p w:rsidR="00E13B68" w:rsidRDefault="00E13B68" w:rsidP="00F24F0F">
      <w:r>
        <w:t>Если пользователь решил покинуть обсуждение, оно автоматически удалится из списка его обсуждений. Самостоятельно присоединиться к покинутому обсуждению пользователь уже не сможет. Однако оставшиеся участники обсуждения могут снова добавить этого пользователя в число участников, и тогда это обсуждение снова появится в списке обсуждений этого пользователя.</w:t>
      </w:r>
    </w:p>
    <w:p w:rsidR="00E13B68" w:rsidRDefault="00E13B68" w:rsidP="00E13B68">
      <w:pPr>
        <w:pStyle w:val="4"/>
      </w:pPr>
      <w:r>
        <w:t>Обсуждение «один на один»</w:t>
      </w:r>
    </w:p>
    <w:p w:rsidR="00E13B68" w:rsidRDefault="00F24F0F" w:rsidP="00F24F0F">
      <w:r>
        <w:rPr>
          <w:rFonts w:ascii="Arial" w:hAnsi="Arial" w:cs="Arial"/>
          <w:noProof/>
          <w:color w:val="000000"/>
          <w:sz w:val="22"/>
          <w:szCs w:val="22"/>
        </w:rPr>
        <w:drawing>
          <wp:anchor distT="0" distB="0" distL="114300" distR="114300" simplePos="0" relativeHeight="251671552" behindDoc="0" locked="0" layoutInCell="1" allowOverlap="1" wp14:anchorId="6B9F58C7" wp14:editId="5B1DA854">
            <wp:simplePos x="0" y="0"/>
            <wp:positionH relativeFrom="margin">
              <wp:align>center</wp:align>
            </wp:positionH>
            <wp:positionV relativeFrom="paragraph">
              <wp:posOffset>722168</wp:posOffset>
            </wp:positionV>
            <wp:extent cx="4404995" cy="2925445"/>
            <wp:effectExtent l="0" t="0" r="0" b="8255"/>
            <wp:wrapTopAndBottom/>
            <wp:docPr id="15" name="Рисунок 15" descr="https://its.1c.ua/db/content/pubecs/src/images/01_14.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pubecs/src/images/01_14.png?_=15795246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4995" cy="2925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B68">
        <w:t>Чтобы создать обсуждение «один на один», в основной форме системы взаимодействия в строку поиска (над списком обсуждений) нужно ввести фрагмент имени пользователя и выбрать подходящего собеседника из предложенного списка. В списке такое обсуждение будет обозначено именем второго участника. Для каждой пары пользователей такое обсуждение одно (рис. 1.14).</w:t>
      </w:r>
    </w:p>
    <w:p w:rsidR="00E13B68" w:rsidRDefault="00E13B68" w:rsidP="00E13B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1.14.</w:t>
      </w:r>
      <w:r>
        <w:rPr>
          <w:rFonts w:ascii="Arial" w:hAnsi="Arial" w:cs="Arial"/>
          <w:color w:val="000000"/>
          <w:sz w:val="20"/>
          <w:szCs w:val="20"/>
        </w:rPr>
        <w:t> Обсуждение пользователей «один на один»</w:t>
      </w:r>
    </w:p>
    <w:p w:rsidR="00E13B68" w:rsidRDefault="00E13B68" w:rsidP="00DF33FB">
      <w:r>
        <w:lastRenderedPageBreak/>
        <w:t>Добавить новых участников и изменить тему обсуждения «один на один» нельзя. А также удалить такое обсуждение из списка обсуждений невозможно.</w:t>
      </w:r>
    </w:p>
    <w:p w:rsidR="00E13B68" w:rsidRDefault="00E13B68" w:rsidP="00E13B68">
      <w:pPr>
        <w:pStyle w:val="4"/>
      </w:pPr>
      <w:r>
        <w:t>Отправка сообщений</w:t>
      </w:r>
    </w:p>
    <w:p w:rsidR="00E13B68" w:rsidRDefault="00E13B68" w:rsidP="00DF33FB">
      <w:r>
        <w:t>Добавление сообщений в обсуждение и их отправка интуитивно понятны и не требуют пояснений.</w:t>
      </w:r>
    </w:p>
    <w:p w:rsidR="00E13B68" w:rsidRDefault="00E13B68" w:rsidP="00DF33FB">
      <w:r>
        <w:t>Когда кто-то из пользователей печатает сообщение, остальные участники обсуждения видят служебное сообщение об этом (см. рис. 1.14).</w:t>
      </w:r>
    </w:p>
    <w:p w:rsidR="00E13B68" w:rsidRDefault="00E13B68" w:rsidP="00DF33FB">
      <w:r>
        <w:t>Если пользователь хочет сделать свое сообщение более эмоциональным, он может вставить в текст смайлики с помощью стандартных наборов символов: «:)» – улыбка, «</w:t>
      </w:r>
      <w:proofErr w:type="gramStart"/>
      <w:r>
        <w:t>:(« –</w:t>
      </w:r>
      <w:proofErr w:type="gramEnd"/>
      <w:r>
        <w:t xml:space="preserve"> огорчение и т. п. (см. рис. 1.8, 1.10).</w:t>
      </w:r>
    </w:p>
    <w:p w:rsidR="00E13B68" w:rsidRPr="000E0D56" w:rsidRDefault="00DF33FB" w:rsidP="00DF33FB">
      <w:pPr>
        <w:rPr>
          <w:rStyle w:val="Arial11"/>
        </w:rPr>
      </w:pPr>
      <w:r>
        <w:rPr>
          <w:rFonts w:ascii="Arial" w:hAnsi="Arial" w:cs="Arial"/>
          <w:noProof/>
          <w:color w:val="000000"/>
          <w:sz w:val="22"/>
          <w:szCs w:val="22"/>
        </w:rPr>
        <w:drawing>
          <wp:anchor distT="0" distB="0" distL="114300" distR="114300" simplePos="0" relativeHeight="251672576" behindDoc="0" locked="0" layoutInCell="1" allowOverlap="1" wp14:anchorId="1BCF76DC" wp14:editId="010F8F52">
            <wp:simplePos x="0" y="0"/>
            <wp:positionH relativeFrom="column">
              <wp:posOffset>198582</wp:posOffset>
            </wp:positionH>
            <wp:positionV relativeFrom="paragraph">
              <wp:posOffset>774758</wp:posOffset>
            </wp:positionV>
            <wp:extent cx="6336030" cy="4544060"/>
            <wp:effectExtent l="0" t="0" r="7620" b="8890"/>
            <wp:wrapTopAndBottom/>
            <wp:docPr id="17" name="Рисунок 17" descr="https://its.1c.ua/db/content/pubecs/src/images/01_15.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ts.1c.ua/db/content/pubecs/src/images/01_15.png?_=15795246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6030" cy="4544060"/>
                    </a:xfrm>
                    <a:prstGeom prst="rect">
                      <a:avLst/>
                    </a:prstGeom>
                    <a:noFill/>
                    <a:ln>
                      <a:noFill/>
                    </a:ln>
                  </pic:spPr>
                </pic:pic>
              </a:graphicData>
            </a:graphic>
          </wp:anchor>
        </w:drawing>
      </w:r>
      <w:r w:rsidR="00E13B68" w:rsidRPr="000E0D56">
        <w:rPr>
          <w:rStyle w:val="Arial11"/>
        </w:rPr>
        <w:t>Отправляются сообщения либо по кнопке </w:t>
      </w:r>
      <w:proofErr w:type="gramStart"/>
      <w:r w:rsidR="00E13B68">
        <w:rPr>
          <w:rStyle w:val="interface"/>
          <w:rFonts w:ascii="Arial" w:hAnsi="Arial" w:cs="Arial"/>
          <w:i/>
          <w:iCs/>
          <w:color w:val="000000"/>
        </w:rPr>
        <w:t>Отправить</w:t>
      </w:r>
      <w:proofErr w:type="gramEnd"/>
      <w:r w:rsidR="00E13B68" w:rsidRPr="000E0D56">
        <w:rPr>
          <w:rStyle w:val="Arial11"/>
        </w:rPr>
        <w:t> (с пиктограммой «самолетик»), либо по той клавише, которая задана в настройках системы взаимодействия. Окно настроек открывается по нажатию кнопки </w:t>
      </w:r>
      <w:r w:rsidR="00E13B68">
        <w:rPr>
          <w:rStyle w:val="interface"/>
          <w:rFonts w:ascii="Arial" w:hAnsi="Arial" w:cs="Arial"/>
          <w:i/>
          <w:iCs/>
          <w:color w:val="000000"/>
        </w:rPr>
        <w:t>Настройки</w:t>
      </w:r>
      <w:r w:rsidR="00E13B68" w:rsidRPr="000E0D56">
        <w:rPr>
          <w:rStyle w:val="Arial11"/>
        </w:rPr>
        <w:t> (с пиктограммой «шестеренка») внизу под списком обсуждений. Стандартно сообщения отправляются при нажатии клавиши </w:t>
      </w:r>
      <w:r w:rsidR="00E13B68">
        <w:rPr>
          <w:rStyle w:val="interface"/>
          <w:rFonts w:ascii="Arial" w:hAnsi="Arial" w:cs="Arial"/>
          <w:i/>
          <w:iCs/>
          <w:color w:val="000000"/>
        </w:rPr>
        <w:t>Enter</w:t>
      </w:r>
      <w:r w:rsidR="00E13B68" w:rsidRPr="000E0D56">
        <w:rPr>
          <w:rStyle w:val="Arial11"/>
        </w:rPr>
        <w:t> (рис. 1.15).</w:t>
      </w:r>
    </w:p>
    <w:p w:rsidR="00E13B68" w:rsidRDefault="00E13B68" w:rsidP="00DF33FB">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1.15.</w:t>
      </w:r>
      <w:r>
        <w:rPr>
          <w:rFonts w:ascii="Arial" w:hAnsi="Arial" w:cs="Arial"/>
          <w:color w:val="000000"/>
          <w:sz w:val="20"/>
          <w:szCs w:val="20"/>
        </w:rPr>
        <w:t> Настройки системы взаимодействия</w:t>
      </w:r>
    </w:p>
    <w:p w:rsidR="00E13B68" w:rsidRDefault="00E13B68" w:rsidP="00DF33FB">
      <w:r>
        <w:t>После отправки сообщения каждый участник обсуждения получит оповещение с текстом этого сообщения. Оно всплывет на 4 секунды в правом нижнем углу экрана, а затем попадет в центр оповещений. Нажав на это оповещение, пользователь попадет в соответствующее обсуждение, из которого он может написать и отправить свое сообщение (рис. 1.16).</w:t>
      </w:r>
    </w:p>
    <w:p w:rsidR="00E13B68" w:rsidRDefault="00E13B68" w:rsidP="00DF33FB">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lastRenderedPageBreak/>
        <w:drawing>
          <wp:anchor distT="0" distB="0" distL="114300" distR="114300" simplePos="0" relativeHeight="251673600" behindDoc="0" locked="0" layoutInCell="1" allowOverlap="1" wp14:anchorId="4CF9F582" wp14:editId="2C4C6953">
            <wp:simplePos x="0" y="0"/>
            <wp:positionH relativeFrom="margin">
              <wp:align>center</wp:align>
            </wp:positionH>
            <wp:positionV relativeFrom="paragraph">
              <wp:posOffset>92364</wp:posOffset>
            </wp:positionV>
            <wp:extent cx="6233325" cy="3014851"/>
            <wp:effectExtent l="0" t="0" r="0" b="0"/>
            <wp:wrapTopAndBottom/>
            <wp:docPr id="16" name="Рисунок 16" descr="https://its.1c.ua/db/content/pubecs/src/images/01_16.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ts.1c.ua/db/content/pubecs/src/images/01_16.png?_=15795246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33325" cy="301485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bold"/>
          <w:rFonts w:ascii="Arial" w:hAnsi="Arial" w:cs="Arial"/>
          <w:b/>
          <w:bCs/>
          <w:color w:val="000000"/>
          <w:sz w:val="18"/>
          <w:szCs w:val="18"/>
        </w:rPr>
        <w:t>Рис. 1.16.</w:t>
      </w:r>
      <w:r>
        <w:rPr>
          <w:rFonts w:ascii="Arial" w:hAnsi="Arial" w:cs="Arial"/>
          <w:color w:val="000000"/>
          <w:sz w:val="20"/>
          <w:szCs w:val="20"/>
        </w:rPr>
        <w:t> Добавление сообщений в обсуждение</w:t>
      </w:r>
    </w:p>
    <w:p w:rsidR="00E13B68" w:rsidRDefault="00E13B68" w:rsidP="00E13B68">
      <w:pPr>
        <w:pStyle w:val="4"/>
      </w:pPr>
      <w:r>
        <w:t>Предметное обсуждение</w:t>
      </w:r>
    </w:p>
    <w:p w:rsidR="00E13B68" w:rsidRPr="000E0D56" w:rsidRDefault="00E13B68" w:rsidP="00DF33FB">
      <w:pPr>
        <w:rPr>
          <w:rStyle w:val="Arial11"/>
        </w:rPr>
      </w:pPr>
      <w:r w:rsidRPr="000E0D56">
        <w:rPr>
          <w:rStyle w:val="Arial11"/>
        </w:rPr>
        <w:t>Предметное обсуждение можно вести в формах элементов ссылочных типов и в формах записей регистров сведений, которые не блокируют окно владельца или весь интерфейс. В таких формах каждому пользователю, имеющему права чтения объекта, который хочется обсудить, становится доступна команда </w:t>
      </w:r>
      <w:r>
        <w:rPr>
          <w:rStyle w:val="interface"/>
          <w:rFonts w:ascii="Arial" w:hAnsi="Arial" w:cs="Arial"/>
          <w:i/>
          <w:iCs/>
          <w:color w:val="000000"/>
        </w:rPr>
        <w:t>Обсуждение</w:t>
      </w:r>
      <w:r w:rsidRPr="000E0D56">
        <w:rPr>
          <w:rStyle w:val="Arial11"/>
        </w:rPr>
        <w:t>. С ее помощью открывается панель, в которой можно вести предметное обсуждение объекта информационной базы, отображаемого в форме. Такое обсуждение для каждого объекта одно. Единого списка предметных обсуждений не существует, и удалить такое обсуждение невозможно.</w:t>
      </w:r>
    </w:p>
    <w:p w:rsidR="00E13B68" w:rsidRDefault="00DF33FB" w:rsidP="00DF33FB">
      <w:r>
        <w:rPr>
          <w:rFonts w:ascii="Arial" w:hAnsi="Arial" w:cs="Arial"/>
          <w:noProof/>
          <w:color w:val="000000"/>
          <w:sz w:val="22"/>
          <w:szCs w:val="22"/>
        </w:rPr>
        <w:drawing>
          <wp:anchor distT="0" distB="0" distL="114300" distR="114300" simplePos="0" relativeHeight="251674624" behindDoc="0" locked="0" layoutInCell="1" allowOverlap="1" wp14:anchorId="0A716614" wp14:editId="3B65C756">
            <wp:simplePos x="0" y="0"/>
            <wp:positionH relativeFrom="column">
              <wp:posOffset>4618</wp:posOffset>
            </wp:positionH>
            <wp:positionV relativeFrom="paragraph">
              <wp:posOffset>349250</wp:posOffset>
            </wp:positionV>
            <wp:extent cx="6779260" cy="3344545"/>
            <wp:effectExtent l="0" t="0" r="2540" b="8255"/>
            <wp:wrapTopAndBottom/>
            <wp:docPr id="19" name="Рисунок 19" descr="https://its.1c.ua/db/content/pubecs/src/images/01_17.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ts.1c.ua/db/content/pubecs/src/images/01_17.png?_=15795246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79260" cy="3344545"/>
                    </a:xfrm>
                    <a:prstGeom prst="rect">
                      <a:avLst/>
                    </a:prstGeom>
                    <a:noFill/>
                    <a:ln>
                      <a:noFill/>
                    </a:ln>
                  </pic:spPr>
                </pic:pic>
              </a:graphicData>
            </a:graphic>
          </wp:anchor>
        </w:drawing>
      </w:r>
      <w:r w:rsidR="00E13B68">
        <w:t>Например, экономист и кадровик могут уточнять процент надбавки за вредность у какой-то позиции штатного расписания (рис. 1.17).</w:t>
      </w:r>
    </w:p>
    <w:p w:rsidR="00E13B68" w:rsidRDefault="00E13B68" w:rsidP="00DF33FB">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1.17.</w:t>
      </w:r>
      <w:r>
        <w:rPr>
          <w:rFonts w:ascii="Arial" w:hAnsi="Arial" w:cs="Arial"/>
          <w:color w:val="000000"/>
          <w:sz w:val="20"/>
          <w:szCs w:val="20"/>
        </w:rPr>
        <w:t> Предметное обсуждение</w:t>
      </w:r>
    </w:p>
    <w:p w:rsidR="00E13B68" w:rsidRDefault="00E13B68" w:rsidP="00DF33FB">
      <w:r>
        <w:t>Просматривать предметное обсуждение и участвовать в нем может любой пользователь информационной базы, имеющий права на чтение того объекта, который является предметом обсуждения.</w:t>
      </w:r>
    </w:p>
    <w:p w:rsidR="00E13B68" w:rsidRPr="000E0D56" w:rsidRDefault="00E13B68" w:rsidP="00DF33FB">
      <w:pPr>
        <w:rPr>
          <w:rStyle w:val="Arial11"/>
        </w:rPr>
      </w:pPr>
      <w:r w:rsidRPr="000E0D56">
        <w:rPr>
          <w:rStyle w:val="Arial11"/>
        </w:rPr>
        <w:t>Если автор сообщения хочет оповестить конкретного пользователя (или пользователей), он может указать их в поле </w:t>
      </w:r>
      <w:r>
        <w:rPr>
          <w:rStyle w:val="interface"/>
          <w:rFonts w:ascii="Arial" w:hAnsi="Arial" w:cs="Arial"/>
          <w:i/>
          <w:iCs/>
          <w:color w:val="000000"/>
        </w:rPr>
        <w:t>Кого оповестить</w:t>
      </w:r>
      <w:r w:rsidRPr="000E0D56">
        <w:rPr>
          <w:rStyle w:val="Arial11"/>
        </w:rPr>
        <w:t xml:space="preserve">. И тогда эти пользователи получат оповещение об этом сообщении. Как правило, обсуждения происходят в </w:t>
      </w:r>
      <w:r w:rsidRPr="000E0D56">
        <w:rPr>
          <w:rStyle w:val="Arial11"/>
        </w:rPr>
        <w:lastRenderedPageBreak/>
        <w:t>кругу постоянных участников, поэтому для ответа на сообщение удобно нажимать кнопки </w:t>
      </w:r>
      <w:proofErr w:type="gramStart"/>
      <w:r>
        <w:rPr>
          <w:rStyle w:val="interface"/>
          <w:rFonts w:ascii="Arial" w:hAnsi="Arial" w:cs="Arial"/>
          <w:i/>
          <w:iCs/>
          <w:color w:val="000000"/>
        </w:rPr>
        <w:t>Ответить</w:t>
      </w:r>
      <w:proofErr w:type="gramEnd"/>
      <w:r w:rsidRPr="000E0D56">
        <w:rPr>
          <w:rStyle w:val="Arial11"/>
        </w:rPr>
        <w:t> или </w:t>
      </w:r>
      <w:r>
        <w:rPr>
          <w:rStyle w:val="interface"/>
          <w:rFonts w:ascii="Arial" w:hAnsi="Arial" w:cs="Arial"/>
          <w:i/>
          <w:iCs/>
          <w:color w:val="000000"/>
        </w:rPr>
        <w:t>Ответить всем</w:t>
      </w:r>
      <w:r w:rsidRPr="000E0D56">
        <w:rPr>
          <w:rStyle w:val="Arial11"/>
        </w:rPr>
        <w:t> (см. рис. 1.17).</w:t>
      </w:r>
    </w:p>
    <w:p w:rsidR="00E13B68" w:rsidRDefault="00E13B68" w:rsidP="00DF33FB">
      <w:pPr>
        <w:rPr>
          <w:rFonts w:ascii="Arial" w:hAnsi="Arial" w:cs="Arial"/>
          <w:sz w:val="22"/>
          <w:szCs w:val="22"/>
        </w:rPr>
      </w:pPr>
      <w:r>
        <w:rPr>
          <w:rFonts w:ascii="Arial" w:hAnsi="Arial" w:cs="Arial"/>
          <w:sz w:val="22"/>
          <w:szCs w:val="22"/>
        </w:rPr>
        <w:t>Если пользователь хочет быть в курсе обсуждения какого-то объекта, ему нужно включить режим наблюдения в форме этого объекта (нажать на пиктограмму «колокольчик», см. рис. 1.17). И тогда он будет получать оповещения обо всех новых сообщениях в этом обсуждении, даже если этот пользователь не указан среди тех, кого автор сообщения хотел оповестить.</w:t>
      </w:r>
    </w:p>
    <w:p w:rsidR="00E13B68" w:rsidRDefault="00E13B68" w:rsidP="00DF33FB">
      <w:r>
        <w:t>После щелчка по оповещению пользователь, которому адресовано сообщение, сразу попадет в форму обсуждаемого объекта и может написать ответ.</w:t>
      </w:r>
    </w:p>
    <w:p w:rsidR="00E13B68" w:rsidRPr="000E0D56" w:rsidRDefault="00DF33FB" w:rsidP="00DF33FB">
      <w:pPr>
        <w:rPr>
          <w:rStyle w:val="Arial11"/>
        </w:rPr>
      </w:pPr>
      <w:r>
        <w:rPr>
          <w:rFonts w:ascii="Arial" w:hAnsi="Arial" w:cs="Arial"/>
          <w:noProof/>
          <w:color w:val="000000"/>
          <w:sz w:val="22"/>
          <w:szCs w:val="22"/>
        </w:rPr>
        <w:drawing>
          <wp:anchor distT="0" distB="0" distL="114300" distR="114300" simplePos="0" relativeHeight="251675648" behindDoc="0" locked="0" layoutInCell="1" allowOverlap="1" wp14:anchorId="4A9CFF50" wp14:editId="03FB8E70">
            <wp:simplePos x="0" y="0"/>
            <wp:positionH relativeFrom="column">
              <wp:posOffset>32327</wp:posOffset>
            </wp:positionH>
            <wp:positionV relativeFrom="paragraph">
              <wp:posOffset>504248</wp:posOffset>
            </wp:positionV>
            <wp:extent cx="6576060" cy="2956560"/>
            <wp:effectExtent l="0" t="0" r="0" b="0"/>
            <wp:wrapTopAndBottom/>
            <wp:docPr id="18" name="Рисунок 18" descr="https://its.1c.ua/db/content/pubecs/src/images/01_18.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ts.1c.ua/db/content/pubecs/src/images/01_18.png?_=15795246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76060" cy="2956560"/>
                    </a:xfrm>
                    <a:prstGeom prst="rect">
                      <a:avLst/>
                    </a:prstGeom>
                    <a:noFill/>
                    <a:ln>
                      <a:noFill/>
                    </a:ln>
                  </pic:spPr>
                </pic:pic>
              </a:graphicData>
            </a:graphic>
          </wp:anchor>
        </w:drawing>
      </w:r>
      <w:r w:rsidR="00E13B68" w:rsidRPr="000E0D56">
        <w:rPr>
          <w:rStyle w:val="Arial11"/>
        </w:rPr>
        <w:t>Как уже говорилось, команда </w:t>
      </w:r>
      <w:r w:rsidR="00E13B68">
        <w:rPr>
          <w:rStyle w:val="interface"/>
          <w:rFonts w:ascii="Arial" w:hAnsi="Arial" w:cs="Arial"/>
          <w:i/>
          <w:iCs/>
          <w:color w:val="000000"/>
        </w:rPr>
        <w:t>Обсуждение</w:t>
      </w:r>
      <w:r w:rsidR="00E13B68" w:rsidRPr="000E0D56">
        <w:rPr>
          <w:rStyle w:val="Arial11"/>
        </w:rPr>
        <w:t> и соответствующая кнопка в правом углу формы становится доступна в формах элементов ссылочных типов и в формах записей регистров сведений, которые не блокируют окно владельца или весь интерфейс. При этом свойство формы </w:t>
      </w:r>
      <w:r w:rsidR="00E13B68">
        <w:rPr>
          <w:rStyle w:val="interface"/>
          <w:rFonts w:ascii="Arial" w:hAnsi="Arial" w:cs="Arial"/>
          <w:i/>
          <w:iCs/>
          <w:color w:val="000000"/>
        </w:rPr>
        <w:t>ОтображениеОбсуждений</w:t>
      </w:r>
      <w:r w:rsidR="00E13B68" w:rsidRPr="000E0D56">
        <w:rPr>
          <w:rStyle w:val="Arial11"/>
        </w:rPr>
        <w:t> стандартно имеет значение </w:t>
      </w:r>
      <w:r w:rsidR="00E13B68">
        <w:rPr>
          <w:rStyle w:val="interface"/>
          <w:rFonts w:ascii="Arial" w:hAnsi="Arial" w:cs="Arial"/>
          <w:i/>
          <w:iCs/>
          <w:color w:val="000000"/>
        </w:rPr>
        <w:t>Авто</w:t>
      </w:r>
      <w:r w:rsidR="00E13B68" w:rsidRPr="000E0D56">
        <w:rPr>
          <w:rStyle w:val="Arial11"/>
        </w:rPr>
        <w:t> (рис. 1.18).</w:t>
      </w:r>
    </w:p>
    <w:p w:rsidR="00E13B68" w:rsidRDefault="00E13B68" w:rsidP="00DF33FB">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1.18.</w:t>
      </w:r>
      <w:r>
        <w:rPr>
          <w:rFonts w:ascii="Arial" w:hAnsi="Arial" w:cs="Arial"/>
          <w:color w:val="000000"/>
          <w:sz w:val="20"/>
          <w:szCs w:val="20"/>
        </w:rPr>
        <w:t> Свойство формы «ОтображениеОбсуждений»</w:t>
      </w:r>
    </w:p>
    <w:p w:rsidR="00E13B68" w:rsidRPr="000E0D56" w:rsidRDefault="00E13B68" w:rsidP="00DF33FB">
      <w:pPr>
        <w:rPr>
          <w:rStyle w:val="Arial11"/>
        </w:rPr>
      </w:pPr>
      <w:r w:rsidRPr="000E0D56">
        <w:rPr>
          <w:rStyle w:val="Arial11"/>
        </w:rPr>
        <w:t>Но если в форме не нужно ничего обсуждать, то можно ради экономии места скрыть кнопку </w:t>
      </w:r>
      <w:r>
        <w:rPr>
          <w:rStyle w:val="interface"/>
          <w:rFonts w:ascii="Arial" w:hAnsi="Arial" w:cs="Arial"/>
          <w:i/>
          <w:iCs/>
          <w:color w:val="000000"/>
        </w:rPr>
        <w:t>Обсуждение</w:t>
      </w:r>
      <w:r w:rsidRPr="000E0D56">
        <w:rPr>
          <w:rStyle w:val="Arial11"/>
        </w:rPr>
        <w:t> и саму панель обсуждений, которую эта кнопка открывает. Для этого можно в конфигураторе установить свойство формы </w:t>
      </w:r>
      <w:r>
        <w:rPr>
          <w:rStyle w:val="interface"/>
          <w:rFonts w:ascii="Arial" w:hAnsi="Arial" w:cs="Arial"/>
          <w:i/>
          <w:iCs/>
          <w:color w:val="000000"/>
        </w:rPr>
        <w:t>ОтображениеОбсуждений</w:t>
      </w:r>
      <w:r w:rsidRPr="000E0D56">
        <w:rPr>
          <w:rStyle w:val="Arial11"/>
        </w:rPr>
        <w:t> в значение </w:t>
      </w:r>
      <w:proofErr w:type="gramStart"/>
      <w:r>
        <w:rPr>
          <w:rStyle w:val="interface"/>
          <w:rFonts w:ascii="Arial" w:hAnsi="Arial" w:cs="Arial"/>
          <w:i/>
          <w:iCs/>
          <w:color w:val="000000"/>
        </w:rPr>
        <w:t>Не</w:t>
      </w:r>
      <w:proofErr w:type="gramEnd"/>
      <w:r>
        <w:rPr>
          <w:rStyle w:val="interface"/>
          <w:rFonts w:ascii="Arial" w:hAnsi="Arial" w:cs="Arial"/>
          <w:i/>
          <w:iCs/>
          <w:color w:val="000000"/>
        </w:rPr>
        <w:t xml:space="preserve"> отображать</w:t>
      </w:r>
      <w:r w:rsidRPr="000E0D56">
        <w:rPr>
          <w:rStyle w:val="Arial11"/>
        </w:rPr>
        <w:t> или программно выбрать это значение из значений системного перечисления </w:t>
      </w:r>
      <w:r>
        <w:rPr>
          <w:rStyle w:val="interface"/>
          <w:rFonts w:ascii="Arial" w:hAnsi="Arial" w:cs="Arial"/>
          <w:i/>
          <w:iCs/>
          <w:color w:val="000000"/>
        </w:rPr>
        <w:t>ОтображениеОбсужденийФормы</w:t>
      </w:r>
      <w:r w:rsidRPr="000E0D56">
        <w:rPr>
          <w:rStyle w:val="Arial11"/>
        </w:rPr>
        <w:t>.</w:t>
      </w:r>
    </w:p>
    <w:p w:rsidR="00E13B68" w:rsidRDefault="00E13B68" w:rsidP="00E13B68">
      <w:pPr>
        <w:pStyle w:val="3"/>
      </w:pPr>
      <w:bookmarkStart w:id="8" w:name="_Toc30880774"/>
      <w:r>
        <w:t>Информация о пользователях</w:t>
      </w:r>
      <w:bookmarkEnd w:id="8"/>
    </w:p>
    <w:p w:rsidR="00E13B68" w:rsidRDefault="00E13B68" w:rsidP="00DF33FB">
      <w:r>
        <w:t>Пользователи информационной базы, подключенной к системе взаимодействия, могут задать свой аватар (картинку), телефонный номер и адрес электронной почты. Это делается в специальном диалоге, вызываемом нажатием на ссылку с именем пользователя в заголовке приложения (рис. 1.19).</w:t>
      </w:r>
    </w:p>
    <w:p w:rsidR="00E13B68" w:rsidRDefault="00E13B68" w:rsidP="00E13B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4940127" wp14:editId="1CFD244A">
            <wp:extent cx="4830445" cy="2419985"/>
            <wp:effectExtent l="0" t="0" r="8255" b="0"/>
            <wp:docPr id="20" name="Рисунок 20" descr="https://its.1c.ua/db/content/pubecs/src/images/01_19.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ts.1c.ua/db/content/pubecs/src/images/01_19.png?_=15795246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0445" cy="2419985"/>
                    </a:xfrm>
                    <a:prstGeom prst="rect">
                      <a:avLst/>
                    </a:prstGeom>
                    <a:noFill/>
                    <a:ln>
                      <a:noFill/>
                    </a:ln>
                  </pic:spPr>
                </pic:pic>
              </a:graphicData>
            </a:graphic>
          </wp:inline>
        </w:drawing>
      </w:r>
    </w:p>
    <w:p w:rsidR="00E13B68" w:rsidRDefault="00E13B68" w:rsidP="00E13B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1.19.</w:t>
      </w:r>
      <w:r>
        <w:rPr>
          <w:rFonts w:ascii="Arial" w:hAnsi="Arial" w:cs="Arial"/>
          <w:color w:val="000000"/>
          <w:sz w:val="20"/>
          <w:szCs w:val="20"/>
        </w:rPr>
        <w:t> Параметры пользователя</w:t>
      </w:r>
    </w:p>
    <w:p w:rsidR="00E13B68" w:rsidRDefault="00E13B68" w:rsidP="006E277E">
      <w:r>
        <w:lastRenderedPageBreak/>
        <w:t>Дополнительная информация о пользователях желательна, но вовсе не обязательна для работы системы взаимодействия.</w:t>
      </w:r>
    </w:p>
    <w:p w:rsidR="00E13B68" w:rsidRPr="000E0D56" w:rsidRDefault="00E13B68" w:rsidP="006E277E">
      <w:pPr>
        <w:rPr>
          <w:rStyle w:val="Arial11"/>
        </w:rPr>
      </w:pPr>
      <w:r w:rsidRPr="000E0D56">
        <w:rPr>
          <w:rStyle w:val="Arial11"/>
        </w:rPr>
        <w:t>У пользователя, работающего с информационной базой, подключенной к системе взаимодействия, автоматически устанавливается статус </w:t>
      </w:r>
      <w:r>
        <w:rPr>
          <w:rStyle w:val="interface"/>
          <w:rFonts w:ascii="Arial" w:hAnsi="Arial" w:cs="Arial"/>
          <w:i/>
          <w:iCs/>
          <w:color w:val="000000"/>
        </w:rPr>
        <w:t>Доступен</w:t>
      </w:r>
      <w:r w:rsidRPr="000E0D56">
        <w:rPr>
          <w:rStyle w:val="Arial11"/>
        </w:rPr>
        <w:t>, который отображается в виде зеленой точки рядом с аватаром. После пяти минут отсутствия его статус меняется на </w:t>
      </w:r>
      <w:proofErr w:type="gramStart"/>
      <w:r>
        <w:rPr>
          <w:rStyle w:val="interface"/>
          <w:rFonts w:ascii="Arial" w:hAnsi="Arial" w:cs="Arial"/>
          <w:i/>
          <w:iCs/>
          <w:color w:val="000000"/>
        </w:rPr>
        <w:t>Отошел</w:t>
      </w:r>
      <w:proofErr w:type="gramEnd"/>
      <w:r w:rsidRPr="000E0D56">
        <w:rPr>
          <w:rStyle w:val="Arial11"/>
        </w:rPr>
        <w:t> (отображается в виде желтой точки). Кроме того, он может изменить свой статус на </w:t>
      </w:r>
      <w:proofErr w:type="gramStart"/>
      <w:r>
        <w:rPr>
          <w:rStyle w:val="interface"/>
          <w:rFonts w:ascii="Arial" w:hAnsi="Arial" w:cs="Arial"/>
          <w:i/>
          <w:iCs/>
          <w:color w:val="000000"/>
        </w:rPr>
        <w:t>Не</w:t>
      </w:r>
      <w:proofErr w:type="gramEnd"/>
      <w:r>
        <w:rPr>
          <w:rStyle w:val="interface"/>
          <w:rFonts w:ascii="Arial" w:hAnsi="Arial" w:cs="Arial"/>
          <w:i/>
          <w:iCs/>
          <w:color w:val="000000"/>
        </w:rPr>
        <w:t xml:space="preserve"> беспокоить</w:t>
      </w:r>
      <w:r w:rsidRPr="000E0D56">
        <w:rPr>
          <w:rStyle w:val="Arial11"/>
        </w:rPr>
        <w:t> (отображается в виде красной точки), и тогда он не будет получать всплывающие оповещения о новых сообщениях и звонках, но позднее он может увидеть их в центре оповещений. Если пользователь еще не начинал или уже закончил работу с приложением, у него автоматически устанавливается статус </w:t>
      </w:r>
      <w:proofErr w:type="gramStart"/>
      <w:r>
        <w:rPr>
          <w:rStyle w:val="interface"/>
          <w:rFonts w:ascii="Arial" w:hAnsi="Arial" w:cs="Arial"/>
          <w:i/>
          <w:iCs/>
          <w:color w:val="000000"/>
        </w:rPr>
        <w:t>Не</w:t>
      </w:r>
      <w:proofErr w:type="gramEnd"/>
      <w:r>
        <w:rPr>
          <w:rStyle w:val="interface"/>
          <w:rFonts w:ascii="Arial" w:hAnsi="Arial" w:cs="Arial"/>
          <w:i/>
          <w:iCs/>
          <w:color w:val="000000"/>
        </w:rPr>
        <w:t xml:space="preserve"> в сети</w:t>
      </w:r>
      <w:r w:rsidRPr="000E0D56">
        <w:rPr>
          <w:rStyle w:val="Arial11"/>
        </w:rPr>
        <w:t> (отображается только аватар без каких-либо точек).</w:t>
      </w:r>
    </w:p>
    <w:p w:rsidR="00E13B68" w:rsidRDefault="00E13B68" w:rsidP="00E13B68">
      <w:pPr>
        <w:pStyle w:val="3"/>
      </w:pPr>
      <w:bookmarkStart w:id="9" w:name="_Toc30880775"/>
      <w:r>
        <w:t>Поиск</w:t>
      </w:r>
      <w:bookmarkEnd w:id="9"/>
    </w:p>
    <w:p w:rsidR="00E13B68" w:rsidRDefault="00E13B68" w:rsidP="006E277E">
      <w:r>
        <w:t>Чтобы быстро перейти к нужному обсуждению в основной форме взаимодействия, можно воспользоваться строкой поиска над списком обсуждений (слева вверху, с пиктограммой «лупа»). Поиск проводится среди тем обсуждений (для групповых обсуждений) и имен пользователей (для обсуждений «один на один»). В результате выдаются все обсуждения, наименования которых содержат символы, набранные в строке поиска.</w:t>
      </w:r>
    </w:p>
    <w:p w:rsidR="00E13B68" w:rsidRDefault="006E277E" w:rsidP="006E277E">
      <w:r>
        <w:rPr>
          <w:rFonts w:ascii="Arial" w:hAnsi="Arial" w:cs="Arial"/>
          <w:noProof/>
          <w:color w:val="000000"/>
          <w:sz w:val="22"/>
          <w:szCs w:val="22"/>
        </w:rPr>
        <w:drawing>
          <wp:anchor distT="0" distB="0" distL="114300" distR="114300" simplePos="0" relativeHeight="251676672" behindDoc="0" locked="0" layoutInCell="1" allowOverlap="1" wp14:anchorId="3665ECAC" wp14:editId="7F354864">
            <wp:simplePos x="0" y="0"/>
            <wp:positionH relativeFrom="column">
              <wp:posOffset>4618</wp:posOffset>
            </wp:positionH>
            <wp:positionV relativeFrom="paragraph">
              <wp:posOffset>813666</wp:posOffset>
            </wp:positionV>
            <wp:extent cx="6742430" cy="2770505"/>
            <wp:effectExtent l="0" t="0" r="1270" b="0"/>
            <wp:wrapTopAndBottom/>
            <wp:docPr id="21" name="Рисунок 21" descr="https://its.1c.ua/db/content/pubecs/src/images/01_20.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ts.1c.ua/db/content/pubecs/src/images/01_20.png?_=15795246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42430" cy="2770505"/>
                    </a:xfrm>
                    <a:prstGeom prst="rect">
                      <a:avLst/>
                    </a:prstGeom>
                    <a:noFill/>
                    <a:ln>
                      <a:noFill/>
                    </a:ln>
                  </pic:spPr>
                </pic:pic>
              </a:graphicData>
            </a:graphic>
          </wp:anchor>
        </w:drawing>
      </w:r>
      <w:r w:rsidR="00E13B68">
        <w:t>Если же нужно найти что-то в тексте сообщений, то можно воспользоваться строкой поиска над списком сообщений в обсуждении (справа вверху, с пиктограммой «лупа»). Поиск проводится только среди сообщений открытого в данный момент обсуждения (в т. ч. предметного). В результате цветом выделяются все найденные вхождения, и по ним можно передвигаться вперед/назад. Если символы, набранные в строке поиска, не найдены, то они выделяются красным цветом (рис. 1.20).</w:t>
      </w:r>
    </w:p>
    <w:p w:rsidR="00E13B68" w:rsidRDefault="00E13B68" w:rsidP="006E277E">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1.20.</w:t>
      </w:r>
      <w:r>
        <w:rPr>
          <w:rFonts w:ascii="Arial" w:hAnsi="Arial" w:cs="Arial"/>
          <w:color w:val="000000"/>
          <w:sz w:val="20"/>
          <w:szCs w:val="20"/>
        </w:rPr>
        <w:t> Поиск в обсуждениях и тексте сообщений</w:t>
      </w:r>
    </w:p>
    <w:p w:rsidR="00E13B68" w:rsidRDefault="00E13B68" w:rsidP="00E13B68">
      <w:pPr>
        <w:pStyle w:val="3"/>
      </w:pPr>
      <w:bookmarkStart w:id="10" w:name="_Toc30880776"/>
      <w:r>
        <w:t>Видеозвонки</w:t>
      </w:r>
      <w:bookmarkEnd w:id="10"/>
    </w:p>
    <w:p w:rsidR="00E13B68" w:rsidRDefault="00E13B68" w:rsidP="006E277E">
      <w:r>
        <w:t>Из любого обсуждения пользователь может позвонить другому (или сразу нескольким) пользователям. При наличии камер собеседники смогут еще и видеть друг друга.</w:t>
      </w:r>
    </w:p>
    <w:p w:rsidR="00E13B68" w:rsidRPr="000E0D56" w:rsidRDefault="00E13B68" w:rsidP="006E277E">
      <w:pPr>
        <w:rPr>
          <w:rStyle w:val="Arial11"/>
        </w:rPr>
      </w:pPr>
      <w:r w:rsidRPr="000E0D56">
        <w:rPr>
          <w:rStyle w:val="Arial11"/>
        </w:rPr>
        <w:t>Нажав на имя пользователя в списке сообщений в обсуждении, можно начать видеозвонок конкретному пользователю прямо из окна с дополнительной информацией о нем. Или же можно нажать кнопку </w:t>
      </w:r>
      <w:r>
        <w:rPr>
          <w:rStyle w:val="interface"/>
          <w:rFonts w:ascii="Arial" w:hAnsi="Arial" w:cs="Arial"/>
          <w:i/>
          <w:iCs/>
          <w:color w:val="000000"/>
        </w:rPr>
        <w:t>Видеозвонок</w:t>
      </w:r>
      <w:r w:rsidRPr="000E0D56">
        <w:rPr>
          <w:rStyle w:val="Arial11"/>
        </w:rPr>
        <w:t> над списком сообщений в обсуждении и подобрать нужных собеседников (рис. 1.21).</w:t>
      </w:r>
    </w:p>
    <w:p w:rsidR="00E13B68" w:rsidRDefault="00E13B68" w:rsidP="006E277E">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lastRenderedPageBreak/>
        <w:drawing>
          <wp:anchor distT="0" distB="0" distL="114300" distR="114300" simplePos="0" relativeHeight="251677696" behindDoc="0" locked="0" layoutInCell="1" allowOverlap="1" wp14:anchorId="3A27103A" wp14:editId="07A64A21">
            <wp:simplePos x="0" y="0"/>
            <wp:positionH relativeFrom="column">
              <wp:posOffset>4618</wp:posOffset>
            </wp:positionH>
            <wp:positionV relativeFrom="paragraph">
              <wp:posOffset>520</wp:posOffset>
            </wp:positionV>
            <wp:extent cx="6779491" cy="3122521"/>
            <wp:effectExtent l="0" t="0" r="2540" b="1905"/>
            <wp:wrapTopAndBottom/>
            <wp:docPr id="26" name="Рисунок 26" descr="https://its.1c.ua/db/content/pubecs/src/images/01_21.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ts.1c.ua/db/content/pubecs/src/images/01_21.png?_=15795246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79491" cy="3122521"/>
                    </a:xfrm>
                    <a:prstGeom prst="rect">
                      <a:avLst/>
                    </a:prstGeom>
                    <a:noFill/>
                    <a:ln>
                      <a:noFill/>
                    </a:ln>
                  </pic:spPr>
                </pic:pic>
              </a:graphicData>
            </a:graphic>
          </wp:anchor>
        </w:drawing>
      </w:r>
      <w:r>
        <w:rPr>
          <w:rStyle w:val="bold"/>
          <w:rFonts w:ascii="Arial" w:hAnsi="Arial" w:cs="Arial"/>
          <w:b/>
          <w:bCs/>
          <w:color w:val="000000"/>
          <w:sz w:val="18"/>
          <w:szCs w:val="18"/>
        </w:rPr>
        <w:t>Рис. 1.21.</w:t>
      </w:r>
      <w:r>
        <w:rPr>
          <w:rFonts w:ascii="Arial" w:hAnsi="Arial" w:cs="Arial"/>
          <w:color w:val="000000"/>
          <w:sz w:val="20"/>
          <w:szCs w:val="20"/>
        </w:rPr>
        <w:t> Видеозвонок</w:t>
      </w:r>
    </w:p>
    <w:p w:rsidR="00E13B68" w:rsidRDefault="00E13B68" w:rsidP="006E277E">
      <w:r>
        <w:t>Если видеозвонок выполняется из обсуждения, то платформа автоматически предлагает выбрать собеседника из тех пользователей, которые в этом обсуждении участвуют. Однако вручную в качестве собеседника можно выбрать любого другого пользователя информационной базы.</w:t>
      </w:r>
    </w:p>
    <w:p w:rsidR="00E13B68" w:rsidRDefault="006E277E" w:rsidP="006E277E">
      <w:r>
        <w:rPr>
          <w:rFonts w:ascii="Arial" w:hAnsi="Arial" w:cs="Arial"/>
          <w:noProof/>
          <w:color w:val="000000"/>
          <w:sz w:val="22"/>
          <w:szCs w:val="22"/>
        </w:rPr>
        <w:drawing>
          <wp:anchor distT="0" distB="0" distL="114300" distR="114300" simplePos="0" relativeHeight="251678720" behindDoc="0" locked="0" layoutInCell="1" allowOverlap="1" wp14:anchorId="11768B4A" wp14:editId="0BCA4B4F">
            <wp:simplePos x="0" y="0"/>
            <wp:positionH relativeFrom="column">
              <wp:posOffset>207645</wp:posOffset>
            </wp:positionH>
            <wp:positionV relativeFrom="paragraph">
              <wp:posOffset>810895</wp:posOffset>
            </wp:positionV>
            <wp:extent cx="6233160" cy="4165600"/>
            <wp:effectExtent l="0" t="0" r="0" b="6350"/>
            <wp:wrapTopAndBottom/>
            <wp:docPr id="25" name="Рисунок 25" descr="https://its.1c.ua/db/content/pubecs/src/images/01_22.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ts.1c.ua/db/content/pubecs/src/images/01_22.png?_=15795246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3160" cy="4165600"/>
                    </a:xfrm>
                    <a:prstGeom prst="rect">
                      <a:avLst/>
                    </a:prstGeom>
                    <a:noFill/>
                    <a:ln>
                      <a:noFill/>
                    </a:ln>
                  </pic:spPr>
                </pic:pic>
              </a:graphicData>
            </a:graphic>
            <wp14:sizeRelV relativeFrom="margin">
              <wp14:pctHeight>0</wp14:pctHeight>
            </wp14:sizeRelV>
          </wp:anchor>
        </w:drawing>
      </w:r>
      <w:r w:rsidR="00E13B68">
        <w:t>В окне исходящего вызова отображаются аватар и имя вызываемого пользователя, а затем собственное изображение (при наличии веб-камеры). В окне входящего вызова показываются аватар и имя вызывающего пользователя с возможностью принять или отклонить вызов. Кроме того, показывается ссылка на обсуждение, из которого был сделан звонок, с помощью которой вызываемый собеседник может быстро перейти к обсуждению и ознакомиться с ним при необходимости (рис. 1.22).</w:t>
      </w:r>
    </w:p>
    <w:p w:rsidR="00E13B68" w:rsidRDefault="00E13B68" w:rsidP="006E277E">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1.22.</w:t>
      </w:r>
      <w:r>
        <w:rPr>
          <w:rFonts w:ascii="Arial" w:hAnsi="Arial" w:cs="Arial"/>
          <w:color w:val="000000"/>
          <w:sz w:val="20"/>
          <w:szCs w:val="20"/>
        </w:rPr>
        <w:t> Видеозвонок</w:t>
      </w:r>
    </w:p>
    <w:p w:rsidR="00E13B68" w:rsidRDefault="00E13B68" w:rsidP="00E9184C">
      <w:r>
        <w:lastRenderedPageBreak/>
        <w:t>Если вызываемый собеседник по каким-то причинам не смог ответить на звонок, то у него появится оповещение о пропущенном вызове (рис. 1.23).</w:t>
      </w:r>
    </w:p>
    <w:p w:rsidR="00E13B68" w:rsidRDefault="00E13B68" w:rsidP="00E9184C">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drawing>
          <wp:anchor distT="0" distB="0" distL="114300" distR="114300" simplePos="0" relativeHeight="251679744" behindDoc="0" locked="0" layoutInCell="1" allowOverlap="1" wp14:anchorId="6AB7DCBB" wp14:editId="2A9BD344">
            <wp:simplePos x="0" y="0"/>
            <wp:positionH relativeFrom="column">
              <wp:posOffset>577273</wp:posOffset>
            </wp:positionH>
            <wp:positionV relativeFrom="paragraph">
              <wp:posOffset>-289</wp:posOffset>
            </wp:positionV>
            <wp:extent cx="5476875" cy="3288030"/>
            <wp:effectExtent l="0" t="0" r="9525" b="7620"/>
            <wp:wrapTopAndBottom/>
            <wp:docPr id="24" name="Рисунок 24" descr="https://its.1c.ua/db/content/pubecs/src/images/01_23.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ts.1c.ua/db/content/pubecs/src/images/01_23.png?_=15795246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288030"/>
                    </a:xfrm>
                    <a:prstGeom prst="rect">
                      <a:avLst/>
                    </a:prstGeom>
                    <a:noFill/>
                    <a:ln>
                      <a:noFill/>
                    </a:ln>
                  </pic:spPr>
                </pic:pic>
              </a:graphicData>
            </a:graphic>
          </wp:anchor>
        </w:drawing>
      </w:r>
      <w:r>
        <w:rPr>
          <w:rStyle w:val="bold"/>
          <w:rFonts w:ascii="Arial" w:hAnsi="Arial" w:cs="Arial"/>
          <w:b/>
          <w:bCs/>
          <w:color w:val="000000"/>
          <w:sz w:val="18"/>
          <w:szCs w:val="18"/>
        </w:rPr>
        <w:t>Рис. 1.23.</w:t>
      </w:r>
      <w:r>
        <w:rPr>
          <w:rFonts w:ascii="Arial" w:hAnsi="Arial" w:cs="Arial"/>
          <w:color w:val="000000"/>
          <w:sz w:val="20"/>
          <w:szCs w:val="20"/>
        </w:rPr>
        <w:t> Оповещение пользователя о пропущенном звонке</w:t>
      </w:r>
    </w:p>
    <w:p w:rsidR="00E13B68" w:rsidRDefault="007F6FFC" w:rsidP="00E9184C">
      <w:r>
        <w:rPr>
          <w:rFonts w:ascii="Arial" w:hAnsi="Arial" w:cs="Arial"/>
          <w:noProof/>
          <w:color w:val="000000"/>
          <w:sz w:val="22"/>
          <w:szCs w:val="22"/>
        </w:rPr>
        <w:drawing>
          <wp:anchor distT="0" distB="0" distL="114300" distR="114300" simplePos="0" relativeHeight="251680768" behindDoc="0" locked="0" layoutInCell="1" allowOverlap="1" wp14:anchorId="3704AFAB" wp14:editId="49D41667">
            <wp:simplePos x="0" y="0"/>
            <wp:positionH relativeFrom="margin">
              <wp:align>left</wp:align>
            </wp:positionH>
            <wp:positionV relativeFrom="paragraph">
              <wp:posOffset>655955</wp:posOffset>
            </wp:positionV>
            <wp:extent cx="6733540" cy="4405630"/>
            <wp:effectExtent l="0" t="0" r="0" b="0"/>
            <wp:wrapTopAndBottom/>
            <wp:docPr id="23" name="Рисунок 23" descr="https://its.1c.ua/db/content/pubecs/src/images/01_24.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ts.1c.ua/db/content/pubecs/src/images/01_24.png?_=15795246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33540" cy="4405630"/>
                    </a:xfrm>
                    <a:prstGeom prst="rect">
                      <a:avLst/>
                    </a:prstGeom>
                    <a:noFill/>
                    <a:ln>
                      <a:noFill/>
                    </a:ln>
                  </pic:spPr>
                </pic:pic>
              </a:graphicData>
            </a:graphic>
            <wp14:sizeRelV relativeFrom="margin">
              <wp14:pctHeight>0</wp14:pctHeight>
            </wp14:sizeRelV>
          </wp:anchor>
        </w:drawing>
      </w:r>
      <w:r w:rsidR="00E13B68">
        <w:t>Помимо звонков конкретному пользователю можно также организовывать видеоконференции, то есть звонить сразу нескольким пользователям. При этом любой из участников видеозвонка может при необходимости добавлять или удалять других пользователей. Таким образом, можно быстро подключить к своему видеозвонку нового участника, чтобы уточнить у него обсуждаемый вопрос (рис. 1.24, 1.25).</w:t>
      </w:r>
    </w:p>
    <w:p w:rsidR="00E13B68" w:rsidRDefault="00E13B68" w:rsidP="00E13B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1.24.</w:t>
      </w:r>
      <w:r>
        <w:rPr>
          <w:rFonts w:ascii="Arial" w:hAnsi="Arial" w:cs="Arial"/>
          <w:color w:val="000000"/>
          <w:sz w:val="20"/>
          <w:szCs w:val="20"/>
        </w:rPr>
        <w:t> Видеоконференция</w:t>
      </w:r>
    </w:p>
    <w:p w:rsidR="00E13B68" w:rsidRDefault="00E13B68" w:rsidP="009037D0">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lastRenderedPageBreak/>
        <w:drawing>
          <wp:anchor distT="0" distB="0" distL="114300" distR="114300" simplePos="0" relativeHeight="251681792" behindDoc="0" locked="0" layoutInCell="1" allowOverlap="1" wp14:anchorId="686C3ABE" wp14:editId="1B167640">
            <wp:simplePos x="0" y="0"/>
            <wp:positionH relativeFrom="margin">
              <wp:align>center</wp:align>
            </wp:positionH>
            <wp:positionV relativeFrom="paragraph">
              <wp:posOffset>138545</wp:posOffset>
            </wp:positionV>
            <wp:extent cx="6539518" cy="4978457"/>
            <wp:effectExtent l="0" t="0" r="0" b="0"/>
            <wp:wrapTopAndBottom/>
            <wp:docPr id="22" name="Рисунок 22" descr="https://its.1c.ua/db/content/pubecs/src/images/01_25.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ts.1c.ua/db/content/pubecs/src/images/01_25.png?_=15795246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39518" cy="4978457"/>
                    </a:xfrm>
                    <a:prstGeom prst="rect">
                      <a:avLst/>
                    </a:prstGeom>
                    <a:noFill/>
                    <a:ln>
                      <a:noFill/>
                    </a:ln>
                  </pic:spPr>
                </pic:pic>
              </a:graphicData>
            </a:graphic>
          </wp:anchor>
        </w:drawing>
      </w:r>
      <w:r>
        <w:rPr>
          <w:rStyle w:val="bold"/>
          <w:rFonts w:ascii="Arial" w:hAnsi="Arial" w:cs="Arial"/>
          <w:b/>
          <w:bCs/>
          <w:color w:val="000000"/>
          <w:sz w:val="18"/>
          <w:szCs w:val="18"/>
        </w:rPr>
        <w:t>Рис. 1.25.</w:t>
      </w:r>
      <w:r>
        <w:rPr>
          <w:rFonts w:ascii="Arial" w:hAnsi="Arial" w:cs="Arial"/>
          <w:color w:val="000000"/>
          <w:sz w:val="20"/>
          <w:szCs w:val="20"/>
        </w:rPr>
        <w:t> Видеоконференция</w:t>
      </w:r>
    </w:p>
    <w:p w:rsidR="00E13B68" w:rsidRDefault="00E13B68" w:rsidP="009037D0">
      <w:r>
        <w:t>На момент написания книги на сервере взаимодействия действует стандартное ограничение на количество участников – не более десяти. Но при использовании собственного сервера взаимодействия можно изменить это ограничение.</w:t>
      </w:r>
    </w:p>
    <w:p w:rsidR="00E13B68" w:rsidRDefault="00E13B68" w:rsidP="009037D0">
      <w:r>
        <w:t>В режиме видеоконференции существует удобная возможность управлять расположением участников группового видеозвонка. Можно сделать так, что видео от подключенных участников будут занимать равные области окна, а неподключенные участники будут отображаться в правой части в виде плиток. Собственное видео при этом отображается в правой нижней части окна.</w:t>
      </w:r>
    </w:p>
    <w:p w:rsidR="00E13B68" w:rsidRDefault="00E13B68" w:rsidP="009037D0">
      <w:r>
        <w:t>Кроме того, можно выделить одного из участников так, что его видео будет отображаться на все окно, а остальные – в виде плиток в правой части окна.</w:t>
      </w:r>
    </w:p>
    <w:p w:rsidR="00E13B68" w:rsidRDefault="00E13B68" w:rsidP="00E13B68">
      <w:pPr>
        <w:pStyle w:val="3"/>
      </w:pPr>
      <w:bookmarkStart w:id="11" w:name="_Toc30880777"/>
      <w:r>
        <w:t>Передача файлов в сообщении</w:t>
      </w:r>
      <w:bookmarkEnd w:id="11"/>
    </w:p>
    <w:p w:rsidR="00E13B68" w:rsidRDefault="00EC5E62" w:rsidP="009037D0">
      <w:r>
        <w:rPr>
          <w:rFonts w:ascii="Arial" w:hAnsi="Arial" w:cs="Arial"/>
          <w:noProof/>
          <w:color w:val="000000"/>
          <w:sz w:val="22"/>
          <w:szCs w:val="22"/>
        </w:rPr>
        <w:drawing>
          <wp:anchor distT="0" distB="0" distL="114300" distR="114300" simplePos="0" relativeHeight="251682816" behindDoc="0" locked="0" layoutInCell="1" allowOverlap="1" wp14:anchorId="47C325F4" wp14:editId="2493DE07">
            <wp:simplePos x="0" y="0"/>
            <wp:positionH relativeFrom="margin">
              <wp:align>center</wp:align>
            </wp:positionH>
            <wp:positionV relativeFrom="paragraph">
              <wp:posOffset>518160</wp:posOffset>
            </wp:positionV>
            <wp:extent cx="6289675" cy="1450340"/>
            <wp:effectExtent l="0" t="0" r="0" b="0"/>
            <wp:wrapTopAndBottom/>
            <wp:docPr id="30" name="Рисунок 30" descr="https://its.1c.ua/db/content/pubecs/src/images/01_26.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ts.1c.ua/db/content/pubecs/src/images/01_26.png?_=15795246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9675" cy="1450340"/>
                    </a:xfrm>
                    <a:prstGeom prst="rect">
                      <a:avLst/>
                    </a:prstGeom>
                    <a:noFill/>
                    <a:ln>
                      <a:noFill/>
                    </a:ln>
                  </pic:spPr>
                </pic:pic>
              </a:graphicData>
            </a:graphic>
          </wp:anchor>
        </w:drawing>
      </w:r>
      <w:r w:rsidR="00E13B68">
        <w:t>В версии платформы 8.3.14 появилась очень удобная и полезная возможность – вложение в сообщение произвольных файлов. Файлы, прикрепленные к сообщению, отображаются в виде гиперссылок после текста сообщения, до действий сообщения. У гиперссылки отображается размер файла, а также картинка, соответствующая типу файла (рис. 1.26).</w:t>
      </w:r>
    </w:p>
    <w:p w:rsidR="00E13B68" w:rsidRDefault="00E13B68" w:rsidP="009E16F2">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1.26.</w:t>
      </w:r>
      <w:r>
        <w:rPr>
          <w:rFonts w:ascii="Arial" w:hAnsi="Arial" w:cs="Arial"/>
          <w:color w:val="000000"/>
          <w:sz w:val="20"/>
          <w:szCs w:val="20"/>
        </w:rPr>
        <w:t> Гиперссылка файла, вложенного в сообщение</w:t>
      </w:r>
    </w:p>
    <w:p w:rsidR="00E13B68" w:rsidRDefault="00E13B68" w:rsidP="00EC5E62">
      <w:r>
        <w:t>Для прикрепления файлов к сообщению можно выполнить следующие действия:</w:t>
      </w:r>
    </w:p>
    <w:p w:rsidR="00E13B68" w:rsidRDefault="00E13B68" w:rsidP="00EC5E62">
      <w:pPr>
        <w:pStyle w:val="afa"/>
        <w:numPr>
          <w:ilvl w:val="0"/>
          <w:numId w:val="7"/>
        </w:numPr>
      </w:pPr>
      <w:r>
        <w:lastRenderedPageBreak/>
        <w:t>нажать на кнопку </w:t>
      </w:r>
      <w:proofErr w:type="gramStart"/>
      <w:r w:rsidRPr="00EC5E62">
        <w:rPr>
          <w:rStyle w:val="interface"/>
          <w:rFonts w:ascii="Arial" w:hAnsi="Arial" w:cs="Arial"/>
          <w:i/>
          <w:iCs/>
          <w:color w:val="000000"/>
          <w:sz w:val="23"/>
          <w:szCs w:val="23"/>
        </w:rPr>
        <w:t>Прикрепить</w:t>
      </w:r>
      <w:proofErr w:type="gramEnd"/>
      <w:r w:rsidRPr="00EC5E62">
        <w:rPr>
          <w:rStyle w:val="interface"/>
          <w:rFonts w:ascii="Arial" w:hAnsi="Arial" w:cs="Arial"/>
          <w:i/>
          <w:iCs/>
          <w:color w:val="000000"/>
          <w:sz w:val="23"/>
          <w:szCs w:val="23"/>
        </w:rPr>
        <w:t xml:space="preserve"> файл</w:t>
      </w:r>
      <w:r>
        <w:t> (значок в виде скрепки) в поле ввода сообщения (рис. 1.27);</w:t>
      </w:r>
    </w:p>
    <w:p w:rsidR="00E13B68" w:rsidRDefault="00E13B68" w:rsidP="00EC5E62">
      <w:pPr>
        <w:pStyle w:val="afa"/>
        <w:numPr>
          <w:ilvl w:val="0"/>
          <w:numId w:val="7"/>
        </w:numPr>
      </w:pPr>
      <w:r>
        <w:t>перетащить файл из операционной системы;</w:t>
      </w:r>
    </w:p>
    <w:p w:rsidR="00E13B68" w:rsidRDefault="00EC5E62" w:rsidP="00EC5E62">
      <w:pPr>
        <w:pStyle w:val="afa"/>
        <w:numPr>
          <w:ilvl w:val="0"/>
          <w:numId w:val="7"/>
        </w:numPr>
      </w:pPr>
      <w:r>
        <w:rPr>
          <w:rFonts w:ascii="Arial" w:hAnsi="Arial" w:cs="Arial"/>
          <w:noProof/>
          <w:color w:val="000000"/>
          <w:sz w:val="22"/>
          <w:szCs w:val="22"/>
        </w:rPr>
        <w:drawing>
          <wp:anchor distT="0" distB="0" distL="114300" distR="114300" simplePos="0" relativeHeight="251683840" behindDoc="0" locked="0" layoutInCell="1" allowOverlap="1" wp14:anchorId="57B98AF5" wp14:editId="0414BFBC">
            <wp:simplePos x="0" y="0"/>
            <wp:positionH relativeFrom="column">
              <wp:posOffset>281305</wp:posOffset>
            </wp:positionH>
            <wp:positionV relativeFrom="paragraph">
              <wp:posOffset>199390</wp:posOffset>
            </wp:positionV>
            <wp:extent cx="6068060" cy="5365750"/>
            <wp:effectExtent l="0" t="0" r="8890" b="6350"/>
            <wp:wrapTopAndBottom/>
            <wp:docPr id="29" name="Рисунок 29" descr="https://its.1c.ua/db/content/pubecs/src/images/01_27.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ts.1c.ua/db/content/pubecs/src/images/01_27.png?_=15795246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68060" cy="5365750"/>
                    </a:xfrm>
                    <a:prstGeom prst="rect">
                      <a:avLst/>
                    </a:prstGeom>
                    <a:noFill/>
                    <a:ln>
                      <a:noFill/>
                    </a:ln>
                  </pic:spPr>
                </pic:pic>
              </a:graphicData>
            </a:graphic>
            <wp14:sizeRelV relativeFrom="margin">
              <wp14:pctHeight>0</wp14:pctHeight>
            </wp14:sizeRelV>
          </wp:anchor>
        </w:drawing>
      </w:r>
      <w:r w:rsidR="00E13B68">
        <w:t>вставить изображение (картинку) из буфера обмена.</w:t>
      </w:r>
    </w:p>
    <w:p w:rsidR="00E13B68" w:rsidRDefault="00E13B68" w:rsidP="00EC5E62">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1.27.</w:t>
      </w:r>
      <w:r>
        <w:rPr>
          <w:rFonts w:ascii="Arial" w:hAnsi="Arial" w:cs="Arial"/>
          <w:color w:val="000000"/>
          <w:sz w:val="20"/>
          <w:szCs w:val="20"/>
        </w:rPr>
        <w:t> Прикрепление файла к сообщению</w:t>
      </w:r>
    </w:p>
    <w:p w:rsidR="00E13B68" w:rsidRDefault="00E13B68" w:rsidP="00EC5E62">
      <w:r>
        <w:t>При вложении картинки из буфера обмена открывается окно предварительного просмотра, в котором можно задать имя вставляемой картинки.</w:t>
      </w:r>
    </w:p>
    <w:p w:rsidR="00E13B68" w:rsidRDefault="00EC5E62" w:rsidP="00EC5E62">
      <w:r>
        <w:rPr>
          <w:rFonts w:ascii="Arial" w:hAnsi="Arial" w:cs="Arial"/>
          <w:noProof/>
          <w:color w:val="000000"/>
          <w:sz w:val="22"/>
          <w:szCs w:val="22"/>
        </w:rPr>
        <w:drawing>
          <wp:anchor distT="0" distB="0" distL="114300" distR="114300" simplePos="0" relativeHeight="251684864" behindDoc="0" locked="0" layoutInCell="1" allowOverlap="1" wp14:anchorId="2B0C43E6" wp14:editId="109595AA">
            <wp:simplePos x="0" y="0"/>
            <wp:positionH relativeFrom="margin">
              <wp:posOffset>368011</wp:posOffset>
            </wp:positionH>
            <wp:positionV relativeFrom="paragraph">
              <wp:posOffset>651741</wp:posOffset>
            </wp:positionV>
            <wp:extent cx="5927725" cy="1440180"/>
            <wp:effectExtent l="0" t="0" r="0" b="7620"/>
            <wp:wrapTopAndBottom/>
            <wp:docPr id="28" name="Рисунок 28" descr="https://its.1c.ua/db/content/pubecs/src/images/01_28.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ua/db/content/pubecs/src/images/01_28.png?_=15795246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7725" cy="1440180"/>
                    </a:xfrm>
                    <a:prstGeom prst="rect">
                      <a:avLst/>
                    </a:prstGeom>
                    <a:noFill/>
                    <a:ln>
                      <a:noFill/>
                    </a:ln>
                  </pic:spPr>
                </pic:pic>
              </a:graphicData>
            </a:graphic>
          </wp:anchor>
        </w:drawing>
      </w:r>
      <w:r w:rsidR="00E13B68">
        <w:t>При отправке сообщения с вложенными файлами эти файлы помещаются по внешнее файловое хранилище на сервере взаимодействия. В то время, пока файлы загружаются в хранилище, в сообщении отображаются индикатор прогресса и общий процент загрузки на все файлы сообщения (рис. 1.28).</w:t>
      </w:r>
    </w:p>
    <w:p w:rsidR="00E13B68" w:rsidRDefault="00E13B68" w:rsidP="00EC5E62">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1.28.</w:t>
      </w:r>
      <w:r>
        <w:rPr>
          <w:rFonts w:ascii="Arial" w:hAnsi="Arial" w:cs="Arial"/>
          <w:color w:val="000000"/>
          <w:sz w:val="20"/>
          <w:szCs w:val="20"/>
        </w:rPr>
        <w:t> Процесс загрузки файлов в хранилище при отправке сообщения</w:t>
      </w:r>
    </w:p>
    <w:p w:rsidR="00E13B68" w:rsidRDefault="00E13B68" w:rsidP="000D7FEA">
      <w:r>
        <w:t>Файлы, прикрепленные к сообщениям, хранятся на сервере взаимодействия, во внешнем хранилище. Поддерживаются хранилища Amazon S3, Google Cloud, OpenStack Swift и другие хранилища, реализующие протокол Amazon S3.</w:t>
      </w:r>
    </w:p>
    <w:p w:rsidR="00E13B68" w:rsidRDefault="00E13B68" w:rsidP="000D7FEA">
      <w:r>
        <w:lastRenderedPageBreak/>
        <w:t>Если на сервере взаимодействия внешнее хранилище не подключено, то в интерфейсе клиентских приложений будут отсутствовать возможности прикрепления файлов к сообщениям.</w:t>
      </w:r>
    </w:p>
    <w:p w:rsidR="00E13B68" w:rsidRDefault="00E13B68" w:rsidP="000D7FEA">
      <w:r>
        <w:t>При использовании собственного сервера системы взаимодействия можно наложить ограничения на некоторые характеристики вложений. Например, можно ограничить:</w:t>
      </w:r>
    </w:p>
    <w:p w:rsidR="00E13B68" w:rsidRDefault="00E13B68" w:rsidP="000D7FEA">
      <w:pPr>
        <w:pStyle w:val="afa"/>
        <w:numPr>
          <w:ilvl w:val="0"/>
          <w:numId w:val="8"/>
        </w:numPr>
      </w:pPr>
      <w:r>
        <w:t>размер одного загружаемого файла,</w:t>
      </w:r>
    </w:p>
    <w:p w:rsidR="00E13B68" w:rsidRDefault="00E13B68" w:rsidP="000D7FEA">
      <w:pPr>
        <w:pStyle w:val="afa"/>
        <w:numPr>
          <w:ilvl w:val="0"/>
          <w:numId w:val="8"/>
        </w:numPr>
      </w:pPr>
      <w:r>
        <w:t>суммарный размер загружаемых файлов в сутки,</w:t>
      </w:r>
    </w:p>
    <w:p w:rsidR="00E13B68" w:rsidRDefault="00E13B68" w:rsidP="000D7FEA">
      <w:pPr>
        <w:pStyle w:val="afa"/>
        <w:numPr>
          <w:ilvl w:val="0"/>
          <w:numId w:val="8"/>
        </w:numPr>
      </w:pPr>
      <w:r>
        <w:t>суммарный размер получаемых файлов в сутки.</w:t>
      </w:r>
    </w:p>
    <w:p w:rsidR="00E13B68" w:rsidRDefault="00E13B68" w:rsidP="000D7FEA">
      <w:r>
        <w:t>Если клиентское приложение пытается превысить одно из этих ограничений, то сообщение с таким вложенным файлом не отправится, а в подсказке значка, сигнализирующего об ошибке при отправке сообщения, отобразится текст, соответствующий нарушенному ограничению (рис. 1.29).</w:t>
      </w:r>
    </w:p>
    <w:p w:rsidR="00E13B68" w:rsidRDefault="00E13B68" w:rsidP="000D7FEA">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drawing>
          <wp:anchor distT="0" distB="0" distL="114300" distR="114300" simplePos="0" relativeHeight="251685888" behindDoc="0" locked="0" layoutInCell="1" allowOverlap="1" wp14:anchorId="559B5CB2" wp14:editId="443FEC82">
            <wp:simplePos x="0" y="0"/>
            <wp:positionH relativeFrom="column">
              <wp:posOffset>863600</wp:posOffset>
            </wp:positionH>
            <wp:positionV relativeFrom="paragraph">
              <wp:posOffset>1155</wp:posOffset>
            </wp:positionV>
            <wp:extent cx="4923155" cy="1736725"/>
            <wp:effectExtent l="0" t="0" r="0" b="0"/>
            <wp:wrapTopAndBottom/>
            <wp:docPr id="27" name="Рисунок 27" descr="https://its.1c.ua/db/content/pubecs/src/images/01_29.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ts.1c.ua/db/content/pubecs/src/images/01_29.png?_=15795246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23155" cy="1736725"/>
                    </a:xfrm>
                    <a:prstGeom prst="rect">
                      <a:avLst/>
                    </a:prstGeom>
                    <a:noFill/>
                    <a:ln>
                      <a:noFill/>
                    </a:ln>
                  </pic:spPr>
                </pic:pic>
              </a:graphicData>
            </a:graphic>
          </wp:anchor>
        </w:drawing>
      </w:r>
      <w:r>
        <w:rPr>
          <w:rStyle w:val="bold"/>
          <w:rFonts w:ascii="Arial" w:hAnsi="Arial" w:cs="Arial"/>
          <w:b/>
          <w:bCs/>
          <w:color w:val="000000"/>
          <w:sz w:val="18"/>
          <w:szCs w:val="18"/>
        </w:rPr>
        <w:t>Рис. 1.29.</w:t>
      </w:r>
      <w:r>
        <w:rPr>
          <w:rFonts w:ascii="Arial" w:hAnsi="Arial" w:cs="Arial"/>
          <w:color w:val="000000"/>
          <w:sz w:val="20"/>
          <w:szCs w:val="20"/>
        </w:rPr>
        <w:t> Ошибка при отправке сообщения с файлом, превышающим допустимый размер вложения</w:t>
      </w:r>
    </w:p>
    <w:p w:rsidR="00E13B68" w:rsidRPr="000E0D56" w:rsidRDefault="00E13B68" w:rsidP="000D7FEA">
      <w:pPr>
        <w:rPr>
          <w:rStyle w:val="Arial11"/>
        </w:rPr>
      </w:pPr>
      <w:r w:rsidRPr="000E0D56">
        <w:rPr>
          <w:rStyle w:val="Arial11"/>
        </w:rPr>
        <w:t>Прикрепление файлов к сообщению можно реализовать также и помощью встроенного языка. Для этого используется программный объект </w:t>
      </w:r>
      <w:r>
        <w:rPr>
          <w:rStyle w:val="command"/>
          <w:rFonts w:ascii="Arial" w:hAnsi="Arial" w:cs="Arial"/>
          <w:i/>
          <w:iCs/>
          <w:color w:val="000000"/>
        </w:rPr>
        <w:t>КоллекцияВложенийСистемыВзаимодействия</w:t>
      </w:r>
      <w:r w:rsidRPr="000E0D56">
        <w:rPr>
          <w:rStyle w:val="Arial11"/>
        </w:rPr>
        <w:t>. Коллекция вложений имеется у каждого сообщения и доступна через новое свойство сообщения – </w:t>
      </w:r>
      <w:r>
        <w:rPr>
          <w:rStyle w:val="command"/>
          <w:rFonts w:ascii="Arial" w:hAnsi="Arial" w:cs="Arial"/>
          <w:i/>
          <w:iCs/>
          <w:color w:val="000000"/>
        </w:rPr>
        <w:t>Вложения</w:t>
      </w:r>
      <w:r w:rsidRPr="000E0D56">
        <w:rPr>
          <w:rStyle w:val="Arial11"/>
        </w:rPr>
        <w:t>. Она состоит из объектов </w:t>
      </w:r>
      <w:r>
        <w:rPr>
          <w:rStyle w:val="command"/>
          <w:rFonts w:ascii="Arial" w:hAnsi="Arial" w:cs="Arial"/>
          <w:i/>
          <w:iCs/>
          <w:color w:val="000000"/>
        </w:rPr>
        <w:t>ВложениеСистемыВзаимодействия</w:t>
      </w:r>
      <w:r w:rsidRPr="000E0D56">
        <w:rPr>
          <w:rStyle w:val="Arial11"/>
        </w:rPr>
        <w:t>.</w:t>
      </w:r>
    </w:p>
    <w:p w:rsidR="00E13B68" w:rsidRDefault="00E13B68" w:rsidP="00E13B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E13B68" w:rsidRDefault="00E13B68" w:rsidP="00E13B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Пример создания сообщения и прикрепления к нему файла показан в третьей главе, в разделе </w:t>
      </w:r>
      <w:hyperlink r:id="rId50" w:anchor="h31" w:history="1">
        <w:r>
          <w:rPr>
            <w:rStyle w:val="af9"/>
            <w:rFonts w:ascii="Arial" w:hAnsi="Arial" w:cs="Arial"/>
            <w:i/>
            <w:iCs/>
            <w:sz w:val="22"/>
            <w:szCs w:val="22"/>
          </w:rPr>
          <w:t>«Общение кадровика с сотрудниками в обсуждении "один на один" и в групповом обсуждении»</w:t>
        </w:r>
      </w:hyperlink>
      <w:r>
        <w:rPr>
          <w:rFonts w:ascii="Arial" w:hAnsi="Arial" w:cs="Arial"/>
          <w:i/>
          <w:iCs/>
          <w:color w:val="666666"/>
          <w:sz w:val="22"/>
          <w:szCs w:val="22"/>
        </w:rPr>
        <w:t> (см. листинг 3.11).</w:t>
      </w:r>
    </w:p>
    <w:p w:rsidR="00E13B68" w:rsidRDefault="00E13B68" w:rsidP="00E13B68">
      <w:pPr>
        <w:pStyle w:val="1"/>
      </w:pPr>
      <w:bookmarkStart w:id="12" w:name="_Toc30880778"/>
      <w:r>
        <w:t>Глава 2. Подключение и настройка</w:t>
      </w:r>
      <w:bookmarkEnd w:id="12"/>
    </w:p>
    <w:p w:rsidR="00E13B68" w:rsidRDefault="00E13B68" w:rsidP="000D7FEA">
      <w:r>
        <w:t>Для того чтобы в приложении стала доступной работа с системой взаимодействия, нужно зарегистрировать это приложение (информационную базу) на сервере взаимодействия.</w:t>
      </w:r>
    </w:p>
    <w:p w:rsidR="00E13B68" w:rsidRDefault="00E13B68" w:rsidP="000D7FEA">
      <w:r>
        <w:t>Если требуется настроить взаимодействие нескольких приложений между собой, то при регистрации приложений на сервере взаимодействия нужно включить эту возможность и параметры совместного использования приложений.</w:t>
      </w:r>
    </w:p>
    <w:p w:rsidR="00E13B68" w:rsidRDefault="00E13B68" w:rsidP="000D7FEA">
      <w:r>
        <w:t>Для создания примеров, описываемых в книге, чтобы ничего не усложнять, мы просто будем подключаться к серверу взаимодействия, который установлен на инфраструктуре фирмы «1С» в виде публичного сервиса «1</w:t>
      </w:r>
      <w:proofErr w:type="gramStart"/>
      <w:r>
        <w:t>С:Диалог</w:t>
      </w:r>
      <w:proofErr w:type="gramEnd"/>
      <w:r>
        <w:t>».</w:t>
      </w:r>
    </w:p>
    <w:p w:rsidR="00E13B68" w:rsidRDefault="00E13B68" w:rsidP="000D7FEA">
      <w:r>
        <w:t>Но сервер взаимодействия существует в виде отдельного программного продукта, его можно установить самостоятельно в своей локальной сети и использовать аналогичным образом. Это может быть востребовано в том случае, если важно, чтобы конфиденциальная информация (в виде сообщений) не выходила за пределы локальной сети организации.</w:t>
      </w:r>
    </w:p>
    <w:p w:rsidR="00E13B68" w:rsidRDefault="00E13B68" w:rsidP="000D7FEA">
      <w:r>
        <w:t>Для более удобной и оперативной работы с системой взаимодействия служит программа «1</w:t>
      </w:r>
      <w:proofErr w:type="gramStart"/>
      <w:r>
        <w:t>С:Предприятие</w:t>
      </w:r>
      <w:proofErr w:type="gramEnd"/>
      <w:r>
        <w:t xml:space="preserve"> – оповещения и запуск» (или агент клиентского приложения), которую нужно установить на компьютер.</w:t>
      </w:r>
    </w:p>
    <w:p w:rsidR="00E13B68" w:rsidRDefault="00E13B68" w:rsidP="000D7FEA">
      <w:r>
        <w:t>Рассмотрим эти шаги более подробно.</w:t>
      </w:r>
    </w:p>
    <w:p w:rsidR="00E13B68" w:rsidRDefault="00E13B68" w:rsidP="00E13B68">
      <w:pPr>
        <w:pStyle w:val="2"/>
      </w:pPr>
      <w:bookmarkStart w:id="13" w:name="_Toc30880779"/>
      <w:r>
        <w:t>Регистрация приложений на сервере взаимодействия</w:t>
      </w:r>
      <w:bookmarkEnd w:id="13"/>
    </w:p>
    <w:p w:rsidR="00E13B68" w:rsidRPr="000E0D56" w:rsidRDefault="00E13B68" w:rsidP="000D7FEA">
      <w:pPr>
        <w:rPr>
          <w:rStyle w:val="Arial11"/>
        </w:rPr>
      </w:pPr>
      <w:r w:rsidRPr="000E0D56">
        <w:rPr>
          <w:rStyle w:val="Arial11"/>
        </w:rPr>
        <w:t>Группа приложений, которые используют систему взаимодействия, обозначается в сервисе взаимодействия термином </w:t>
      </w:r>
      <w:r>
        <w:rPr>
          <w:rStyle w:val="kursiv"/>
          <w:rFonts w:ascii="Arial" w:hAnsi="Arial" w:cs="Arial"/>
          <w:i/>
          <w:iCs/>
          <w:color w:val="000000"/>
        </w:rPr>
        <w:t>абонент</w:t>
      </w:r>
      <w:r w:rsidRPr="000E0D56">
        <w:rPr>
          <w:rStyle w:val="Arial11"/>
        </w:rPr>
        <w:t>. Идентификатором абонента является адрес электронной почты, указанный при регистрации приложения в сервисе. Один абонент может зарегистрировать сразу несколько приложений.</w:t>
      </w:r>
    </w:p>
    <w:p w:rsidR="00E13B68" w:rsidRPr="000E0D56" w:rsidRDefault="00E13B68" w:rsidP="000D7FEA">
      <w:pPr>
        <w:rPr>
          <w:rStyle w:val="Arial11"/>
        </w:rPr>
      </w:pPr>
      <w:r w:rsidRPr="000E0D56">
        <w:rPr>
          <w:rStyle w:val="Arial11"/>
        </w:rPr>
        <w:t>Зарегистрировать приложение на сервере взаимодействия может пользователь информационной базы с правами </w:t>
      </w:r>
      <w:r>
        <w:rPr>
          <w:rStyle w:val="interface"/>
          <w:rFonts w:ascii="Arial" w:hAnsi="Arial" w:cs="Arial"/>
          <w:i/>
          <w:iCs/>
          <w:color w:val="000000"/>
        </w:rPr>
        <w:t>РегистрацияИнформационнойБазыСистемыВзаимодействия</w:t>
      </w:r>
      <w:r w:rsidRPr="000E0D56">
        <w:rPr>
          <w:rStyle w:val="Arial11"/>
        </w:rPr>
        <w:t>. Тот, кто выполнил регистрацию приложения, становится </w:t>
      </w:r>
      <w:r>
        <w:rPr>
          <w:rStyle w:val="kursiv"/>
          <w:rFonts w:ascii="Arial" w:hAnsi="Arial" w:cs="Arial"/>
          <w:i/>
          <w:iCs/>
          <w:color w:val="000000"/>
        </w:rPr>
        <w:t>владельцем абонента</w:t>
      </w:r>
      <w:r w:rsidRPr="000E0D56">
        <w:rPr>
          <w:rStyle w:val="Arial11"/>
        </w:rPr>
        <w:t> системы взаимодействия.</w:t>
      </w:r>
    </w:p>
    <w:p w:rsidR="00E13B68" w:rsidRPr="000E0D56" w:rsidRDefault="000D7FEA" w:rsidP="000D7FEA">
      <w:pPr>
        <w:rPr>
          <w:rStyle w:val="Arial11"/>
        </w:rPr>
      </w:pPr>
      <w:r>
        <w:rPr>
          <w:rFonts w:ascii="Arial" w:hAnsi="Arial" w:cs="Arial"/>
          <w:noProof/>
          <w:color w:val="000000"/>
          <w:sz w:val="22"/>
          <w:szCs w:val="22"/>
        </w:rPr>
        <w:lastRenderedPageBreak/>
        <w:drawing>
          <wp:anchor distT="0" distB="0" distL="114300" distR="114300" simplePos="0" relativeHeight="251686912" behindDoc="0" locked="0" layoutInCell="1" allowOverlap="1" wp14:anchorId="63611AE1" wp14:editId="1F5119E9">
            <wp:simplePos x="0" y="0"/>
            <wp:positionH relativeFrom="column">
              <wp:posOffset>263236</wp:posOffset>
            </wp:positionH>
            <wp:positionV relativeFrom="paragraph">
              <wp:posOffset>505345</wp:posOffset>
            </wp:positionV>
            <wp:extent cx="6123940" cy="4017645"/>
            <wp:effectExtent l="0" t="0" r="0" b="1905"/>
            <wp:wrapTopAndBottom/>
            <wp:docPr id="33" name="Рисунок 33" descr="https://its.1c.ua/db/content/pubecs/src/images/02_01.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ts.1c.ua/db/content/pubecs/src/images/02_01.png?_=15795246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3940" cy="4017645"/>
                    </a:xfrm>
                    <a:prstGeom prst="rect">
                      <a:avLst/>
                    </a:prstGeom>
                    <a:noFill/>
                    <a:ln>
                      <a:noFill/>
                    </a:ln>
                  </pic:spPr>
                </pic:pic>
              </a:graphicData>
            </a:graphic>
          </wp:anchor>
        </w:drawing>
      </w:r>
      <w:r w:rsidR="00E13B68" w:rsidRPr="000E0D56">
        <w:rPr>
          <w:rStyle w:val="Arial11"/>
        </w:rPr>
        <w:t>Регистрация приложения выполняется в режиме </w:t>
      </w:r>
      <w:r w:rsidR="00E13B68">
        <w:rPr>
          <w:rStyle w:val="interface"/>
          <w:rFonts w:ascii="Arial" w:hAnsi="Arial" w:cs="Arial"/>
          <w:i/>
          <w:iCs/>
          <w:color w:val="000000"/>
        </w:rPr>
        <w:t>1</w:t>
      </w:r>
      <w:proofErr w:type="gramStart"/>
      <w:r w:rsidR="00E13B68">
        <w:rPr>
          <w:rStyle w:val="interface"/>
          <w:rFonts w:ascii="Arial" w:hAnsi="Arial" w:cs="Arial"/>
          <w:i/>
          <w:iCs/>
          <w:color w:val="000000"/>
        </w:rPr>
        <w:t>С:Предприятие</w:t>
      </w:r>
      <w:proofErr w:type="gramEnd"/>
      <w:r w:rsidR="00E13B68" w:rsidRPr="000E0D56">
        <w:rPr>
          <w:rStyle w:val="Arial11"/>
        </w:rPr>
        <w:t> с помощью стандартной обработки </w:t>
      </w:r>
      <w:r w:rsidR="00E13B68">
        <w:rPr>
          <w:rStyle w:val="interface"/>
          <w:rFonts w:ascii="Arial" w:hAnsi="Arial" w:cs="Arial"/>
          <w:i/>
          <w:iCs/>
          <w:color w:val="000000"/>
        </w:rPr>
        <w:t>Управление системой взаимодействия</w:t>
      </w:r>
      <w:r w:rsidR="00E13B68" w:rsidRPr="000E0D56">
        <w:rPr>
          <w:rStyle w:val="Arial11"/>
        </w:rPr>
        <w:t>. Эта обработка становится доступной только для тех информационных баз, в которых существуют пользователи (рис. 2.1).</w:t>
      </w:r>
    </w:p>
    <w:p w:rsidR="00E13B68" w:rsidRDefault="00E13B68" w:rsidP="000D7FEA">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w:t>
      </w:r>
      <w:r>
        <w:rPr>
          <w:rFonts w:ascii="Arial" w:hAnsi="Arial" w:cs="Arial"/>
          <w:color w:val="000000"/>
          <w:sz w:val="20"/>
          <w:szCs w:val="20"/>
        </w:rPr>
        <w:t> Обработка «Управление системой взаимодействия»</w:t>
      </w:r>
    </w:p>
    <w:p w:rsidR="00E13B68" w:rsidRPr="000E0D56" w:rsidRDefault="000D7FEA" w:rsidP="000D7FEA">
      <w:pPr>
        <w:rPr>
          <w:rStyle w:val="Arial11"/>
        </w:rPr>
      </w:pPr>
      <w:r>
        <w:rPr>
          <w:rFonts w:ascii="Arial" w:hAnsi="Arial" w:cs="Arial"/>
          <w:noProof/>
          <w:color w:val="000000"/>
          <w:sz w:val="22"/>
          <w:szCs w:val="22"/>
        </w:rPr>
        <w:drawing>
          <wp:anchor distT="0" distB="0" distL="114300" distR="114300" simplePos="0" relativeHeight="251687936" behindDoc="0" locked="0" layoutInCell="1" allowOverlap="1" wp14:anchorId="055BAFE7" wp14:editId="2977E37F">
            <wp:simplePos x="0" y="0"/>
            <wp:positionH relativeFrom="column">
              <wp:posOffset>4618</wp:posOffset>
            </wp:positionH>
            <wp:positionV relativeFrom="paragraph">
              <wp:posOffset>348846</wp:posOffset>
            </wp:positionV>
            <wp:extent cx="6825615" cy="2853690"/>
            <wp:effectExtent l="0" t="0" r="0" b="3810"/>
            <wp:wrapTopAndBottom/>
            <wp:docPr id="32" name="Рисунок 32" descr="https://its.1c.ua/db/content/pubecs/src/images/02_02.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ts.1c.ua/db/content/pubecs/src/images/02_02.png?_=15795246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25615" cy="2853690"/>
                    </a:xfrm>
                    <a:prstGeom prst="rect">
                      <a:avLst/>
                    </a:prstGeom>
                    <a:noFill/>
                    <a:ln>
                      <a:noFill/>
                    </a:ln>
                  </pic:spPr>
                </pic:pic>
              </a:graphicData>
            </a:graphic>
          </wp:anchor>
        </w:drawing>
      </w:r>
      <w:r w:rsidR="00E13B68" w:rsidRPr="000E0D56">
        <w:rPr>
          <w:rStyle w:val="Arial11"/>
        </w:rPr>
        <w:t>При регистрации нужно указать электронный адрес, на который будет выслан код регистрации, и нажать кнопку </w:t>
      </w:r>
      <w:proofErr w:type="gramStart"/>
      <w:r w:rsidR="00E13B68">
        <w:rPr>
          <w:rStyle w:val="interface"/>
          <w:rFonts w:ascii="Arial" w:hAnsi="Arial" w:cs="Arial"/>
          <w:i/>
          <w:iCs/>
          <w:color w:val="000000"/>
        </w:rPr>
        <w:t>Получить</w:t>
      </w:r>
      <w:proofErr w:type="gramEnd"/>
      <w:r w:rsidR="00E13B68">
        <w:rPr>
          <w:rStyle w:val="interface"/>
          <w:rFonts w:ascii="Arial" w:hAnsi="Arial" w:cs="Arial"/>
          <w:i/>
          <w:iCs/>
          <w:color w:val="000000"/>
        </w:rPr>
        <w:t xml:space="preserve"> код</w:t>
      </w:r>
      <w:r w:rsidR="00E13B68" w:rsidRPr="000E0D56">
        <w:rPr>
          <w:rStyle w:val="Arial11"/>
        </w:rPr>
        <w:t>. Затем ввести полученный код в поле </w:t>
      </w:r>
      <w:r w:rsidR="00E13B68">
        <w:rPr>
          <w:rStyle w:val="interface"/>
          <w:rFonts w:ascii="Arial" w:hAnsi="Arial" w:cs="Arial"/>
          <w:i/>
          <w:iCs/>
          <w:color w:val="000000"/>
        </w:rPr>
        <w:t>Код</w:t>
      </w:r>
      <w:r w:rsidR="00E13B68" w:rsidRPr="000E0D56">
        <w:rPr>
          <w:rStyle w:val="Arial11"/>
        </w:rPr>
        <w:t> </w:t>
      </w:r>
      <w:r w:rsidR="00E13B68">
        <w:rPr>
          <w:rStyle w:val="interface"/>
          <w:rFonts w:ascii="Arial" w:hAnsi="Arial" w:cs="Arial"/>
          <w:i/>
          <w:iCs/>
          <w:color w:val="000000"/>
        </w:rPr>
        <w:t>регистрации</w:t>
      </w:r>
      <w:r w:rsidR="00E13B68" w:rsidRPr="000E0D56">
        <w:rPr>
          <w:rStyle w:val="Arial11"/>
        </w:rPr>
        <w:t> и нажать кнопку </w:t>
      </w:r>
      <w:proofErr w:type="gramStart"/>
      <w:r w:rsidR="00E13B68">
        <w:rPr>
          <w:rStyle w:val="interface"/>
          <w:rFonts w:ascii="Arial" w:hAnsi="Arial" w:cs="Arial"/>
          <w:i/>
          <w:iCs/>
          <w:color w:val="000000"/>
        </w:rPr>
        <w:t>Зарегистрировать</w:t>
      </w:r>
      <w:proofErr w:type="gramEnd"/>
      <w:r w:rsidR="00E13B68" w:rsidRPr="000E0D56">
        <w:rPr>
          <w:rStyle w:val="Arial11"/>
        </w:rPr>
        <w:t> (рис. 2.2).</w:t>
      </w:r>
    </w:p>
    <w:p w:rsidR="00E13B68" w:rsidRDefault="00E13B68" w:rsidP="000D7FEA">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w:t>
      </w:r>
      <w:r>
        <w:rPr>
          <w:rFonts w:ascii="Arial" w:hAnsi="Arial" w:cs="Arial"/>
          <w:color w:val="000000"/>
          <w:sz w:val="20"/>
          <w:szCs w:val="20"/>
        </w:rPr>
        <w:t> Регистрация абонента сервиса и приложения</w:t>
      </w:r>
    </w:p>
    <w:p w:rsidR="00E13B68" w:rsidRDefault="00E13B68" w:rsidP="000D7FEA">
      <w:r>
        <w:t>Поясним, что адрес электронной почты – это единственный уникальный идентификатор, по которому один абонент отличается от другого. Поэтому для того, чтобы вести реальную работу с системой взаимодействия, при регистрации нужно использовать доступный и хорошо знакомый электронный адрес.</w:t>
      </w:r>
    </w:p>
    <w:p w:rsidR="00E13B68" w:rsidRDefault="00E13B68" w:rsidP="000D7FEA">
      <w:r>
        <w:t>Если в сервисе еще нет абонента с указанным адресом электронной почты, он создается и регистрируется автоматически. В дальнейшем на этот же адрес можно зарегистрировать другие приложения, которые также будут принадлежать этому абоненту.</w:t>
      </w:r>
    </w:p>
    <w:p w:rsidR="00E13B68" w:rsidRDefault="000D7FEA" w:rsidP="000D7FEA">
      <w:r>
        <w:rPr>
          <w:rFonts w:ascii="Arial" w:hAnsi="Arial" w:cs="Arial"/>
          <w:noProof/>
          <w:color w:val="000000"/>
          <w:sz w:val="22"/>
          <w:szCs w:val="22"/>
        </w:rPr>
        <w:lastRenderedPageBreak/>
        <w:drawing>
          <wp:anchor distT="0" distB="0" distL="114300" distR="114300" simplePos="0" relativeHeight="251688960" behindDoc="0" locked="0" layoutInCell="1" allowOverlap="1" wp14:anchorId="775F49E9" wp14:editId="1DA37A7D">
            <wp:simplePos x="0" y="0"/>
            <wp:positionH relativeFrom="column">
              <wp:posOffset>143164</wp:posOffset>
            </wp:positionH>
            <wp:positionV relativeFrom="paragraph">
              <wp:posOffset>505345</wp:posOffset>
            </wp:positionV>
            <wp:extent cx="6354445" cy="2604770"/>
            <wp:effectExtent l="0" t="0" r="8255" b="5080"/>
            <wp:wrapTopAndBottom/>
            <wp:docPr id="31" name="Рисунок 31" descr="https://its.1c.ua/db/content/pubecs/src/images/02_03.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ts.1c.ua/db/content/pubecs/src/images/02_03.png?_=15795246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54445" cy="2604770"/>
                    </a:xfrm>
                    <a:prstGeom prst="rect">
                      <a:avLst/>
                    </a:prstGeom>
                    <a:noFill/>
                    <a:ln>
                      <a:noFill/>
                    </a:ln>
                  </pic:spPr>
                </pic:pic>
              </a:graphicData>
            </a:graphic>
          </wp:anchor>
        </w:drawing>
      </w:r>
      <w:r w:rsidR="00E13B68">
        <w:t>После успешной регистрации приложения появляется окно, в котором можно настроить совместное использование всех зарегистрированных приложений этого абонента (об этом будет рассказано в следующем разделе) или отменить регистрацию приложения в системе взаимодействия (рис. 2.3).</w:t>
      </w:r>
    </w:p>
    <w:p w:rsidR="00E13B68" w:rsidRDefault="00E13B68" w:rsidP="000D7FEA">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w:t>
      </w:r>
      <w:r>
        <w:rPr>
          <w:rFonts w:ascii="Arial" w:hAnsi="Arial" w:cs="Arial"/>
          <w:color w:val="000000"/>
          <w:sz w:val="20"/>
          <w:szCs w:val="20"/>
        </w:rPr>
        <w:t> Отмена регистрации приложения в системе взаимодействия</w:t>
      </w:r>
    </w:p>
    <w:p w:rsidR="00E13B68" w:rsidRPr="000E0D56" w:rsidRDefault="00E13B68" w:rsidP="00E13B68">
      <w:pPr>
        <w:spacing w:after="288" w:line="288" w:lineRule="atLeast"/>
        <w:rPr>
          <w:rStyle w:val="Arial11"/>
        </w:rPr>
      </w:pPr>
      <w:r w:rsidRPr="000E0D56">
        <w:rPr>
          <w:rStyle w:val="Arial11"/>
        </w:rPr>
        <w:t>После подтверждения отмены регистрации и нажатия кнопки </w:t>
      </w:r>
      <w:proofErr w:type="gramStart"/>
      <w:r>
        <w:rPr>
          <w:rStyle w:val="interface"/>
          <w:rFonts w:ascii="Arial" w:hAnsi="Arial" w:cs="Arial"/>
          <w:i/>
          <w:iCs/>
          <w:color w:val="000000"/>
        </w:rPr>
        <w:t>Отменить</w:t>
      </w:r>
      <w:proofErr w:type="gramEnd"/>
      <w:r>
        <w:rPr>
          <w:rStyle w:val="interface"/>
          <w:rFonts w:ascii="Arial" w:hAnsi="Arial" w:cs="Arial"/>
          <w:i/>
          <w:iCs/>
          <w:color w:val="000000"/>
        </w:rPr>
        <w:t xml:space="preserve"> регистрацию</w:t>
      </w:r>
      <w:r w:rsidRPr="000E0D56">
        <w:rPr>
          <w:rStyle w:val="Arial11"/>
        </w:rPr>
        <w:t> работа приложения с системой взаимодействия станет невозможна. Соответствующие элементы интерфейса станут недоступны. Однако если вновь зарегистрировать приложение на этого же абонента (с тем же адресом электронной почты), то доступ к обсуждениям будет восстановлен.</w:t>
      </w:r>
    </w:p>
    <w:p w:rsidR="00E13B68" w:rsidRDefault="00E13B68" w:rsidP="00E13B68">
      <w:pPr>
        <w:pStyle w:val="2"/>
      </w:pPr>
      <w:bookmarkStart w:id="14" w:name="_Toc30880780"/>
      <w:r>
        <w:t>Совместное использование приложений</w:t>
      </w:r>
      <w:bookmarkEnd w:id="14"/>
    </w:p>
    <w:p w:rsidR="00E13B68" w:rsidRDefault="00E13B68" w:rsidP="000D7FEA">
      <w:r>
        <w:t>Если у абонента (на предприятии) зарегистрировано несколько приложений, то можно объединить их в единое информационное пространство (с точки зрения системы взаимодействия). Тогда пользователи объединенных приложений смогут общаться между собой так же, как если бы они находились внутри одного приложения.</w:t>
      </w:r>
    </w:p>
    <w:p w:rsidR="00E13B68" w:rsidRDefault="00E13B68" w:rsidP="000D7FEA">
      <w:r>
        <w:t>Например, в организации производится расчет зарплаты сотрудников на основе их тарификации. При этом у организации существуют два разных приложения «Кадры – Тарификация» и «Кадры – Зарплата».</w:t>
      </w:r>
    </w:p>
    <w:p w:rsidR="00E13B68" w:rsidRDefault="00E13B68" w:rsidP="000D7FEA">
      <w:r>
        <w:t xml:space="preserve">После регистрации первого приложения в системе взаимодействия (см. рис. 2.2) его пользователи, </w:t>
      </w:r>
      <w:proofErr w:type="gramStart"/>
      <w:r>
        <w:t>например</w:t>
      </w:r>
      <w:proofErr w:type="gramEnd"/>
      <w:r>
        <w:t xml:space="preserve"> кадровик и экономист, могут обсуждать между собой конкретные кадровые вопросы (см. рис. 1.17) или какие-то общие темы.</w:t>
      </w:r>
    </w:p>
    <w:p w:rsidR="00E13B68" w:rsidRDefault="000D7FEA" w:rsidP="000D7FEA">
      <w:r>
        <w:rPr>
          <w:noProof/>
        </w:rPr>
        <w:drawing>
          <wp:anchor distT="0" distB="0" distL="114300" distR="114300" simplePos="0" relativeHeight="251689984" behindDoc="0" locked="0" layoutInCell="1" allowOverlap="1" wp14:anchorId="239ED737" wp14:editId="1FB32F9A">
            <wp:simplePos x="0" y="0"/>
            <wp:positionH relativeFrom="margin">
              <wp:align>center</wp:align>
            </wp:positionH>
            <wp:positionV relativeFrom="paragraph">
              <wp:posOffset>510309</wp:posOffset>
            </wp:positionV>
            <wp:extent cx="5453380" cy="2696845"/>
            <wp:effectExtent l="0" t="0" r="0" b="8255"/>
            <wp:wrapTopAndBottom/>
            <wp:docPr id="43" name="Рисунок 43" descr="https://its.1c.ua/db/content/pubecs/src/images/02_04.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ts.1c.ua/db/content/pubecs/src/images/02_04.png?_=15795246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3380" cy="2696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B68">
        <w:t>После регистрации второго приложения в системе взаимодействия его пользователи также могут взаимодействовать между собой. Например, главный бухгалтер может напомнить расчетчику зарплаты о сроках предоставления расчетных ведомостей (рис. 2.4).</w:t>
      </w:r>
    </w:p>
    <w:p w:rsidR="00E13B68" w:rsidRDefault="00E13B68" w:rsidP="00E13B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w:t>
      </w:r>
      <w:r>
        <w:rPr>
          <w:rFonts w:ascii="Arial" w:hAnsi="Arial" w:cs="Arial"/>
          <w:color w:val="000000"/>
          <w:sz w:val="20"/>
          <w:szCs w:val="20"/>
        </w:rPr>
        <w:t> Обсуждение «один на один» в приложении «Кадры – Зарплата»</w:t>
      </w:r>
    </w:p>
    <w:p w:rsidR="00E13B68" w:rsidRDefault="00E13B68" w:rsidP="000D7FEA">
      <w:r>
        <w:lastRenderedPageBreak/>
        <w:t>Приложения «Кадры – Тарификация» и «Кадры – Зарплата» логически связаны между собой, и между ними настроен обмен данными. В частности, документы по тарификации сотрудников создаются и рассчитываются в приложении «Кадры – Тарификация» и передаются по плану обмена в приложение «Кадры – Зарплата». Там на основе этих документов начисляется и рассчитывается зарплата сотрудников.</w:t>
      </w:r>
    </w:p>
    <w:p w:rsidR="00E13B68" w:rsidRDefault="00E13B68" w:rsidP="000D7FEA">
      <w:r>
        <w:t>Поэтому логично объединить эти приложения и для системы взаимодействия тоже, чтобы сотрудники обоих приложений могли обсуждать между собой различные рабочие вопросы. Для этого нужно настроить совместное использование этих приложений. Сделать это может только владелец абонента, то есть тот пользователь, который зарегистрировал приложения в системе взаимодействия.</w:t>
      </w:r>
    </w:p>
    <w:p w:rsidR="00E13B68" w:rsidRPr="000E0D56" w:rsidRDefault="006067BB" w:rsidP="00E13B68">
      <w:pPr>
        <w:spacing w:after="288" w:line="288" w:lineRule="atLeast"/>
        <w:rPr>
          <w:rStyle w:val="Arial11"/>
        </w:rPr>
      </w:pPr>
      <w:r>
        <w:rPr>
          <w:rFonts w:ascii="Arial" w:hAnsi="Arial" w:cs="Arial"/>
          <w:noProof/>
          <w:color w:val="000000"/>
          <w:sz w:val="22"/>
          <w:szCs w:val="22"/>
        </w:rPr>
        <w:drawing>
          <wp:anchor distT="0" distB="0" distL="114300" distR="114300" simplePos="0" relativeHeight="251691008" behindDoc="0" locked="0" layoutInCell="1" allowOverlap="1" wp14:anchorId="3835D986" wp14:editId="04E6B476">
            <wp:simplePos x="0" y="0"/>
            <wp:positionH relativeFrom="margin">
              <wp:align>left</wp:align>
            </wp:positionH>
            <wp:positionV relativeFrom="paragraph">
              <wp:posOffset>767888</wp:posOffset>
            </wp:positionV>
            <wp:extent cx="6724073" cy="3985694"/>
            <wp:effectExtent l="0" t="0" r="635" b="0"/>
            <wp:wrapTopAndBottom/>
            <wp:docPr id="42" name="Рисунок 42" descr="https://its.1c.ua/db/content/pubecs/src/images/02_05.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ua/db/content/pubecs/src/images/02_05.png?_=15795246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24073" cy="3985694"/>
                    </a:xfrm>
                    <a:prstGeom prst="rect">
                      <a:avLst/>
                    </a:prstGeom>
                    <a:noFill/>
                    <a:ln>
                      <a:noFill/>
                    </a:ln>
                  </pic:spPr>
                </pic:pic>
              </a:graphicData>
            </a:graphic>
          </wp:anchor>
        </w:drawing>
      </w:r>
      <w:r w:rsidR="00E13B68" w:rsidRPr="000E0D56">
        <w:rPr>
          <w:rStyle w:val="Arial11"/>
        </w:rPr>
        <w:t>Итак, откроем стандартную обработку </w:t>
      </w:r>
      <w:r w:rsidR="00E13B68">
        <w:rPr>
          <w:rStyle w:val="interface"/>
          <w:rFonts w:ascii="Arial" w:hAnsi="Arial" w:cs="Arial"/>
          <w:i/>
          <w:iCs/>
          <w:color w:val="000000"/>
        </w:rPr>
        <w:t>Управление системой взаимодействия</w:t>
      </w:r>
      <w:r w:rsidR="00E13B68" w:rsidRPr="000E0D56">
        <w:rPr>
          <w:rStyle w:val="Arial11"/>
        </w:rPr>
        <w:t> и выполним команду </w:t>
      </w:r>
      <w:r w:rsidR="00E13B68">
        <w:rPr>
          <w:rStyle w:val="interface"/>
          <w:rFonts w:ascii="Arial" w:hAnsi="Arial" w:cs="Arial"/>
          <w:i/>
          <w:iCs/>
          <w:color w:val="000000"/>
        </w:rPr>
        <w:t>Совместное использование приложений</w:t>
      </w:r>
      <w:r w:rsidR="00E13B68" w:rsidRPr="000E0D56">
        <w:rPr>
          <w:rStyle w:val="Arial11"/>
        </w:rPr>
        <w:t>. Затем над появившимся списком совместно используемых приложений нажмем кнопку </w:t>
      </w:r>
      <w:proofErr w:type="gramStart"/>
      <w:r w:rsidR="00E13B68">
        <w:rPr>
          <w:rStyle w:val="interface"/>
          <w:rFonts w:ascii="Arial" w:hAnsi="Arial" w:cs="Arial"/>
          <w:i/>
          <w:iCs/>
          <w:color w:val="000000"/>
        </w:rPr>
        <w:t>Добавить</w:t>
      </w:r>
      <w:proofErr w:type="gramEnd"/>
      <w:r w:rsidR="00E13B68" w:rsidRPr="000E0D56">
        <w:rPr>
          <w:rStyle w:val="Arial11"/>
        </w:rPr>
        <w:t> и отметим те приложения, которые мы ранее уже зарегистрировали в системе взаимодействия и которые мы хотим объединить (рис. 2.5).</w:t>
      </w:r>
    </w:p>
    <w:p w:rsidR="00E13B68" w:rsidRDefault="00E13B68" w:rsidP="006067BB">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w:t>
      </w:r>
      <w:r>
        <w:rPr>
          <w:rFonts w:ascii="Arial" w:hAnsi="Arial" w:cs="Arial"/>
          <w:color w:val="000000"/>
          <w:sz w:val="20"/>
          <w:szCs w:val="20"/>
        </w:rPr>
        <w:t> Настройка совместно используемых приложений</w:t>
      </w:r>
    </w:p>
    <w:p w:rsidR="00E13B68" w:rsidRPr="000E0D56" w:rsidRDefault="00E13B68" w:rsidP="006067BB">
      <w:pPr>
        <w:rPr>
          <w:rStyle w:val="Arial11"/>
        </w:rPr>
      </w:pPr>
      <w:r w:rsidRPr="000E0D56">
        <w:rPr>
          <w:rStyle w:val="Arial11"/>
        </w:rPr>
        <w:t>Кроме того, установим параметры </w:t>
      </w:r>
      <w:r>
        <w:rPr>
          <w:rStyle w:val="interface"/>
          <w:rFonts w:ascii="Arial" w:hAnsi="Arial" w:cs="Arial"/>
          <w:i/>
          <w:iCs/>
          <w:color w:val="000000"/>
        </w:rPr>
        <w:t>Сопоставление пользователей</w:t>
      </w:r>
      <w:r w:rsidRPr="000E0D56">
        <w:rPr>
          <w:rStyle w:val="Arial11"/>
        </w:rPr>
        <w:t> и </w:t>
      </w:r>
      <w:r>
        <w:rPr>
          <w:rStyle w:val="interface"/>
          <w:rFonts w:ascii="Arial" w:hAnsi="Arial" w:cs="Arial"/>
          <w:i/>
          <w:iCs/>
          <w:color w:val="000000"/>
        </w:rPr>
        <w:t>Сопоставление предметных обсуждений</w:t>
      </w:r>
      <w:r w:rsidRPr="000E0D56">
        <w:rPr>
          <w:rStyle w:val="Arial11"/>
        </w:rPr>
        <w:t>, которыми будет руководствоваться система взаимодействия при совместном использовании приложений.</w:t>
      </w:r>
    </w:p>
    <w:p w:rsidR="00E13B68" w:rsidRDefault="00E13B68" w:rsidP="006067BB">
      <w:pPr>
        <w:rPr>
          <w:rFonts w:ascii="Arial" w:hAnsi="Arial" w:cs="Arial"/>
          <w:sz w:val="22"/>
          <w:szCs w:val="22"/>
        </w:rPr>
      </w:pPr>
      <w:r>
        <w:rPr>
          <w:rFonts w:ascii="Arial" w:hAnsi="Arial" w:cs="Arial"/>
          <w:sz w:val="22"/>
          <w:szCs w:val="22"/>
        </w:rPr>
        <w:t>Остановимся на первом параметре подробнее. Дело в том, что после объединения приложений в качестве пользователей системы взаимодействия выступают пользователи всех объединенных приложений.</w:t>
      </w:r>
    </w:p>
    <w:p w:rsidR="00E13B68" w:rsidRPr="000E0D56" w:rsidRDefault="00E13B68" w:rsidP="006067BB">
      <w:pPr>
        <w:rPr>
          <w:rStyle w:val="Arial11"/>
        </w:rPr>
      </w:pPr>
      <w:r w:rsidRPr="000E0D56">
        <w:rPr>
          <w:rStyle w:val="Arial11"/>
        </w:rPr>
        <w:t>Параметр </w:t>
      </w:r>
      <w:r>
        <w:rPr>
          <w:rStyle w:val="interface"/>
          <w:rFonts w:ascii="Arial" w:hAnsi="Arial" w:cs="Arial"/>
          <w:i/>
          <w:iCs/>
          <w:color w:val="000000"/>
        </w:rPr>
        <w:t>Сопоставление пользователей</w:t>
      </w:r>
      <w:r w:rsidRPr="000E0D56">
        <w:rPr>
          <w:rStyle w:val="Arial11"/>
        </w:rPr>
        <w:t> позволяет указать, каким образом будут сопоставляться пользователи объединяемых приложений:</w:t>
      </w:r>
    </w:p>
    <w:p w:rsidR="00E13B68" w:rsidRDefault="00E13B68" w:rsidP="006067BB">
      <w:pPr>
        <w:pStyle w:val="afa"/>
        <w:numPr>
          <w:ilvl w:val="0"/>
          <w:numId w:val="9"/>
        </w:numPr>
      </w:pPr>
      <w:r w:rsidRPr="006067BB">
        <w:rPr>
          <w:rStyle w:val="interface"/>
          <w:rFonts w:ascii="Arial" w:hAnsi="Arial" w:cs="Arial"/>
          <w:i/>
          <w:iCs/>
          <w:color w:val="000000"/>
          <w:sz w:val="23"/>
          <w:szCs w:val="23"/>
        </w:rPr>
        <w:t>По имени</w:t>
      </w:r>
      <w:r>
        <w:t> – в этом случае одинаковыми будут считаться пользователи системы взаимодействия, у которых одинаковое свойство </w:t>
      </w:r>
      <w:r w:rsidRPr="006067BB">
        <w:rPr>
          <w:rStyle w:val="interface"/>
          <w:rFonts w:ascii="Arial" w:hAnsi="Arial" w:cs="Arial"/>
          <w:i/>
          <w:iCs/>
          <w:color w:val="000000"/>
          <w:sz w:val="23"/>
          <w:szCs w:val="23"/>
        </w:rPr>
        <w:t>Имя</w:t>
      </w:r>
      <w:r>
        <w:t>.</w:t>
      </w:r>
    </w:p>
    <w:p w:rsidR="00E13B68" w:rsidRDefault="00E13B68" w:rsidP="006067BB">
      <w:pPr>
        <w:pStyle w:val="afa"/>
        <w:numPr>
          <w:ilvl w:val="0"/>
          <w:numId w:val="9"/>
        </w:numPr>
      </w:pPr>
      <w:r w:rsidRPr="006067BB">
        <w:rPr>
          <w:rStyle w:val="interface"/>
          <w:rFonts w:ascii="Arial" w:hAnsi="Arial" w:cs="Arial"/>
          <w:i/>
          <w:iCs/>
          <w:color w:val="000000"/>
          <w:sz w:val="23"/>
          <w:szCs w:val="23"/>
        </w:rPr>
        <w:t>По полному имени</w:t>
      </w:r>
      <w:r>
        <w:t> – в этом случае одинаковыми будут считаться пользователи системы взаимодействия, у которых одинаковое свойство </w:t>
      </w:r>
      <w:r w:rsidRPr="006067BB">
        <w:rPr>
          <w:rStyle w:val="interface"/>
          <w:rFonts w:ascii="Arial" w:hAnsi="Arial" w:cs="Arial"/>
          <w:i/>
          <w:iCs/>
          <w:color w:val="000000"/>
          <w:sz w:val="23"/>
          <w:szCs w:val="23"/>
        </w:rPr>
        <w:t>ПолноеИмя</w:t>
      </w:r>
      <w:r>
        <w:t>.</w:t>
      </w:r>
    </w:p>
    <w:p w:rsidR="00E13B68" w:rsidRDefault="00E13B68" w:rsidP="006067BB">
      <w:pPr>
        <w:pStyle w:val="afa"/>
        <w:numPr>
          <w:ilvl w:val="0"/>
          <w:numId w:val="9"/>
        </w:numPr>
      </w:pPr>
      <w:r w:rsidRPr="006067BB">
        <w:rPr>
          <w:rStyle w:val="interface"/>
          <w:rFonts w:ascii="Arial" w:hAnsi="Arial" w:cs="Arial"/>
          <w:i/>
          <w:iCs/>
          <w:color w:val="000000"/>
          <w:sz w:val="23"/>
          <w:szCs w:val="23"/>
        </w:rPr>
        <w:t>По ключу сопоставления</w:t>
      </w:r>
      <w:r>
        <w:t> – в этом случае одинаковыми будут считаться пользователи системы взаимодействия, у которых одинаковое свойство </w:t>
      </w:r>
      <w:r w:rsidRPr="006067BB">
        <w:rPr>
          <w:rStyle w:val="interface"/>
          <w:rFonts w:ascii="Arial" w:hAnsi="Arial" w:cs="Arial"/>
          <w:i/>
          <w:iCs/>
          <w:color w:val="000000"/>
          <w:sz w:val="23"/>
          <w:szCs w:val="23"/>
        </w:rPr>
        <w:t>КлючСопоставления</w:t>
      </w:r>
      <w:r>
        <w:t>.</w:t>
      </w:r>
    </w:p>
    <w:p w:rsidR="00E13B68" w:rsidRDefault="00E13B68" w:rsidP="006067BB">
      <w:pPr>
        <w:pStyle w:val="afa"/>
        <w:numPr>
          <w:ilvl w:val="0"/>
          <w:numId w:val="9"/>
        </w:numPr>
      </w:pPr>
      <w:r w:rsidRPr="006067BB">
        <w:rPr>
          <w:rStyle w:val="interface"/>
          <w:rFonts w:ascii="Arial" w:hAnsi="Arial" w:cs="Arial"/>
          <w:i/>
          <w:iCs/>
          <w:color w:val="000000"/>
          <w:sz w:val="23"/>
          <w:szCs w:val="23"/>
        </w:rPr>
        <w:t>Не сопоставлять</w:t>
      </w:r>
      <w:r>
        <w:t> – в этом случае все пользователи будут считаться различными пользователями системы взаимодействия.</w:t>
      </w:r>
    </w:p>
    <w:p w:rsidR="00E13B68" w:rsidRDefault="00E13B68" w:rsidP="006067BB">
      <w:r>
        <w:t xml:space="preserve">Весьма вероятна ситуация, когда один и тот же человек может быть пользователем различных приложений. И если не сопоставлять пользователей объединяемых приложений, то для системы взаимодействия этот человек будет считаться </w:t>
      </w:r>
      <w:r>
        <w:lastRenderedPageBreak/>
        <w:t>разными пользователями. Соответственно, появятся дубли при подборе пользователей в обсуждение и различные списки обсуждений пользователя в каждом приложении, хотя это один и тот же человек.</w:t>
      </w:r>
    </w:p>
    <w:p w:rsidR="00E13B68" w:rsidRDefault="00E13B68" w:rsidP="006067BB">
      <w:r>
        <w:t>При сопоставлении пользователей по имени однофамильцы могут «пострадать», так как система взаимодействия будет считать всех этих людей одним пользователем. И в результате различные пользователи начнут видеть не «свои» обсуждения.</w:t>
      </w:r>
    </w:p>
    <w:p w:rsidR="00E13B68" w:rsidRDefault="00E13B68" w:rsidP="006067BB">
      <w:r>
        <w:t>Например, в приложении «Кадры – Тарификация» есть кадровик Соколова Ольга Владимировна, в приложении «Кадры – Зарплата» есть бухгалтер Соколова Наталья Павловна, а имя у этих пользователей одно – «Соколова». Чтобы система взаимодействия не путала этих людей, лучше сопоставлять пользователей по полному имени.</w:t>
      </w:r>
    </w:p>
    <w:p w:rsidR="00E13B68" w:rsidRPr="000E0D56" w:rsidRDefault="00E13B68" w:rsidP="006067BB">
      <w:pPr>
        <w:rPr>
          <w:rStyle w:val="Arial11"/>
        </w:rPr>
      </w:pPr>
      <w:r w:rsidRPr="000E0D56">
        <w:rPr>
          <w:rStyle w:val="Arial11"/>
        </w:rPr>
        <w:t>Если среди пользователей объединяемых приложений есть полные тезки, тогда можно сопоставлять пользователей по ключу сопоставления, который задается программно в виде уникальной текстовой строки в специальной обработке (подробнее см. раздел </w:t>
      </w:r>
      <w:hyperlink r:id="rId56" w:anchor="h22" w:history="1">
        <w:r>
          <w:rPr>
            <w:rStyle w:val="af9"/>
            <w:rFonts w:ascii="Arial" w:hAnsi="Arial" w:cs="Arial"/>
            <w:sz w:val="22"/>
            <w:szCs w:val="22"/>
          </w:rPr>
          <w:t>«Рекомендуемые сценарии подключения»</w:t>
        </w:r>
      </w:hyperlink>
      <w:r w:rsidRPr="000E0D56">
        <w:rPr>
          <w:rStyle w:val="Arial11"/>
        </w:rPr>
        <w:t>).</w:t>
      </w:r>
    </w:p>
    <w:p w:rsidR="00E13B68" w:rsidRDefault="00E13B68" w:rsidP="006067BB">
      <w:r>
        <w:t>Ключ сопоставления пользователей может понадобиться не только для того, чтобы различать пользователей, но и, наоборот, чтобы их правильно сопоставлять при совместном использовании. Например, в одном приложении человек может работать как пользователь «Иванова Ольга Сергеевна», а в другом – как «Олечка». Чтобы система взаимодействия «поняла», что это один и тот же человек, у этих пользователей в обоих приложениях должен быть установлен одинаковый ключ сопоставления.</w:t>
      </w:r>
    </w:p>
    <w:p w:rsidR="00E13B68" w:rsidRPr="000E0D56" w:rsidRDefault="00E13B68" w:rsidP="006067BB">
      <w:pPr>
        <w:rPr>
          <w:rStyle w:val="Arial11"/>
        </w:rPr>
      </w:pPr>
      <w:r w:rsidRPr="000E0D56">
        <w:rPr>
          <w:rStyle w:val="Arial11"/>
        </w:rPr>
        <w:t>Итак, отметим приложения для совместного использования в системе взаимодействия, установим параметр </w:t>
      </w:r>
      <w:r>
        <w:rPr>
          <w:rStyle w:val="interface"/>
          <w:rFonts w:ascii="Arial" w:hAnsi="Arial" w:cs="Arial"/>
          <w:i/>
          <w:iCs/>
          <w:color w:val="000000"/>
        </w:rPr>
        <w:t>Сопоставление пользователей</w:t>
      </w:r>
      <w:r w:rsidRPr="000E0D56">
        <w:rPr>
          <w:rStyle w:val="Arial11"/>
        </w:rPr>
        <w:t> в значение </w:t>
      </w:r>
      <w:proofErr w:type="gramStart"/>
      <w:r>
        <w:rPr>
          <w:rStyle w:val="interface"/>
          <w:rFonts w:ascii="Arial" w:hAnsi="Arial" w:cs="Arial"/>
          <w:i/>
          <w:iCs/>
          <w:color w:val="000000"/>
        </w:rPr>
        <w:t>По</w:t>
      </w:r>
      <w:proofErr w:type="gramEnd"/>
      <w:r>
        <w:rPr>
          <w:rStyle w:val="interface"/>
          <w:rFonts w:ascii="Arial" w:hAnsi="Arial" w:cs="Arial"/>
          <w:i/>
          <w:iCs/>
          <w:color w:val="000000"/>
        </w:rPr>
        <w:t xml:space="preserve"> полному имени</w:t>
      </w:r>
      <w:r w:rsidRPr="000E0D56">
        <w:rPr>
          <w:rStyle w:val="Arial11"/>
        </w:rPr>
        <w:t>, а также установим флажок у параметра </w:t>
      </w:r>
      <w:r>
        <w:rPr>
          <w:rStyle w:val="interface"/>
          <w:rFonts w:ascii="Arial" w:hAnsi="Arial" w:cs="Arial"/>
          <w:i/>
          <w:iCs/>
          <w:color w:val="000000"/>
        </w:rPr>
        <w:t>Сопоставление предметных обсуждений</w:t>
      </w:r>
      <w:r w:rsidRPr="000E0D56">
        <w:rPr>
          <w:rStyle w:val="Arial11"/>
        </w:rPr>
        <w:t> (назначение этого параметра мы рассмотрим ниже). Нажмем </w:t>
      </w:r>
      <w:r>
        <w:rPr>
          <w:rStyle w:val="interface"/>
          <w:rFonts w:ascii="Arial" w:hAnsi="Arial" w:cs="Arial"/>
          <w:i/>
          <w:iCs/>
          <w:color w:val="000000"/>
        </w:rPr>
        <w:t>ОК</w:t>
      </w:r>
      <w:r w:rsidRPr="000E0D56">
        <w:rPr>
          <w:rStyle w:val="Arial11"/>
        </w:rPr>
        <w:t>. Список совместно используемых приложений системы взаимодействия примет следующий вид (рис. 2.6).</w:t>
      </w:r>
    </w:p>
    <w:p w:rsidR="00E13B68" w:rsidRDefault="00E13B68" w:rsidP="006067BB">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drawing>
          <wp:anchor distT="0" distB="0" distL="114300" distR="114300" simplePos="0" relativeHeight="251692032" behindDoc="0" locked="0" layoutInCell="1" allowOverlap="1" wp14:anchorId="21A5D0FC" wp14:editId="714F1D46">
            <wp:simplePos x="0" y="0"/>
            <wp:positionH relativeFrom="column">
              <wp:posOffset>4618</wp:posOffset>
            </wp:positionH>
            <wp:positionV relativeFrom="paragraph">
              <wp:posOffset>1443</wp:posOffset>
            </wp:positionV>
            <wp:extent cx="6692725" cy="3713018"/>
            <wp:effectExtent l="0" t="0" r="0" b="1905"/>
            <wp:wrapTopAndBottom/>
            <wp:docPr id="41" name="Рисунок 41" descr="https://its.1c.ua/db/content/pubecs/src/images/02_06.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ua/db/content/pubecs/src/images/02_06.png?_=15795246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92725" cy="3713018"/>
                    </a:xfrm>
                    <a:prstGeom prst="rect">
                      <a:avLst/>
                    </a:prstGeom>
                    <a:noFill/>
                    <a:ln>
                      <a:noFill/>
                    </a:ln>
                  </pic:spPr>
                </pic:pic>
              </a:graphicData>
            </a:graphic>
          </wp:anchor>
        </w:drawing>
      </w:r>
      <w:r>
        <w:rPr>
          <w:rStyle w:val="bold"/>
          <w:rFonts w:ascii="Arial" w:hAnsi="Arial" w:cs="Arial"/>
          <w:b/>
          <w:bCs/>
          <w:color w:val="000000"/>
          <w:sz w:val="18"/>
          <w:szCs w:val="18"/>
        </w:rPr>
        <w:t>Рис. 2.6.</w:t>
      </w:r>
      <w:r>
        <w:rPr>
          <w:rFonts w:ascii="Arial" w:hAnsi="Arial" w:cs="Arial"/>
          <w:color w:val="000000"/>
          <w:sz w:val="20"/>
          <w:szCs w:val="20"/>
        </w:rPr>
        <w:t> Список совместно используемых приложений системы взаимодействия</w:t>
      </w:r>
    </w:p>
    <w:p w:rsidR="00E13B68" w:rsidRDefault="00E13B68" w:rsidP="00F77ED9">
      <w:r>
        <w:t>После этого пользователи любого из этих приложений могут подобрать в свое обсуждение участников из обоих объединенных приложений. При этом система взаимодействия будет различать Соколову Ольгу Владимировну из первого приложения и Соколову Наталью Павловну из второго приложения (рис. 2.7).</w:t>
      </w:r>
    </w:p>
    <w:p w:rsidR="00E13B68" w:rsidRDefault="00E13B68" w:rsidP="00F77ED9">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lastRenderedPageBreak/>
        <w:drawing>
          <wp:anchor distT="0" distB="0" distL="114300" distR="114300" simplePos="0" relativeHeight="251693056" behindDoc="0" locked="0" layoutInCell="1" allowOverlap="1" wp14:anchorId="0322FC72" wp14:editId="703B582F">
            <wp:simplePos x="0" y="0"/>
            <wp:positionH relativeFrom="column">
              <wp:posOffset>4618</wp:posOffset>
            </wp:positionH>
            <wp:positionV relativeFrom="paragraph">
              <wp:posOffset>520</wp:posOffset>
            </wp:positionV>
            <wp:extent cx="6677891" cy="3586027"/>
            <wp:effectExtent l="0" t="0" r="8890" b="0"/>
            <wp:wrapTopAndBottom/>
            <wp:docPr id="40" name="Рисунок 40" descr="https://its.1c.ua/db/content/pubecs/src/images/02_07.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ua/db/content/pubecs/src/images/02_07.png?_=15795246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77891" cy="3586027"/>
                    </a:xfrm>
                    <a:prstGeom prst="rect">
                      <a:avLst/>
                    </a:prstGeom>
                    <a:noFill/>
                    <a:ln>
                      <a:noFill/>
                    </a:ln>
                  </pic:spPr>
                </pic:pic>
              </a:graphicData>
            </a:graphic>
          </wp:anchor>
        </w:drawing>
      </w:r>
      <w:r>
        <w:rPr>
          <w:rStyle w:val="bold"/>
          <w:rFonts w:ascii="Arial" w:hAnsi="Arial" w:cs="Arial"/>
          <w:b/>
          <w:bCs/>
          <w:color w:val="000000"/>
          <w:sz w:val="18"/>
          <w:szCs w:val="18"/>
        </w:rPr>
        <w:t>Рис. 2.7.</w:t>
      </w:r>
      <w:r>
        <w:rPr>
          <w:rFonts w:ascii="Arial" w:hAnsi="Arial" w:cs="Arial"/>
          <w:color w:val="000000"/>
          <w:sz w:val="20"/>
          <w:szCs w:val="20"/>
        </w:rPr>
        <w:t> Подбор пользователей для группового обсуждения из объединенных приложений</w:t>
      </w:r>
    </w:p>
    <w:p w:rsidR="00E13B68" w:rsidRDefault="000772CE" w:rsidP="000772CE">
      <w:r>
        <w:rPr>
          <w:rFonts w:ascii="Arial" w:hAnsi="Arial" w:cs="Arial"/>
          <w:noProof/>
          <w:color w:val="000000"/>
          <w:sz w:val="22"/>
          <w:szCs w:val="22"/>
        </w:rPr>
        <w:drawing>
          <wp:anchor distT="0" distB="0" distL="114300" distR="114300" simplePos="0" relativeHeight="251694080" behindDoc="0" locked="0" layoutInCell="1" allowOverlap="1" wp14:anchorId="2FB2FAD0" wp14:editId="004CD229">
            <wp:simplePos x="0" y="0"/>
            <wp:positionH relativeFrom="column">
              <wp:posOffset>789305</wp:posOffset>
            </wp:positionH>
            <wp:positionV relativeFrom="paragraph">
              <wp:posOffset>352136</wp:posOffset>
            </wp:positionV>
            <wp:extent cx="4940300" cy="4517390"/>
            <wp:effectExtent l="0" t="0" r="0" b="0"/>
            <wp:wrapTopAndBottom/>
            <wp:docPr id="39" name="Рисунок 39" descr="https://its.1c.ua/db/content/pubecs/src/images/02_08.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ua/db/content/pubecs/src/images/02_08.png?_=15795246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40300" cy="4517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B68">
        <w:t>А при открытии основной формы системы взаимодействия Соколова Ольга Владимировна и Соколова Наталья Павловна будут видеть только свои обсуждения (рис. 2.8).</w:t>
      </w:r>
    </w:p>
    <w:p w:rsidR="00E13B68" w:rsidRDefault="00E13B68" w:rsidP="000772CE">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w:t>
      </w:r>
      <w:r>
        <w:rPr>
          <w:rFonts w:ascii="Arial" w:hAnsi="Arial" w:cs="Arial"/>
          <w:color w:val="000000"/>
          <w:sz w:val="20"/>
          <w:szCs w:val="20"/>
        </w:rPr>
        <w:t> Основная форма системы взаимодействия у пользователей объединенных приложений с одинаковыми именами</w:t>
      </w:r>
    </w:p>
    <w:p w:rsidR="00E13B68" w:rsidRDefault="00E13B68" w:rsidP="000772CE">
      <w:r>
        <w:lastRenderedPageBreak/>
        <w:t>В данном случае мы видим, что у этих пользователей существуют как обсуждения внутри «своих» приложений, так и обсуждения между совместно используемыми приложениями (обсуждение «Юбилей фирмы»).</w:t>
      </w:r>
    </w:p>
    <w:p w:rsidR="00E13B68" w:rsidRDefault="00E13B68" w:rsidP="000772CE">
      <w:r>
        <w:t>Необходимо учитывать, что при объединении нескольких приложений эти приложения начинают работать по схеме «все со всеми». То есть каждое из объединенных приложений получает возможность взаимодействовать с любым другим приложением из списка объединенных.</w:t>
      </w:r>
    </w:p>
    <w:p w:rsidR="00E13B68" w:rsidRDefault="00E13B68" w:rsidP="000772CE">
      <w:r>
        <w:t>Причем отмеченные для объединения приложения формируют разнообразные пары друг с другом. В нашем примере мы отметили два приложения, поэтому в списке совместного использования приложений появилась одна пара (см. рис. 2.6). Если же объединяемых приложений будет три, то образуются три пары совместно используемых приложений (Приложение1 – Приложение2, Приложение1 – Приложение3, Приложение2 – Приложение3). И так далее, по аналогии.</w:t>
      </w:r>
    </w:p>
    <w:p w:rsidR="00E13B68" w:rsidRDefault="00E13B68" w:rsidP="000772CE">
      <w:r>
        <w:t>Теперь перейдем к предметному обсуждению между объединенными приложениями. Как уже говорилось, документы по тарификации сотрудников передаются по плану обмена из приложения «Кадры – Тарификация» (первое приложение) в приложение «Кадры – Зарплата» (второе приложение), и там на основе этих документов рассчитывается зарплата сотрудников.</w:t>
      </w:r>
    </w:p>
    <w:p w:rsidR="00E13B68" w:rsidRPr="000E0D56" w:rsidRDefault="00E13B68" w:rsidP="000772CE">
      <w:pPr>
        <w:rPr>
          <w:rStyle w:val="Arial11"/>
        </w:rPr>
      </w:pPr>
      <w:r w:rsidRPr="000E0D56">
        <w:rPr>
          <w:rStyle w:val="Arial11"/>
        </w:rPr>
        <w:t>Поскольку при настройке совместного использования этих приложений мы установили флажок у параметра </w:t>
      </w:r>
      <w:r>
        <w:rPr>
          <w:rStyle w:val="interface"/>
          <w:rFonts w:ascii="Arial" w:hAnsi="Arial" w:cs="Arial"/>
          <w:i/>
          <w:iCs/>
          <w:color w:val="000000"/>
        </w:rPr>
        <w:t>Сопоставление предметных обсуждений</w:t>
      </w:r>
      <w:r w:rsidRPr="000E0D56">
        <w:rPr>
          <w:rStyle w:val="Arial11"/>
        </w:rPr>
        <w:t> (см. рис. 2.6), то один и тот же документ, переданный по плану обмена (обладающий одинаковой объектной ссылкой), можно обсуждать в разных приложениях. Посмотрим, как это выглядит, на примере.</w:t>
      </w:r>
    </w:p>
    <w:p w:rsidR="00E13B68" w:rsidRDefault="00E13B68" w:rsidP="00903CCC">
      <w:r>
        <w:t>Представим себе такую ситуацию. К бухгалтеру из приложения «Кадры – Зарплата» приходит некий сотрудник с вопросом: почему ему не начислили надбавку за ученую степень, хотя он передал в кадры все необходимые документы? Она обещает разобраться.</w:t>
      </w:r>
    </w:p>
    <w:p w:rsidR="00E13B68" w:rsidRDefault="00A86DEA" w:rsidP="00903CCC">
      <w:pPr>
        <w:rPr>
          <w:color w:val="000000"/>
        </w:rPr>
      </w:pPr>
      <w:r>
        <w:rPr>
          <w:rFonts w:ascii="Arial" w:hAnsi="Arial" w:cs="Arial"/>
          <w:noProof/>
          <w:color w:val="000000"/>
          <w:sz w:val="22"/>
          <w:szCs w:val="22"/>
        </w:rPr>
        <w:drawing>
          <wp:anchor distT="0" distB="0" distL="114300" distR="114300" simplePos="0" relativeHeight="251695104" behindDoc="0" locked="0" layoutInCell="1" allowOverlap="1" wp14:anchorId="1E272525" wp14:editId="5EC8C366">
            <wp:simplePos x="0" y="0"/>
            <wp:positionH relativeFrom="margin">
              <wp:align>left</wp:align>
            </wp:positionH>
            <wp:positionV relativeFrom="paragraph">
              <wp:posOffset>452755</wp:posOffset>
            </wp:positionV>
            <wp:extent cx="6714836" cy="3572852"/>
            <wp:effectExtent l="0" t="0" r="0" b="8890"/>
            <wp:wrapTopAndBottom/>
            <wp:docPr id="38" name="Рисунок 38" descr="https://its.1c.ua/db/content/pubecs/src/images/02_09.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ua/db/content/pubecs/src/images/02_09.png?_=15795246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14836" cy="3572852"/>
                    </a:xfrm>
                    <a:prstGeom prst="rect">
                      <a:avLst/>
                    </a:prstGeom>
                    <a:noFill/>
                    <a:ln>
                      <a:noFill/>
                    </a:ln>
                  </pic:spPr>
                </pic:pic>
              </a:graphicData>
            </a:graphic>
          </wp:anchor>
        </w:drawing>
      </w:r>
      <w:r w:rsidR="00E13B68">
        <w:rPr>
          <w:color w:val="000000"/>
        </w:rPr>
        <w:t>Для этого во втором приложении она открывает обсуждение «один на один» с расчетчиком зарплаты и задает ей соответствующий вопрос. Расчетчик отвечает, что зарплата рассчитана в соответствии с документом тарификации (рис. 2.9).</w:t>
      </w:r>
    </w:p>
    <w:p w:rsidR="00E13B68" w:rsidRDefault="00E13B68" w:rsidP="00903CCC">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w:t>
      </w:r>
      <w:r>
        <w:rPr>
          <w:rFonts w:ascii="Arial" w:hAnsi="Arial" w:cs="Arial"/>
          <w:color w:val="000000"/>
          <w:sz w:val="20"/>
          <w:szCs w:val="20"/>
        </w:rPr>
        <w:t> Обсуждение «один на один» вопроса по зарплате сотрудника между бухгалтером и расчетчиком</w:t>
      </w:r>
    </w:p>
    <w:p w:rsidR="00E13B68" w:rsidRDefault="00E13B68" w:rsidP="00903CCC">
      <w:r>
        <w:t>Расчетчик открывает соответствующий тарификационный документ, убеждается, что все сделала правильно, открывает обсуждение этого документа и задает вопрос уже экономисту из приложения «Кадры – Тарификация», которая рассчитывала тарификацию сотрудника. Кроме того, она оповещает об этом бухгалтера, и та включает режим наблюдения за обсуждением документа (рис. 2.10, 2.11).</w:t>
      </w:r>
    </w:p>
    <w:p w:rsidR="00E13B68" w:rsidRDefault="00E13B68" w:rsidP="00E13B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6FD08CE" wp14:editId="44479E21">
            <wp:extent cx="6724073" cy="2216703"/>
            <wp:effectExtent l="0" t="0" r="635" b="0"/>
            <wp:docPr id="37" name="Рисунок 37" descr="https://its.1c.ua/db/content/pubecs/src/images/02_10.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ua/db/content/pubecs/src/images/02_10.png?_=15795246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46759" cy="2224182"/>
                    </a:xfrm>
                    <a:prstGeom prst="rect">
                      <a:avLst/>
                    </a:prstGeom>
                    <a:noFill/>
                    <a:ln>
                      <a:noFill/>
                    </a:ln>
                  </pic:spPr>
                </pic:pic>
              </a:graphicData>
            </a:graphic>
          </wp:inline>
        </w:drawing>
      </w:r>
    </w:p>
    <w:p w:rsidR="00E13B68" w:rsidRDefault="00E13B68" w:rsidP="00E13B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2.10.</w:t>
      </w:r>
      <w:r>
        <w:rPr>
          <w:rFonts w:ascii="Arial" w:hAnsi="Arial" w:cs="Arial"/>
          <w:color w:val="000000"/>
          <w:sz w:val="20"/>
          <w:szCs w:val="20"/>
        </w:rPr>
        <w:t> Обсуждение вопроса по зарплате сотрудника со стороны расчетчика зарплаты</w:t>
      </w:r>
    </w:p>
    <w:p w:rsidR="00E13B68" w:rsidRDefault="00E13B68" w:rsidP="00E13B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A8A22EC" wp14:editId="706A5D6C">
            <wp:extent cx="6724073" cy="2770878"/>
            <wp:effectExtent l="0" t="0" r="635" b="0"/>
            <wp:docPr id="36" name="Рисунок 36" descr="https://its.1c.ua/db/content/pubecs/src/images/02_11.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ua/db/content/pubecs/src/images/02_11.png?_=15795246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53826" cy="2783139"/>
                    </a:xfrm>
                    <a:prstGeom prst="rect">
                      <a:avLst/>
                    </a:prstGeom>
                    <a:noFill/>
                    <a:ln>
                      <a:noFill/>
                    </a:ln>
                  </pic:spPr>
                </pic:pic>
              </a:graphicData>
            </a:graphic>
          </wp:inline>
        </w:drawing>
      </w:r>
    </w:p>
    <w:p w:rsidR="00E13B68" w:rsidRDefault="00E13B68" w:rsidP="00E13B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w:t>
      </w:r>
      <w:r>
        <w:rPr>
          <w:rFonts w:ascii="Arial" w:hAnsi="Arial" w:cs="Arial"/>
          <w:color w:val="000000"/>
          <w:sz w:val="20"/>
          <w:szCs w:val="20"/>
        </w:rPr>
        <w:t> Наблюдение за обсуждением со стороны бухгалтера</w:t>
      </w:r>
    </w:p>
    <w:p w:rsidR="00E13B68" w:rsidRDefault="00E13B68" w:rsidP="005256DE">
      <w:r>
        <w:t>Экономист продолжает предметное обсуждение этого документа с кадровиком внутри первого приложения. Выясняется, что причина ошибки в том, что кадровик не внесла информацию об ученой степени в карточку сотрудника (рис. 2.12).</w:t>
      </w:r>
    </w:p>
    <w:p w:rsidR="00E13B68" w:rsidRDefault="00E13B68" w:rsidP="00E13B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B8EE016" wp14:editId="73377C8A">
            <wp:extent cx="5334380" cy="2761673"/>
            <wp:effectExtent l="0" t="0" r="0" b="635"/>
            <wp:docPr id="35" name="Рисунок 35" descr="https://its.1c.ua/db/content/pubecs/src/images/02_12.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ua/db/content/pubecs/src/images/02_12.png?_=15795246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6659" cy="2778384"/>
                    </a:xfrm>
                    <a:prstGeom prst="rect">
                      <a:avLst/>
                    </a:prstGeom>
                    <a:noFill/>
                    <a:ln>
                      <a:noFill/>
                    </a:ln>
                  </pic:spPr>
                </pic:pic>
              </a:graphicData>
            </a:graphic>
          </wp:inline>
        </w:drawing>
      </w:r>
    </w:p>
    <w:p w:rsidR="00E13B68" w:rsidRDefault="00E13B68" w:rsidP="00E13B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w:t>
      </w:r>
      <w:r>
        <w:rPr>
          <w:rFonts w:ascii="Arial" w:hAnsi="Arial" w:cs="Arial"/>
          <w:color w:val="000000"/>
          <w:sz w:val="20"/>
          <w:szCs w:val="20"/>
        </w:rPr>
        <w:t> Обсуждение вопроса по зарплате сотрудника со стороны кадровика</w:t>
      </w:r>
    </w:p>
    <w:p w:rsidR="00E13B68" w:rsidRDefault="00666C9A" w:rsidP="00666C9A">
      <w:r>
        <w:rPr>
          <w:rFonts w:ascii="Arial" w:hAnsi="Arial" w:cs="Arial"/>
          <w:noProof/>
          <w:color w:val="000000"/>
          <w:sz w:val="22"/>
          <w:szCs w:val="22"/>
        </w:rPr>
        <w:lastRenderedPageBreak/>
        <w:drawing>
          <wp:anchor distT="0" distB="0" distL="114300" distR="114300" simplePos="0" relativeHeight="251696128" behindDoc="0" locked="0" layoutInCell="1" allowOverlap="1" wp14:anchorId="32B19E17" wp14:editId="630A97D1">
            <wp:simplePos x="0" y="0"/>
            <wp:positionH relativeFrom="column">
              <wp:posOffset>263236</wp:posOffset>
            </wp:positionH>
            <wp:positionV relativeFrom="paragraph">
              <wp:posOffset>505345</wp:posOffset>
            </wp:positionV>
            <wp:extent cx="6114415" cy="3159125"/>
            <wp:effectExtent l="0" t="0" r="635" b="3175"/>
            <wp:wrapTopAndBottom/>
            <wp:docPr id="34" name="Рисунок 34" descr="https://its.1c.ua/db/content/pubecs/src/images/02_13.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ts.1c.ua/db/content/pubecs/src/images/02_13.png?_=15795246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4415" cy="3159125"/>
                    </a:xfrm>
                    <a:prstGeom prst="rect">
                      <a:avLst/>
                    </a:prstGeom>
                    <a:noFill/>
                    <a:ln>
                      <a:noFill/>
                    </a:ln>
                  </pic:spPr>
                </pic:pic>
              </a:graphicData>
            </a:graphic>
          </wp:anchor>
        </w:drawing>
      </w:r>
      <w:r w:rsidR="00E13B68">
        <w:t>Поскольку у бухгалтера из второго приложения есть права на просмотр документов тарификации и у нее включено наблюдение за обсуждением этого документа, она получает оповещения о любых новых сообщениях в обсуждении и, таким образом, может наблюдать за процессом решения спорного вопроса (рис. 2.13).</w:t>
      </w:r>
    </w:p>
    <w:p w:rsidR="00E13B68" w:rsidRDefault="00E13B68" w:rsidP="00666C9A">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2.13.</w:t>
      </w:r>
      <w:r>
        <w:rPr>
          <w:rFonts w:ascii="Arial" w:hAnsi="Arial" w:cs="Arial"/>
          <w:color w:val="000000"/>
          <w:sz w:val="20"/>
          <w:szCs w:val="20"/>
        </w:rPr>
        <w:t> Наблюдение за обсуждением со стороны бухгалтера</w:t>
      </w:r>
    </w:p>
    <w:p w:rsidR="00E13B68" w:rsidRDefault="00E13B68" w:rsidP="00284EC8">
      <w:r>
        <w:t>Дальше кадровик исправляет ошибку, экономист пересчитывает тарификацию, исправленный документ по плану обмена передается во второе приложение, о чем уведомляется расчетчик. Она пересчитывает зарплату сотрудника и уведомляет об этом бухгалтера. Бухгалтер видит, что проблема решена, и снимает режим наблюдения за обсуждением ошибочного документа.</w:t>
      </w:r>
    </w:p>
    <w:p w:rsidR="00E13B68" w:rsidRDefault="00E13B68" w:rsidP="00E13B68">
      <w:pPr>
        <w:pStyle w:val="2"/>
      </w:pPr>
      <w:bookmarkStart w:id="15" w:name="_Toc30880781"/>
      <w:r>
        <w:t>Рекомендуемые сценарии подключения</w:t>
      </w:r>
      <w:bookmarkEnd w:id="15"/>
    </w:p>
    <w:p w:rsidR="00E13B68" w:rsidRDefault="00E13B68" w:rsidP="00284EC8">
      <w:r>
        <w:t>В заключение хочется сказать о рекомендуемых сценариях подключения информационных баз к системе взаимодействия. В принципе, достаточно зарегистрировать приложение на сервере взаимодействия – и все заработает «само», как говорится, «из коробки».</w:t>
      </w:r>
    </w:p>
    <w:p w:rsidR="00E13B68" w:rsidRDefault="00E13B68" w:rsidP="00284EC8">
      <w:r>
        <w:t>Однако тонкость заключается в том, что пользователю не требуется отдельно регистрироваться в системе взаимодействия. Это делает сама платформа незаметно для него путем сопоставления пользователей информационной базы и пользователей системы взаимодействия. При первом входе пользователя в приложение, зарегистрированное в системе взаимодействия, платформа проверяет, есть ли соответствующий ему пользователь системы взаимодействия. Если такого пользователя нет, платформа создает его.</w:t>
      </w:r>
    </w:p>
    <w:p w:rsidR="00E13B68" w:rsidRDefault="00E13B68" w:rsidP="00284EC8">
      <w:r>
        <w:t>Поэтому для маленьких фирм с небольшим количеством пользователей можно просто зарегистрировать информационную базу на сервере взаимодействия и больше ничего не делать. Если после этого все пользователи пришли на работу и вошли в приложение, то они сразу смогут обмениваться сообщениями.</w:t>
      </w:r>
    </w:p>
    <w:p w:rsidR="00E13B68" w:rsidRDefault="00E13B68" w:rsidP="00284EC8">
      <w:r>
        <w:t>Для больших фирм, когда сотрудников много и они приходят в разное время, кто-то болеет, кто-то в отпуске, в командировке, лучше заранее подготовиться. Написать обработку, которая для всех пользователей информационной базы создаст соответствующих пользователей системы взаимодействия. Потом зарегистрировать приложение на сервере взаимодействия и запустить эту обработку. В противном случае нельзя будет отправить сообщение тому человеку, который еще не пришел на работу или который в командировке/отпуске.</w:t>
      </w:r>
    </w:p>
    <w:p w:rsidR="00E13B68" w:rsidRDefault="00E13B68" w:rsidP="00284EC8">
      <w:r>
        <w:t>Если же предполагается совместно использовать несколько приложений и при этом сопоставлять пользователей по ключу сопоставления, то такая обработка необходима еще и для того, чтобы при массовом создании пользователей системы взаимодействия проставить им правильные ключи сопоставления. В этом случае сначала нужно подключить одну информационную базу и запустить в ней эту обработку. Потом подключить вторую информационную базу и запустить в ней обработку. И только после этого устанавливать совместное использование этих приложений. При другой последовательности действий могут появиться либо «пользователи без людей», либо несколько пользователей для одного человека.</w:t>
      </w:r>
    </w:p>
    <w:p w:rsidR="00E13B68" w:rsidRDefault="00E13B68" w:rsidP="00E13B68">
      <w:pPr>
        <w:pStyle w:val="2"/>
      </w:pPr>
      <w:bookmarkStart w:id="16" w:name="_Toc30880782"/>
      <w:r>
        <w:lastRenderedPageBreak/>
        <w:t>Программа «1</w:t>
      </w:r>
      <w:proofErr w:type="gramStart"/>
      <w:r>
        <w:t>С:Предприятие</w:t>
      </w:r>
      <w:proofErr w:type="gramEnd"/>
      <w:r>
        <w:t xml:space="preserve"> – оповещения и запуск»</w:t>
      </w:r>
      <w:bookmarkEnd w:id="16"/>
    </w:p>
    <w:p w:rsidR="00E13B68" w:rsidRDefault="00E13B68" w:rsidP="00284EC8">
      <w:r>
        <w:t>Программа «1</w:t>
      </w:r>
      <w:proofErr w:type="gramStart"/>
      <w:r>
        <w:t>С:Предприятие</w:t>
      </w:r>
      <w:proofErr w:type="gramEnd"/>
      <w:r>
        <w:t xml:space="preserve"> – оповещения и запуск» (или агент клиентского приложения) – это необязательный компонент системы взаимодействия. Она входит в состав дистрибутива платформы, но не устанавливается на компьютер автоматически.</w:t>
      </w:r>
    </w:p>
    <w:p w:rsidR="00E13B68" w:rsidRDefault="00E13B68" w:rsidP="00284EC8">
      <w:r>
        <w:t>Система взаимодействия будет работать и без нее, но с помощью агента клиентского приложения можно оперативно реагировать на новые сообщения (даже в том случае, если приложение не запущено), а также просто и удобно выполнять настройку оповещений.</w:t>
      </w:r>
    </w:p>
    <w:p w:rsidR="00E13B68" w:rsidRPr="000E0D56" w:rsidRDefault="00284EC8" w:rsidP="00284EC8">
      <w:pPr>
        <w:rPr>
          <w:rStyle w:val="Arial11"/>
        </w:rPr>
      </w:pPr>
      <w:r>
        <w:rPr>
          <w:rFonts w:ascii="Arial" w:hAnsi="Arial" w:cs="Arial"/>
          <w:noProof/>
          <w:color w:val="000000"/>
          <w:sz w:val="22"/>
          <w:szCs w:val="22"/>
        </w:rPr>
        <w:drawing>
          <wp:anchor distT="0" distB="0" distL="114300" distR="114300" simplePos="0" relativeHeight="251697152" behindDoc="0" locked="0" layoutInCell="1" allowOverlap="1" wp14:anchorId="286F275C" wp14:editId="4B45C69E">
            <wp:simplePos x="0" y="0"/>
            <wp:positionH relativeFrom="column">
              <wp:posOffset>4445</wp:posOffset>
            </wp:positionH>
            <wp:positionV relativeFrom="paragraph">
              <wp:posOffset>354965</wp:posOffset>
            </wp:positionV>
            <wp:extent cx="6862445" cy="5717540"/>
            <wp:effectExtent l="0" t="0" r="0" b="0"/>
            <wp:wrapTopAndBottom/>
            <wp:docPr id="49" name="Рисунок 49" descr="https://its.1c.ua/db/content/pubecs/src/images/02_14.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ts.1c.ua/db/content/pubecs/src/images/02_14.png?_=15795246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62445" cy="5717540"/>
                    </a:xfrm>
                    <a:prstGeom prst="rect">
                      <a:avLst/>
                    </a:prstGeom>
                    <a:noFill/>
                    <a:ln>
                      <a:noFill/>
                    </a:ln>
                  </pic:spPr>
                </pic:pic>
              </a:graphicData>
            </a:graphic>
          </wp:anchor>
        </w:drawing>
      </w:r>
      <w:r w:rsidR="00E13B68" w:rsidRPr="000E0D56">
        <w:rPr>
          <w:rStyle w:val="Arial11"/>
        </w:rPr>
        <w:t>Для установки программы «1</w:t>
      </w:r>
      <w:proofErr w:type="gramStart"/>
      <w:r w:rsidR="00E13B68" w:rsidRPr="000E0D56">
        <w:rPr>
          <w:rStyle w:val="Arial11"/>
        </w:rPr>
        <w:t>С:Предприятие</w:t>
      </w:r>
      <w:proofErr w:type="gramEnd"/>
      <w:r w:rsidR="00E13B68" w:rsidRPr="000E0D56">
        <w:rPr>
          <w:rStyle w:val="Arial11"/>
        </w:rPr>
        <w:t xml:space="preserve"> – оповещения и запуск» нужно выполнить команду </w:t>
      </w:r>
      <w:r w:rsidR="00E13B68">
        <w:rPr>
          <w:rStyle w:val="interface"/>
          <w:rFonts w:ascii="Arial" w:hAnsi="Arial" w:cs="Arial"/>
          <w:i/>
          <w:iCs/>
          <w:color w:val="000000"/>
        </w:rPr>
        <w:t>Настройки</w:t>
      </w:r>
      <w:r w:rsidR="00E13B68" w:rsidRPr="000E0D56">
        <w:rPr>
          <w:rStyle w:val="Arial11"/>
        </w:rPr>
        <w:t> из формы </w:t>
      </w:r>
      <w:r w:rsidR="00E13B68">
        <w:rPr>
          <w:rStyle w:val="interface"/>
          <w:rFonts w:ascii="Arial" w:hAnsi="Arial" w:cs="Arial"/>
          <w:i/>
          <w:iCs/>
          <w:color w:val="000000"/>
        </w:rPr>
        <w:t>Обсуждения</w:t>
      </w:r>
      <w:r w:rsidR="00E13B68" w:rsidRPr="000E0D56">
        <w:rPr>
          <w:rStyle w:val="Arial11"/>
        </w:rPr>
        <w:t> и в появившемся окне нажать на ссылку </w:t>
      </w:r>
      <w:r w:rsidR="00E13B68">
        <w:rPr>
          <w:rStyle w:val="interface"/>
          <w:rFonts w:ascii="Arial" w:hAnsi="Arial" w:cs="Arial"/>
          <w:i/>
          <w:iCs/>
          <w:color w:val="000000"/>
        </w:rPr>
        <w:t>Установить</w:t>
      </w:r>
      <w:r w:rsidR="00E13B68" w:rsidRPr="000E0D56">
        <w:rPr>
          <w:rStyle w:val="Arial11"/>
        </w:rPr>
        <w:t> (рис. 2.14).</w:t>
      </w:r>
    </w:p>
    <w:p w:rsidR="00E13B68" w:rsidRDefault="00E13B68" w:rsidP="00284EC8">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2.14.</w:t>
      </w:r>
      <w:r>
        <w:rPr>
          <w:rFonts w:ascii="Arial" w:hAnsi="Arial" w:cs="Arial"/>
          <w:color w:val="000000"/>
          <w:sz w:val="20"/>
          <w:szCs w:val="20"/>
        </w:rPr>
        <w:t> Установка агента клиентского приложения</w:t>
      </w:r>
    </w:p>
    <w:p w:rsidR="00E13B68" w:rsidRDefault="00E13B68" w:rsidP="00284EC8">
      <w:r>
        <w:t>После установки программы у пользователя, который проводил установку, будут включены оповещения при закрытом клиентском приложении, а также появится наименование клиентского приложения в контекстном меню программы «1</w:t>
      </w:r>
      <w:proofErr w:type="gramStart"/>
      <w:r>
        <w:t>С:Предприятие</w:t>
      </w:r>
      <w:proofErr w:type="gramEnd"/>
      <w:r>
        <w:t xml:space="preserve"> – оповещения и запуск». Это наименование можно произвольно изменить (рис. 2.15).</w:t>
      </w:r>
    </w:p>
    <w:p w:rsidR="00E13B68" w:rsidRDefault="00E13B68" w:rsidP="00284EC8">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lastRenderedPageBreak/>
        <w:drawing>
          <wp:anchor distT="0" distB="0" distL="114300" distR="114300" simplePos="0" relativeHeight="251698176" behindDoc="0" locked="0" layoutInCell="1" allowOverlap="1" wp14:anchorId="4EE17F34" wp14:editId="3BD9C5A2">
            <wp:simplePos x="0" y="0"/>
            <wp:positionH relativeFrom="column">
              <wp:posOffset>762000</wp:posOffset>
            </wp:positionH>
            <wp:positionV relativeFrom="paragraph">
              <wp:posOffset>520</wp:posOffset>
            </wp:positionV>
            <wp:extent cx="5126355" cy="4073525"/>
            <wp:effectExtent l="0" t="0" r="0" b="3175"/>
            <wp:wrapTopAndBottom/>
            <wp:docPr id="48" name="Рисунок 48" descr="https://its.1c.ua/db/content/pubecs/src/images/02_15.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ts.1c.ua/db/content/pubecs/src/images/02_15.png?_=15795246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26355" cy="4073525"/>
                    </a:xfrm>
                    <a:prstGeom prst="rect">
                      <a:avLst/>
                    </a:prstGeom>
                    <a:noFill/>
                    <a:ln>
                      <a:noFill/>
                    </a:ln>
                  </pic:spPr>
                </pic:pic>
              </a:graphicData>
            </a:graphic>
          </wp:anchor>
        </w:drawing>
      </w:r>
      <w:r>
        <w:rPr>
          <w:rStyle w:val="bold"/>
          <w:rFonts w:ascii="Arial" w:hAnsi="Arial" w:cs="Arial"/>
          <w:b/>
          <w:bCs/>
          <w:color w:val="000000"/>
          <w:sz w:val="18"/>
          <w:szCs w:val="18"/>
        </w:rPr>
        <w:t>Рис. 2.15.</w:t>
      </w:r>
      <w:r>
        <w:rPr>
          <w:rFonts w:ascii="Arial" w:hAnsi="Arial" w:cs="Arial"/>
          <w:color w:val="000000"/>
          <w:sz w:val="20"/>
          <w:szCs w:val="20"/>
        </w:rPr>
        <w:t> Установка агента клиентского приложения</w:t>
      </w:r>
    </w:p>
    <w:p w:rsidR="00E13B68" w:rsidRPr="000E0D56" w:rsidRDefault="00E13B68" w:rsidP="00284EC8">
      <w:pPr>
        <w:rPr>
          <w:rStyle w:val="Arial11"/>
        </w:rPr>
      </w:pPr>
      <w:r w:rsidRPr="000E0D56">
        <w:rPr>
          <w:rStyle w:val="Arial11"/>
        </w:rPr>
        <w:t>Для других пользователей системы взаимодействия программу устанавливать уже не требуется, достаточно только отметить опцию </w:t>
      </w:r>
      <w:r>
        <w:rPr>
          <w:rStyle w:val="interface"/>
          <w:rFonts w:ascii="Arial" w:hAnsi="Arial" w:cs="Arial"/>
          <w:i/>
          <w:iCs/>
          <w:color w:val="000000"/>
        </w:rPr>
        <w:t>Включены</w:t>
      </w:r>
      <w:r w:rsidRPr="000E0D56">
        <w:rPr>
          <w:rStyle w:val="Arial11"/>
        </w:rPr>
        <w:t> в группе </w:t>
      </w:r>
      <w:r>
        <w:rPr>
          <w:rStyle w:val="interface"/>
          <w:rFonts w:ascii="Arial" w:hAnsi="Arial" w:cs="Arial"/>
          <w:i/>
          <w:iCs/>
          <w:color w:val="000000"/>
        </w:rPr>
        <w:t>Оповещения при закрытом клиентском приложении</w:t>
      </w:r>
      <w:r w:rsidRPr="000E0D56">
        <w:rPr>
          <w:rStyle w:val="Arial11"/>
        </w:rPr>
        <w:t> и задать наименование приложения в программе или согласиться с предложенным по умолчанию.</w:t>
      </w:r>
    </w:p>
    <w:p w:rsidR="00E13B68" w:rsidRDefault="00284EC8" w:rsidP="00284EC8">
      <w:r>
        <w:rPr>
          <w:rFonts w:ascii="Arial" w:hAnsi="Arial" w:cs="Arial"/>
          <w:noProof/>
          <w:color w:val="000000"/>
          <w:sz w:val="22"/>
          <w:szCs w:val="22"/>
        </w:rPr>
        <w:drawing>
          <wp:anchor distT="0" distB="0" distL="114300" distR="114300" simplePos="0" relativeHeight="251699200" behindDoc="0" locked="0" layoutInCell="1" allowOverlap="1" wp14:anchorId="2C7FA63A" wp14:editId="3818D8C3">
            <wp:simplePos x="0" y="0"/>
            <wp:positionH relativeFrom="column">
              <wp:posOffset>374015</wp:posOffset>
            </wp:positionH>
            <wp:positionV relativeFrom="paragraph">
              <wp:posOffset>837276</wp:posOffset>
            </wp:positionV>
            <wp:extent cx="5902325" cy="1911985"/>
            <wp:effectExtent l="0" t="0" r="3175" b="0"/>
            <wp:wrapTopAndBottom/>
            <wp:docPr id="47" name="Рисунок 47" descr="https://its.1c.ua/db/content/pubecs/src/images/02_16.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ts.1c.ua/db/content/pubecs/src/images/02_16.png?_=15795246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2325" cy="1911985"/>
                    </a:xfrm>
                    <a:prstGeom prst="rect">
                      <a:avLst/>
                    </a:prstGeom>
                    <a:noFill/>
                    <a:ln>
                      <a:noFill/>
                    </a:ln>
                  </pic:spPr>
                </pic:pic>
              </a:graphicData>
            </a:graphic>
          </wp:anchor>
        </w:drawing>
      </w:r>
      <w:r w:rsidR="00E13B68">
        <w:t>После этого в области системных уведомлений появится значок программы «1</w:t>
      </w:r>
      <w:proofErr w:type="gramStart"/>
      <w:r w:rsidR="00E13B68">
        <w:t>С:Предприятие</w:t>
      </w:r>
      <w:proofErr w:type="gramEnd"/>
      <w:r w:rsidR="00E13B68">
        <w:t xml:space="preserve"> – оповещения и запуск». При нажатии на этот значок всплывет меню программы, содержащее список клиентских приложений, подключенных к программе, стартер «1</w:t>
      </w:r>
      <w:proofErr w:type="gramStart"/>
      <w:r w:rsidR="00E13B68">
        <w:t>С:Предприятия</w:t>
      </w:r>
      <w:proofErr w:type="gramEnd"/>
      <w:r w:rsidR="00E13B68">
        <w:t>», а также возможность настройки оповещений каждого из приложений и отключения приложений от программы. Если есть проблемы при подключении к серверу взаимодействия, внешний вид значка в области системных уведомлений и меню программы сигнализирует об этом (рис. 2.16).</w:t>
      </w:r>
    </w:p>
    <w:p w:rsidR="00E13B68" w:rsidRDefault="00E13B68" w:rsidP="00284EC8">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2.16.</w:t>
      </w:r>
      <w:r>
        <w:rPr>
          <w:rFonts w:ascii="Arial" w:hAnsi="Arial" w:cs="Arial"/>
          <w:color w:val="000000"/>
          <w:sz w:val="20"/>
          <w:szCs w:val="20"/>
        </w:rPr>
        <w:t> Значок и меню агента клиентского приложения</w:t>
      </w:r>
    </w:p>
    <w:p w:rsidR="00E13B68" w:rsidRDefault="00E13B68" w:rsidP="00284EC8">
      <w:r>
        <w:t>В процессе взаимодействия пользователей, подключенных к агенту клиентского приложения, значок программы в области системных уведомлений показывает количество непросмотренных оповещений, а также это количество отражается в контекстном меню рядом с наименованием клиентского приложения (рис. 2.17).</w:t>
      </w:r>
    </w:p>
    <w:p w:rsidR="00E13B68" w:rsidRDefault="00E13B68" w:rsidP="00E13B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C407494" wp14:editId="3FC50D09">
            <wp:extent cx="5791200" cy="1893570"/>
            <wp:effectExtent l="0" t="0" r="0" b="0"/>
            <wp:docPr id="46" name="Рисунок 46" descr="https://its.1c.ua/db/content/pubecs/src/images/02_17.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ua/db/content/pubecs/src/images/02_17.png?_=15795246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200" cy="1893570"/>
                    </a:xfrm>
                    <a:prstGeom prst="rect">
                      <a:avLst/>
                    </a:prstGeom>
                    <a:noFill/>
                    <a:ln>
                      <a:noFill/>
                    </a:ln>
                  </pic:spPr>
                </pic:pic>
              </a:graphicData>
            </a:graphic>
          </wp:inline>
        </w:drawing>
      </w:r>
    </w:p>
    <w:p w:rsidR="00E13B68" w:rsidRDefault="00E13B68" w:rsidP="00E13B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2.17.</w:t>
      </w:r>
      <w:r>
        <w:rPr>
          <w:rFonts w:ascii="Arial" w:hAnsi="Arial" w:cs="Arial"/>
          <w:color w:val="000000"/>
          <w:sz w:val="20"/>
          <w:szCs w:val="20"/>
        </w:rPr>
        <w:t> Значок и меню агента клиентского приложения</w:t>
      </w:r>
    </w:p>
    <w:p w:rsidR="00E13B68" w:rsidRDefault="00E13B68" w:rsidP="00284EC8">
      <w:r>
        <w:t>Итак, при подключении клиентских приложений к программе «1</w:t>
      </w:r>
      <w:proofErr w:type="gramStart"/>
      <w:r>
        <w:t>С:Предприятие</w:t>
      </w:r>
      <w:proofErr w:type="gramEnd"/>
      <w:r>
        <w:t xml:space="preserve"> – оповещения и запуск» пользователям системы взаимодействия предоставляется несколько удобных возможностей.</w:t>
      </w:r>
    </w:p>
    <w:p w:rsidR="00E13B68" w:rsidRDefault="00E13B68" w:rsidP="00284EC8">
      <w:r>
        <w:t>Во-первых, они не пропустят оповещения, даже при закрытом клиентском приложении. Количество непрочитанных оповещений будет показывать значок в области системных уведомлений (см. рис. 2.17). При нажатии на имя клиентского приложения в меню программы оно запустится (если оно не было запущено), или развернется (если оно было свернуто), или активизируется (если оно было неактивно).</w:t>
      </w:r>
    </w:p>
    <w:p w:rsidR="00E13B68" w:rsidRDefault="00E13B68" w:rsidP="00284EC8">
      <w:r>
        <w:t>Во-вторых, если у пользователя запущено несколько клиентских приложений, то при одновременном получении оповещений из этих приложений они будут отображаться централизованно, не перекрывая друг друга (рис. 2.18).</w:t>
      </w:r>
    </w:p>
    <w:p w:rsidR="00E13B68" w:rsidRDefault="00E13B68" w:rsidP="00E13B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591DFC0" wp14:editId="4841752F">
            <wp:extent cx="3509645" cy="1708785"/>
            <wp:effectExtent l="0" t="0" r="0" b="5715"/>
            <wp:docPr id="45" name="Рисунок 45" descr="https://its.1c.ua/db/content/pubecs/src/images/02_18.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ts.1c.ua/db/content/pubecs/src/images/02_18.png?_=15795246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9645" cy="1708785"/>
                    </a:xfrm>
                    <a:prstGeom prst="rect">
                      <a:avLst/>
                    </a:prstGeom>
                    <a:noFill/>
                    <a:ln>
                      <a:noFill/>
                    </a:ln>
                  </pic:spPr>
                </pic:pic>
              </a:graphicData>
            </a:graphic>
          </wp:inline>
        </w:drawing>
      </w:r>
    </w:p>
    <w:p w:rsidR="00E13B68" w:rsidRDefault="00E13B68" w:rsidP="00E13B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2.18.</w:t>
      </w:r>
      <w:r>
        <w:rPr>
          <w:rFonts w:ascii="Arial" w:hAnsi="Arial" w:cs="Arial"/>
          <w:color w:val="000000"/>
          <w:sz w:val="20"/>
          <w:szCs w:val="20"/>
        </w:rPr>
        <w:t> Централизованное отображение оповещений пользователя</w:t>
      </w:r>
    </w:p>
    <w:p w:rsidR="00E13B68" w:rsidRDefault="00E13B68" w:rsidP="00284EC8">
      <w:proofErr w:type="gramStart"/>
      <w:r>
        <w:t>Помимо этого</w:t>
      </w:r>
      <w:proofErr w:type="gramEnd"/>
      <w:r>
        <w:t xml:space="preserve"> из меню программы можно отменить показ оповещений как для отдельного клиентского приложения, так и сразу для всех приложений сразу (рис. 2.19).</w:t>
      </w:r>
    </w:p>
    <w:p w:rsidR="00E13B68" w:rsidRDefault="00E13B68" w:rsidP="00E13B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2395AE7" wp14:editId="3D6106B1">
            <wp:extent cx="3735155" cy="2854036"/>
            <wp:effectExtent l="0" t="0" r="0" b="3810"/>
            <wp:docPr id="44" name="Рисунок 44" descr="https://its.1c.ua/db/content/pubecs/src/images/02_19.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ts.1c.ua/db/content/pubecs/src/images/02_19.png?_=15795246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63490" cy="2875687"/>
                    </a:xfrm>
                    <a:prstGeom prst="rect">
                      <a:avLst/>
                    </a:prstGeom>
                    <a:noFill/>
                    <a:ln>
                      <a:noFill/>
                    </a:ln>
                  </pic:spPr>
                </pic:pic>
              </a:graphicData>
            </a:graphic>
          </wp:inline>
        </w:drawing>
      </w:r>
    </w:p>
    <w:p w:rsidR="00E13B68" w:rsidRDefault="00E13B68" w:rsidP="00E13B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2.19.</w:t>
      </w:r>
      <w:r>
        <w:rPr>
          <w:rFonts w:ascii="Arial" w:hAnsi="Arial" w:cs="Arial"/>
          <w:color w:val="000000"/>
          <w:sz w:val="20"/>
          <w:szCs w:val="20"/>
        </w:rPr>
        <w:t> Настройка показа оповещений</w:t>
      </w:r>
    </w:p>
    <w:p w:rsidR="00E13B68" w:rsidRDefault="00E13B68" w:rsidP="00284EC8">
      <w:r>
        <w:lastRenderedPageBreak/>
        <w:t>А также при необходимости можно прямо из меню агента клиентского приложения запустить стартер «1</w:t>
      </w:r>
      <w:proofErr w:type="gramStart"/>
      <w:r>
        <w:t>С:Предприятия</w:t>
      </w:r>
      <w:proofErr w:type="gramEnd"/>
      <w:r>
        <w:t>».</w:t>
      </w:r>
    </w:p>
    <w:p w:rsidR="008132D0" w:rsidRDefault="008132D0" w:rsidP="008132D0">
      <w:pPr>
        <w:pStyle w:val="1"/>
      </w:pPr>
      <w:bookmarkStart w:id="17" w:name="_Toc30880783"/>
      <w:r>
        <w:t>Глава 3. Примеры использования и сценарии применения системы взаимодействия</w:t>
      </w:r>
      <w:bookmarkEnd w:id="17"/>
    </w:p>
    <w:p w:rsidR="008132D0" w:rsidRDefault="008132D0" w:rsidP="00284EC8">
      <w:r>
        <w:t>В этой главе мы рассмотрим конкретные примеры использования системы взаимодействия на основе реальных задач, которые возникают у пользователей, и посмотрим, как система взаимодействия помогает решать эти задачи.</w:t>
      </w:r>
    </w:p>
    <w:p w:rsidR="008132D0" w:rsidRDefault="008132D0" w:rsidP="00284EC8">
      <w:r>
        <w:t xml:space="preserve">За основу возьмем работу кадровика в некой организации, </w:t>
      </w:r>
      <w:proofErr w:type="gramStart"/>
      <w:r>
        <w:t>например</w:t>
      </w:r>
      <w:proofErr w:type="gramEnd"/>
      <w:r>
        <w:t xml:space="preserve"> в интернет-магазине. В интернет-магазин принимается много сотрудников на должности курьеров, менеджеров и т. д. Сотрудники принимаются на испытательный срок, и когда этот срок подходит к концу, руководитель должен принять решение: брать ли сотрудника на постоянную работу или нет.</w:t>
      </w:r>
    </w:p>
    <w:p w:rsidR="008132D0" w:rsidRDefault="008132D0" w:rsidP="00284EC8">
      <w:r>
        <w:t>Для этого кадровик общается с руководителем интернет-магазина и выясняет у него этот вопрос. В случае положительного ответа кадровик оповещает сотрудника, что он принят, и поздравляет его. И затем представляет нового сотрудника остальным сотрудникам магазина.</w:t>
      </w:r>
    </w:p>
    <w:p w:rsidR="008132D0" w:rsidRDefault="008132D0" w:rsidP="00284EC8">
      <w:r>
        <w:t>«Сложность» заключается в том, что при этом должны взаимодействовать два приложения: кадровая база (куда имеют доступ только руководитель и кадровик) и база интернет-магазина (где работают все остальные сотрудники). Испытательный срок и все остальные кадровые данные сотрудников хранятся в кадровой базе. Поэтому обсуждение кадровика с руководителем происходит внутри этой базы, а вот для общения кадровика с сотрудниками интернет-магазина эти две базы нужно объединить в рамках системы взаимодействия (речь идет об их совместном использовании).</w:t>
      </w:r>
    </w:p>
    <w:p w:rsidR="008132D0" w:rsidRDefault="008132D0" w:rsidP="00284EC8">
      <w:r>
        <w:t>Реализуем этот сценарий работы сначала интерактивно, а затем выполним то же самое программным образом.</w:t>
      </w:r>
    </w:p>
    <w:p w:rsidR="008132D0" w:rsidRDefault="008132D0" w:rsidP="008132D0">
      <w:pPr>
        <w:pStyle w:val="2"/>
      </w:pPr>
      <w:bookmarkStart w:id="18" w:name="_Toc30880784"/>
      <w:r>
        <w:t>Интерактивно</w:t>
      </w:r>
      <w:bookmarkEnd w:id="18"/>
    </w:p>
    <w:p w:rsidR="008132D0" w:rsidRDefault="008132D0" w:rsidP="00284EC8">
      <w:r>
        <w:t>В этом варианте все делается вручную, но зато нам не нужно вообще ничего программировать!</w:t>
      </w:r>
    </w:p>
    <w:p w:rsidR="008132D0" w:rsidRDefault="008132D0" w:rsidP="008132D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8132D0" w:rsidRDefault="008132D0" w:rsidP="008132D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Примеры интерактивного взаимодействия кадровика с руководителем и кадровика с сотрудниками интернет-магазина можно посмотреть в конфигурациях «ИнтерактивноеВзаимодействиеКадры» и «ИнтерактивноеВзаимодействиеИнтернетМагазин», которые прилагаются к книге на компакт-диске.</w:t>
      </w:r>
    </w:p>
    <w:p w:rsidR="008132D0" w:rsidRPr="000E0D56" w:rsidRDefault="008132D0" w:rsidP="00284EC8">
      <w:pPr>
        <w:rPr>
          <w:rStyle w:val="Arial11"/>
        </w:rPr>
      </w:pPr>
      <w:r w:rsidRPr="000E0D56">
        <w:rPr>
          <w:rStyle w:val="Arial11"/>
        </w:rPr>
        <w:t>Прежде всего нужно зарегистрировать на сервере взаимодействия наши информационные базы, как показывалось в разделе </w:t>
      </w:r>
      <w:hyperlink r:id="rId71" w:anchor="h20" w:history="1">
        <w:r>
          <w:rPr>
            <w:rStyle w:val="af9"/>
            <w:rFonts w:ascii="Arial" w:hAnsi="Arial" w:cs="Arial"/>
            <w:sz w:val="22"/>
            <w:szCs w:val="22"/>
          </w:rPr>
          <w:t>«Регистрация приложений на сервере взаимодействия»</w:t>
        </w:r>
      </w:hyperlink>
      <w:r w:rsidRPr="000E0D56">
        <w:rPr>
          <w:rStyle w:val="Arial11"/>
        </w:rPr>
        <w:t>, и настроить их совместное использование (рис. 3.1).</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E4A85AC" wp14:editId="1BF6FB5E">
            <wp:extent cx="6650182" cy="3514621"/>
            <wp:effectExtent l="0" t="0" r="0" b="0"/>
            <wp:docPr id="56" name="Рисунок 56" descr="https://its.1c.ua/db/content/pubecs/src/images/03_01.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ua/db/content/pubecs/src/images/03_01.png?_=15795246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71890" cy="3526094"/>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3.1.</w:t>
      </w:r>
      <w:r>
        <w:rPr>
          <w:rFonts w:ascii="Arial" w:hAnsi="Arial" w:cs="Arial"/>
          <w:color w:val="000000"/>
          <w:sz w:val="20"/>
          <w:szCs w:val="20"/>
        </w:rPr>
        <w:t> Совместное использование приложений</w:t>
      </w:r>
    </w:p>
    <w:p w:rsidR="008132D0" w:rsidRDefault="008132D0" w:rsidP="00420A1D">
      <w:r>
        <w:lastRenderedPageBreak/>
        <w:t>При объединении приложений пользователи и предметные обсуждения не сопоставляются, потому что нам это не нужно, так как в данном примере у нас нет одинаковых пользователей и предметов обсуждения в разных базах.</w:t>
      </w:r>
    </w:p>
    <w:p w:rsidR="008132D0" w:rsidRDefault="008132D0" w:rsidP="00420A1D">
      <w:r>
        <w:t>Предположим, каждый день кадровик вручную проверяет информацию – у какого сотрудника заканчивается испытательный срок. Затем он создает предметное обсуждение в карточке этих сотрудников с руководителем и задает ему вопрос о приеме сотрудника на постоянную работу (рис. 3.2).</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D15FD7E" wp14:editId="7FAABB63">
            <wp:extent cx="6724073" cy="3537423"/>
            <wp:effectExtent l="0" t="0" r="635" b="6350"/>
            <wp:docPr id="55" name="Рисунок 55" descr="https://its.1c.ua/db/content/pubecs/src/images/03_02.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ts.1c.ua/db/content/pubecs/src/images/03_02.png?_=15795246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38989" cy="3545270"/>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3.2.</w:t>
      </w:r>
      <w:r>
        <w:rPr>
          <w:rFonts w:ascii="Arial" w:hAnsi="Arial" w:cs="Arial"/>
          <w:color w:val="000000"/>
          <w:sz w:val="20"/>
          <w:szCs w:val="20"/>
        </w:rPr>
        <w:t> Предметное обсуждение кадровика с руководителем в карточке сотрудника</w:t>
      </w:r>
    </w:p>
    <w:p w:rsidR="008132D0" w:rsidRDefault="008132D0" w:rsidP="00420A1D">
      <w:r>
        <w:t>Получив оповещение о новом сообщении от кадровика, руководитель нажимает на него и сразу же попадает в предметное обсуждение сотрудника. Изучив кадровые данные в карточке сотрудника, различные отчеты о работе сотрудника и т. п., руководитель посылает свое решение кадровику (рис. 3.3).</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3E3C577" wp14:editId="641B53D9">
            <wp:extent cx="6696363" cy="2784013"/>
            <wp:effectExtent l="0" t="0" r="0" b="0"/>
            <wp:docPr id="54" name="Рисунок 54" descr="https://its.1c.ua/db/content/pubecs/src/images/03_03.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ts.1c.ua/db/content/pubecs/src/images/03_03.png?_=15795246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47250" cy="2805169"/>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3.3.</w:t>
      </w:r>
      <w:r>
        <w:rPr>
          <w:rFonts w:ascii="Arial" w:hAnsi="Arial" w:cs="Arial"/>
          <w:color w:val="000000"/>
          <w:sz w:val="20"/>
          <w:szCs w:val="20"/>
        </w:rPr>
        <w:t> Решение руководителя в предметном обсуждении</w:t>
      </w:r>
    </w:p>
    <w:p w:rsidR="008132D0" w:rsidRDefault="008132D0" w:rsidP="00420A1D">
      <w:r>
        <w:t>В зависимости от ответа руководителя кадровик вносит соответствующие изменения в карточку сотрудника, готовит приказ о его приеме на работу, меняет оклад и т. п. (рис. 3.4).</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76CA213" wp14:editId="6D925824">
            <wp:extent cx="6705600" cy="3283509"/>
            <wp:effectExtent l="0" t="0" r="0" b="0"/>
            <wp:docPr id="53" name="Рисунок 53" descr="https://its.1c.ua/db/content/pubecs/src/images/03_04.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ts.1c.ua/db/content/pubecs/src/images/03_04.png?_=15795246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24512" cy="3292770"/>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3.4.</w:t>
      </w:r>
      <w:r>
        <w:rPr>
          <w:rFonts w:ascii="Arial" w:hAnsi="Arial" w:cs="Arial"/>
          <w:color w:val="000000"/>
          <w:sz w:val="20"/>
          <w:szCs w:val="20"/>
        </w:rPr>
        <w:t> Изменения в карточке сотрудника</w:t>
      </w:r>
    </w:p>
    <w:p w:rsidR="008132D0" w:rsidRDefault="008132D0" w:rsidP="00420A1D">
      <w:r>
        <w:t>После этого кадровик создает обсуждения «один на один» с каждым из сотрудников, по которым получено положительное решение, и поздравляет их с принятием на постоянную работу, а также вкладывает в сообщение поздравительную картинку. Кроме того, сообщение содержит гиперссылку (URL в виде текстовой строки) на информацию для новых сотрудников, которая размещена на внутреннем сайте организации (рис. 3.5).</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24C417C" wp14:editId="6278F4CE">
            <wp:extent cx="5941304" cy="4535055"/>
            <wp:effectExtent l="0" t="0" r="2540" b="0"/>
            <wp:docPr id="52" name="Рисунок 52" descr="https://its.1c.ua/db/content/pubecs/src/images/03_05.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ts.1c.ua/db/content/pubecs/src/images/03_05.png?_=15795246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62311" cy="4551090"/>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3.5.</w:t>
      </w:r>
      <w:r>
        <w:rPr>
          <w:rFonts w:ascii="Arial" w:hAnsi="Arial" w:cs="Arial"/>
          <w:color w:val="000000"/>
          <w:sz w:val="20"/>
          <w:szCs w:val="20"/>
        </w:rPr>
        <w:t> Обсуждение с сотрудником «один на один» с поздравлением о принятии на работу</w:t>
      </w:r>
    </w:p>
    <w:p w:rsidR="008132D0" w:rsidRDefault="008132D0" w:rsidP="00420A1D">
      <w:r>
        <w:lastRenderedPageBreak/>
        <w:t>Хотя сообщение посылается в другую базу, подбор сотрудника делается так же, как обычно (по первым буквам наименования в строке поиска обсуждений), так как объединенные приложения обладают единым списком пользователей</w:t>
      </w:r>
    </w:p>
    <w:p w:rsidR="008132D0" w:rsidRDefault="008132D0" w:rsidP="00420A1D">
      <w:r>
        <w:t>Затем кадровик создает групповое обсуждение («Новый сотрудник») со всеми остальными сотрудниками из обоих баз, в котором представляет нового сотрудника остальным (рис. 3.6).</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5547CF8" wp14:editId="254B12C8">
            <wp:extent cx="6677660" cy="5717540"/>
            <wp:effectExtent l="0" t="0" r="8890" b="0"/>
            <wp:docPr id="51" name="Рисунок 51" descr="https://its.1c.ua/db/content/pubecs/src/images/03_06.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ts.1c.ua/db/content/pubecs/src/images/03_06.png?_=15795246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77660" cy="5717540"/>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3.6.</w:t>
      </w:r>
      <w:r>
        <w:rPr>
          <w:rFonts w:ascii="Arial" w:hAnsi="Arial" w:cs="Arial"/>
          <w:color w:val="000000"/>
          <w:sz w:val="20"/>
          <w:szCs w:val="20"/>
        </w:rPr>
        <w:t> Групповое обсуждение «Новый сотрудник»</w:t>
      </w:r>
    </w:p>
    <w:p w:rsidR="008132D0" w:rsidRDefault="008132D0" w:rsidP="00420A1D">
      <w:r>
        <w:t>В результате все пользователи, указанные в списке участников группового обсуждения на рис. 3.6, узнают о новом сотруднике (рис. 3.7).</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C1C5095" wp14:editId="754C3A5E">
            <wp:extent cx="6557645" cy="5717540"/>
            <wp:effectExtent l="0" t="0" r="0" b="0"/>
            <wp:docPr id="50" name="Рисунок 50" descr="https://its.1c.ua/db/content/pubecs/src/images/03_07.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ts.1c.ua/db/content/pubecs/src/images/03_07.png?_=15795246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57645" cy="5717540"/>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3.7.</w:t>
      </w:r>
      <w:r>
        <w:rPr>
          <w:rFonts w:ascii="Arial" w:hAnsi="Arial" w:cs="Arial"/>
          <w:color w:val="000000"/>
          <w:sz w:val="20"/>
          <w:szCs w:val="20"/>
        </w:rPr>
        <w:t> Групповое обсуждение «Новый сотрудник»</w:t>
      </w:r>
    </w:p>
    <w:p w:rsidR="008132D0" w:rsidRDefault="008132D0" w:rsidP="008132D0">
      <w:pPr>
        <w:pStyle w:val="2"/>
      </w:pPr>
      <w:bookmarkStart w:id="19" w:name="_Toc30880785"/>
      <w:r>
        <w:t>Программно</w:t>
      </w:r>
      <w:bookmarkEnd w:id="19"/>
    </w:p>
    <w:p w:rsidR="008132D0" w:rsidRPr="000E0D56" w:rsidRDefault="008132D0" w:rsidP="00420A1D">
      <w:pPr>
        <w:rPr>
          <w:rStyle w:val="Arial11"/>
        </w:rPr>
      </w:pPr>
      <w:r w:rsidRPr="000E0D56">
        <w:rPr>
          <w:rStyle w:val="Arial11"/>
        </w:rPr>
        <w:t>Вся функциональность системы взаимодействия доступна не только интерактивно, но и программно с помощью менеджера системы взаимодействия, который представлен свойством глобального контекста </w:t>
      </w:r>
      <w:r>
        <w:rPr>
          <w:rStyle w:val="command"/>
          <w:rFonts w:ascii="Arial" w:hAnsi="Arial" w:cs="Arial"/>
          <w:i/>
          <w:iCs/>
          <w:color w:val="000000"/>
        </w:rPr>
        <w:t>СистемаВзаимодействия</w:t>
      </w:r>
      <w:r w:rsidRPr="000E0D56">
        <w:rPr>
          <w:rStyle w:val="Arial11"/>
        </w:rPr>
        <w:t>. То есть через точку от менеджера мы получаем доступ к различным объектам системы взаимодействия и можем использовать их методы и свойства.</w:t>
      </w:r>
    </w:p>
    <w:p w:rsidR="008132D0" w:rsidRDefault="008132D0" w:rsidP="00420A1D">
      <w:r>
        <w:t>В программном варианте работы того же сценария мы «упростим жизнь» кадровику. Пусть кадровик каждое утро получает список сотрудников, у которых заканчивается испытательный срок, уже не вручную, а с помощью регламентного задания.</w:t>
      </w:r>
    </w:p>
    <w:p w:rsidR="008132D0" w:rsidRDefault="008132D0" w:rsidP="008132D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8132D0" w:rsidRDefault="008132D0" w:rsidP="008132D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Примеры реализации программного взаимодействия кадровика с руководителем и кадровика с сотрудниками интернет-магазина можно посмотреть в конфигурациях «ПрограммноеВзаимодействиеКадры» и «ПрограммноеВзаимодействиеИнтернетМагазин», которые прилагаются к книге на компакт-диске.</w:t>
      </w:r>
    </w:p>
    <w:p w:rsidR="008132D0" w:rsidRDefault="008132D0" w:rsidP="008132D0">
      <w:pPr>
        <w:pStyle w:val="3"/>
      </w:pPr>
      <w:bookmarkStart w:id="20" w:name="_Toc30880786"/>
      <w:r>
        <w:t>Отправка напоминаний-сообщений в групповое обсуждение</w:t>
      </w:r>
      <w:bookmarkEnd w:id="20"/>
    </w:p>
    <w:p w:rsidR="008132D0" w:rsidRPr="000E0D56" w:rsidRDefault="008132D0" w:rsidP="00420A1D">
      <w:pPr>
        <w:rPr>
          <w:rStyle w:val="Arial11"/>
        </w:rPr>
      </w:pPr>
      <w:r w:rsidRPr="000E0D56">
        <w:rPr>
          <w:rStyle w:val="Arial11"/>
        </w:rPr>
        <w:t>Итак, создадим предопределенное регламентное задание </w:t>
      </w:r>
      <w:r>
        <w:rPr>
          <w:rStyle w:val="interface"/>
          <w:rFonts w:ascii="Arial" w:hAnsi="Arial" w:cs="Arial"/>
          <w:i/>
          <w:iCs/>
          <w:color w:val="000000"/>
        </w:rPr>
        <w:t>СотрудникиНаПрием</w:t>
      </w:r>
      <w:r w:rsidRPr="000E0D56">
        <w:rPr>
          <w:rStyle w:val="Arial11"/>
        </w:rPr>
        <w:t>, зададим ему расписание (например, выполнять каждый день, с 10:00:00 один раз в день) и укажем имя метода, который будет выполняться по этому расписанию.</w:t>
      </w:r>
    </w:p>
    <w:p w:rsidR="008132D0" w:rsidRPr="000E0D56" w:rsidRDefault="008132D0" w:rsidP="00420A1D">
      <w:pPr>
        <w:rPr>
          <w:rStyle w:val="Arial11"/>
        </w:rPr>
      </w:pPr>
      <w:r w:rsidRPr="000E0D56">
        <w:rPr>
          <w:rStyle w:val="Arial11"/>
        </w:rPr>
        <w:lastRenderedPageBreak/>
        <w:t>Процедуру </w:t>
      </w:r>
      <w:proofErr w:type="gramStart"/>
      <w:r>
        <w:rPr>
          <w:rStyle w:val="command"/>
          <w:rFonts w:ascii="Arial" w:hAnsi="Arial" w:cs="Arial"/>
          <w:i/>
          <w:iCs/>
          <w:color w:val="000000"/>
        </w:rPr>
        <w:t>ПолучитьСписокСотрудниковНаПрием(</w:t>
      </w:r>
      <w:proofErr w:type="gramEnd"/>
      <w:r>
        <w:rPr>
          <w:rStyle w:val="command"/>
          <w:rFonts w:ascii="Arial" w:hAnsi="Arial" w:cs="Arial"/>
          <w:i/>
          <w:iCs/>
          <w:color w:val="000000"/>
        </w:rPr>
        <w:t>)</w:t>
      </w:r>
      <w:r w:rsidRPr="000E0D56">
        <w:rPr>
          <w:rStyle w:val="Arial11"/>
        </w:rPr>
        <w:t>, выполняющуюся с помощью регламентного задания, поместим в общий неглобальный серверный модуль </w:t>
      </w:r>
      <w:r>
        <w:rPr>
          <w:rStyle w:val="interface"/>
          <w:rFonts w:ascii="Arial" w:hAnsi="Arial" w:cs="Arial"/>
          <w:i/>
          <w:iCs/>
          <w:color w:val="000000"/>
        </w:rPr>
        <w:t>РаботаССотрудниками</w:t>
      </w:r>
      <w:r w:rsidRPr="000E0D56">
        <w:rPr>
          <w:rStyle w:val="Arial11"/>
        </w:rPr>
        <w:t> (с включенным флажком </w:t>
      </w:r>
      <w:r>
        <w:rPr>
          <w:rStyle w:val="interface"/>
          <w:rFonts w:ascii="Arial" w:hAnsi="Arial" w:cs="Arial"/>
          <w:i/>
          <w:iCs/>
          <w:color w:val="000000"/>
        </w:rPr>
        <w:t>Вызов сервера</w:t>
      </w:r>
      <w:r w:rsidRPr="000E0D56">
        <w:rPr>
          <w:rStyle w:val="Arial11"/>
        </w:rPr>
        <w:t>) и заполним следующим образом (листинг 3.1).</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3.1.</w:t>
      </w:r>
      <w:r>
        <w:rPr>
          <w:rFonts w:ascii="Arial" w:hAnsi="Arial" w:cs="Arial"/>
          <w:color w:val="000000"/>
          <w:sz w:val="20"/>
          <w:szCs w:val="20"/>
        </w:rPr>
        <w:t> Процедура «ПолучитьСписокСотрудниковНаПрием»</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ПолучитьСписокСотрудниковНаПрием</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"ВЫБРАТЬ</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Сотрудники.Ссылка КАК Ссылка,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Сотрудники.Наименование КАК Наименование,</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Сотрудники.ДатаПриема КАК ДатаПриема,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Сотрудники.Отделение КАК Отделение,</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Сотрудники.Должность КАК Должность,</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Сотрудники.ДатаОкончанияИспСрока КАК ДатаОкончанияИспСрока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|ИЗ</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Справочник.Сотрудники КАК Сотрудники</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|ГДЕ</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Сотрудники.Уволен = ЛОЖЬ</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И Сотрудники.ПометкаУдаления = ЛОЖЬ</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И Сотрудники.ИспытательныйСрок = ИСТИНА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xml:space="preserve">| И Сотрудники.ДатаОкончанияИспСрока </w:t>
      </w:r>
      <w:proofErr w:type="gramStart"/>
      <w:r>
        <w:rPr>
          <w:rStyle w:val="s"/>
          <w:rFonts w:ascii="Courier" w:hAnsi="Courier"/>
          <w:color w:val="000000"/>
          <w:sz w:val="22"/>
          <w:szCs w:val="22"/>
        </w:rPr>
        <w:t>&lt; &amp;</w:t>
      </w:r>
      <w:proofErr w:type="gramEnd"/>
      <w:r>
        <w:rPr>
          <w:rStyle w:val="s"/>
          <w:rFonts w:ascii="Courier" w:hAnsi="Courier"/>
          <w:color w:val="000000"/>
          <w:sz w:val="22"/>
          <w:szCs w:val="22"/>
        </w:rPr>
        <w:t>ДатаИспСрока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|УПОРЯДОЧИТЬ ПО</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ДатаОкончанияИспСрока"</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"ДатаИспСрока"</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ТекущаяДата</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5</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24</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60</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60</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Пустой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ИдентификаторПользователяСВКадровик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ИдентификаторТекущегоПользователя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Напоминание кадровику о сотрудниках с истекающим испытательным сроком</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КлючОбсуждения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"ИспытательныйСрок"</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Обсуждение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ПолучитьОбсуждение</w:t>
      </w:r>
      <w:r>
        <w:rPr>
          <w:rStyle w:val="k"/>
          <w:rFonts w:ascii="Courier" w:hAnsi="Courier"/>
          <w:color w:val="FF0000"/>
          <w:sz w:val="22"/>
          <w:szCs w:val="22"/>
        </w:rPr>
        <w:t>(</w:t>
      </w:r>
      <w:r>
        <w:rPr>
          <w:rFonts w:ascii="Courier" w:hAnsi="Courier"/>
          <w:color w:val="0000FF"/>
          <w:sz w:val="22"/>
          <w:szCs w:val="22"/>
        </w:rPr>
        <w:t>КлючОбсуждения</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Обсуждение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Неопределено</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СоздатьОбсуждение</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Ключ </w:t>
      </w:r>
      <w:r>
        <w:rPr>
          <w:rStyle w:val="k"/>
          <w:rFonts w:ascii="Courier" w:hAnsi="Courier"/>
          <w:color w:val="FF0000"/>
          <w:sz w:val="22"/>
          <w:szCs w:val="22"/>
        </w:rPr>
        <w:t>=</w:t>
      </w:r>
      <w:r>
        <w:rPr>
          <w:rFonts w:ascii="Courier" w:hAnsi="Courier"/>
          <w:color w:val="0000FF"/>
          <w:sz w:val="22"/>
          <w:szCs w:val="22"/>
        </w:rPr>
        <w:t> КлючОбсуждения</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Заголовок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"Сотрудники на прием"</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Участники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ИдентификаторПользователяСВКадровик</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СоздатьСообщение</w:t>
      </w:r>
      <w:r>
        <w:rPr>
          <w:rStyle w:val="k"/>
          <w:rFonts w:ascii="Courier" w:hAnsi="Courier"/>
          <w:color w:val="FF0000"/>
          <w:sz w:val="22"/>
          <w:szCs w:val="22"/>
        </w:rPr>
        <w:t>(</w:t>
      </w: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Идентификатор</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"Список сотрудников с истекающим испытательным сроком"</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СписокСотрудников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Массив</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СписокСотрудников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Текст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"Сотрудник: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ПолучитьНавигационнуюСсылку</w:t>
      </w:r>
      <w:r>
        <w:rPr>
          <w:rStyle w:val="k"/>
          <w:rFonts w:ascii="Courier" w:hAnsi="Courier"/>
          <w:color w:val="FF0000"/>
          <w:sz w:val="22"/>
          <w:szCs w:val="22"/>
        </w:rPr>
        <w:t>(</w:t>
      </w:r>
      <w:proofErr w:type="gramEnd"/>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 </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"Отделение: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ПолучитьНавигационнуюСсылку</w:t>
      </w:r>
      <w:r>
        <w:rPr>
          <w:rStyle w:val="k"/>
          <w:rFonts w:ascii="Courier" w:hAnsi="Courier"/>
          <w:color w:val="FF0000"/>
          <w:sz w:val="22"/>
          <w:szCs w:val="22"/>
        </w:rPr>
        <w:t>(</w:t>
      </w:r>
      <w:proofErr w:type="gramEnd"/>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Отделение</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Должность: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ПолучитьНавигационнуюСсылку</w:t>
      </w:r>
      <w:r>
        <w:rPr>
          <w:rStyle w:val="k"/>
          <w:rFonts w:ascii="Courier" w:hAnsi="Courier"/>
          <w:color w:val="FF0000"/>
          <w:sz w:val="22"/>
          <w:szCs w:val="22"/>
        </w:rPr>
        <w:t>(</w:t>
      </w:r>
      <w:proofErr w:type="gramEnd"/>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 </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"Дата приема: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Формат</w:t>
      </w:r>
      <w:r>
        <w:rPr>
          <w:rStyle w:val="k"/>
          <w:rFonts w:ascii="Courier" w:hAnsi="Courier"/>
          <w:color w:val="FF0000"/>
          <w:sz w:val="22"/>
          <w:szCs w:val="22"/>
        </w:rPr>
        <w:t>(</w:t>
      </w:r>
      <w:proofErr w:type="gramEnd"/>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ДатаПриема</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"ДЛФ=Д"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 </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"Дата окончания испытательного срока: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Формат</w:t>
      </w:r>
      <w:r>
        <w:rPr>
          <w:rStyle w:val="k"/>
          <w:rFonts w:ascii="Courier" w:hAnsi="Courier"/>
          <w:color w:val="FF0000"/>
          <w:sz w:val="22"/>
          <w:szCs w:val="22"/>
        </w:rPr>
        <w:t>(</w:t>
      </w:r>
      <w:proofErr w:type="gramEnd"/>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ДатаОкончанияИспСрока</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"ДЛФ=Д"</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Текст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ФорматированнаяСтрока</w:t>
      </w:r>
      <w:r>
        <w:rPr>
          <w:rStyle w:val="k"/>
          <w:rFonts w:ascii="Courier" w:hAnsi="Courier"/>
          <w:color w:val="FF0000"/>
          <w:sz w:val="22"/>
          <w:szCs w:val="22"/>
        </w:rPr>
        <w:t>(</w:t>
      </w:r>
      <w:r>
        <w:rPr>
          <w:rFonts w:ascii="Courier" w:hAnsi="Courier"/>
          <w:color w:val="0000FF"/>
          <w:sz w:val="22"/>
          <w:szCs w:val="22"/>
        </w:rPr>
        <w:t>Текст</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заполняем данные сообщения списком ссылок сотрудников на прием</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Данные </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добавляем действия сообщения для кадровика</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Действия</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s"/>
          <w:rFonts w:ascii="Courier" w:hAnsi="Courier"/>
          <w:color w:val="000000"/>
          <w:sz w:val="22"/>
          <w:szCs w:val="22"/>
        </w:rPr>
        <w:t>"Request"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"Запросить результаты у руководителя"</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Default="008132D0" w:rsidP="00420A1D">
      <w:r>
        <w:t>Поясним текст процедуры.</w:t>
      </w:r>
    </w:p>
    <w:p w:rsidR="008132D0" w:rsidRDefault="008132D0" w:rsidP="00420A1D">
      <w:r>
        <w:t>Сначала мы запросом получаем список сотрудников, находящихся на испытательном сроке, который заканчивается через пять дней. Если таких сотрудников на данный момент нет, прекращаем работу процедуры.</w:t>
      </w:r>
    </w:p>
    <w:p w:rsidR="008132D0" w:rsidRPr="000E0D56" w:rsidRDefault="008132D0" w:rsidP="00420A1D">
      <w:pPr>
        <w:rPr>
          <w:rStyle w:val="Arial11"/>
        </w:rPr>
      </w:pPr>
      <w:r w:rsidRPr="000E0D56">
        <w:rPr>
          <w:rStyle w:val="Arial11"/>
        </w:rPr>
        <w:t>Затем с помощью метода </w:t>
      </w:r>
      <w:proofErr w:type="gramStart"/>
      <w:r>
        <w:rPr>
          <w:rStyle w:val="command"/>
          <w:rFonts w:ascii="Arial" w:hAnsi="Arial" w:cs="Arial"/>
          <w:i/>
          <w:iCs/>
          <w:color w:val="000000"/>
        </w:rPr>
        <w:t>ИнформационнаяБазаЗарегистрирована(</w:t>
      </w:r>
      <w:proofErr w:type="gramEnd"/>
      <w:r>
        <w:rPr>
          <w:rStyle w:val="command"/>
          <w:rFonts w:ascii="Arial" w:hAnsi="Arial" w:cs="Arial"/>
          <w:i/>
          <w:iCs/>
          <w:color w:val="000000"/>
        </w:rPr>
        <w:t>)</w:t>
      </w:r>
      <w:r w:rsidRPr="000E0D56">
        <w:rPr>
          <w:rStyle w:val="Arial11"/>
        </w:rPr>
        <w:t> менеджера системы взаимодействия (в дальнейшем уточнение с именем менеджера будет опускаться) определяем, зарегистрирована ли информационная база в системе взаимодействия. Эта проверка необходима, так как если база не зарегистрирована или регистрация была отменена, то в дальнейших действиях нет смысла и они завершатся ошибкой.</w:t>
      </w:r>
    </w:p>
    <w:p w:rsidR="008132D0" w:rsidRPr="000E0D56" w:rsidRDefault="008132D0" w:rsidP="00420A1D">
      <w:pPr>
        <w:rPr>
          <w:rStyle w:val="Arial11"/>
        </w:rPr>
      </w:pPr>
      <w:r w:rsidRPr="000E0D56">
        <w:rPr>
          <w:rStyle w:val="Arial11"/>
        </w:rPr>
        <w:t>Далее с помощью метода </w:t>
      </w:r>
      <w:proofErr w:type="gramStart"/>
      <w:r>
        <w:rPr>
          <w:rStyle w:val="command"/>
          <w:rFonts w:ascii="Arial" w:hAnsi="Arial" w:cs="Arial"/>
          <w:i/>
          <w:iCs/>
          <w:color w:val="000000"/>
        </w:rPr>
        <w:t>ИдентификаторТекущегоПользователя(</w:t>
      </w:r>
      <w:proofErr w:type="gramEnd"/>
      <w:r>
        <w:rPr>
          <w:rStyle w:val="command"/>
          <w:rFonts w:ascii="Arial" w:hAnsi="Arial" w:cs="Arial"/>
          <w:i/>
          <w:iCs/>
          <w:color w:val="000000"/>
        </w:rPr>
        <w:t>)</w:t>
      </w:r>
      <w:r w:rsidRPr="000E0D56">
        <w:rPr>
          <w:rStyle w:val="Arial11"/>
        </w:rPr>
        <w:t> получаем идентификатор текущего пользователя системы взаимодействия, то есть кадровика. Именно от его имени запускается регламентное задание, и именно ему с помощью системы взаимодействия должно прийти сообщение со списком сотрудников, у которых истекает испытательный срок.</w:t>
      </w:r>
    </w:p>
    <w:p w:rsidR="008132D0" w:rsidRPr="000E0D56" w:rsidRDefault="008132D0" w:rsidP="00420A1D">
      <w:pPr>
        <w:rPr>
          <w:rStyle w:val="Arial11"/>
        </w:rPr>
      </w:pPr>
      <w:r w:rsidRPr="000E0D56">
        <w:rPr>
          <w:rStyle w:val="Arial11"/>
        </w:rPr>
        <w:t xml:space="preserve">Любое сообщение системы взаимодействия (далее просто «сообщение») существует не само по себе, а в рамках какого-то обсуждения системы взаимодействия (далее просто «обсуждение»). Для получения списка сотрудников с истекающим </w:t>
      </w:r>
      <w:r w:rsidRPr="000E0D56">
        <w:rPr>
          <w:rStyle w:val="Arial11"/>
        </w:rPr>
        <w:lastRenderedPageBreak/>
        <w:t>испытательным сроком (на кадровом сленге они называются «сотрудники на прием») мы будем использовать обсуждение с заголовком </w:t>
      </w:r>
      <w:r>
        <w:rPr>
          <w:rStyle w:val="interface"/>
          <w:rFonts w:ascii="Arial" w:hAnsi="Arial" w:cs="Arial"/>
          <w:i/>
          <w:iCs/>
          <w:color w:val="000000"/>
        </w:rPr>
        <w:t>Сотрудники на прием</w:t>
      </w:r>
      <w:r w:rsidRPr="000E0D56">
        <w:rPr>
          <w:rStyle w:val="Arial11"/>
        </w:rPr>
        <w:t> с ключом </w:t>
      </w:r>
      <w:r>
        <w:rPr>
          <w:rStyle w:val="command"/>
          <w:rFonts w:ascii="Arial" w:hAnsi="Arial" w:cs="Arial"/>
          <w:i/>
          <w:iCs/>
          <w:color w:val="000000"/>
        </w:rPr>
        <w:t>ИспытательныйСрок</w:t>
      </w:r>
      <w:r w:rsidRPr="000E0D56">
        <w:rPr>
          <w:rStyle w:val="Arial11"/>
        </w:rPr>
        <w:t>.</w:t>
      </w:r>
    </w:p>
    <w:p w:rsidR="008132D0" w:rsidRPr="000E0D56" w:rsidRDefault="008132D0" w:rsidP="00420A1D">
      <w:pPr>
        <w:rPr>
          <w:rStyle w:val="Arial11"/>
        </w:rPr>
      </w:pPr>
      <w:r w:rsidRPr="000E0D56">
        <w:rPr>
          <w:rStyle w:val="Arial11"/>
        </w:rPr>
        <w:t>Свойство </w:t>
      </w:r>
      <w:r>
        <w:rPr>
          <w:rStyle w:val="command"/>
          <w:rFonts w:ascii="Arial" w:hAnsi="Arial" w:cs="Arial"/>
          <w:i/>
          <w:iCs/>
          <w:color w:val="000000"/>
        </w:rPr>
        <w:t>Ключ</w:t>
      </w:r>
      <w:r w:rsidRPr="000E0D56">
        <w:rPr>
          <w:rStyle w:val="Arial11"/>
        </w:rPr>
        <w:t> объекта </w:t>
      </w:r>
      <w:r>
        <w:rPr>
          <w:rStyle w:val="command"/>
          <w:rFonts w:ascii="Arial" w:hAnsi="Arial" w:cs="Arial"/>
          <w:i/>
          <w:iCs/>
          <w:color w:val="000000"/>
        </w:rPr>
        <w:t>ОбсуждениеСистемыВзаимодействия</w:t>
      </w:r>
      <w:r w:rsidRPr="000E0D56">
        <w:rPr>
          <w:rStyle w:val="Arial11"/>
        </w:rPr>
        <w:t> содержит уникальный строковый ключ обсуждения, который устанавливается при первой записи обсуждения. Уникальность ключа должна соблюдаться в пределах информационной базы в разрезе всех независимых разделителей.</w:t>
      </w:r>
    </w:p>
    <w:p w:rsidR="008132D0" w:rsidRPr="000E0D56" w:rsidRDefault="008132D0" w:rsidP="00420A1D">
      <w:pPr>
        <w:rPr>
          <w:rStyle w:val="Arial11"/>
        </w:rPr>
      </w:pPr>
      <w:r w:rsidRPr="000E0D56">
        <w:rPr>
          <w:rStyle w:val="Arial11"/>
        </w:rPr>
        <w:t>С помощью метода </w:t>
      </w:r>
      <w:proofErr w:type="gramStart"/>
      <w:r>
        <w:rPr>
          <w:rStyle w:val="command"/>
          <w:rFonts w:ascii="Arial" w:hAnsi="Arial" w:cs="Arial"/>
          <w:i/>
          <w:iCs/>
          <w:color w:val="000000"/>
        </w:rPr>
        <w:t>ПолучитьОбсуждение(</w:t>
      </w:r>
      <w:proofErr w:type="gramEnd"/>
      <w:r>
        <w:rPr>
          <w:rStyle w:val="command"/>
          <w:rFonts w:ascii="Arial" w:hAnsi="Arial" w:cs="Arial"/>
          <w:i/>
          <w:iCs/>
          <w:color w:val="000000"/>
        </w:rPr>
        <w:t>)</w:t>
      </w:r>
      <w:r w:rsidRPr="000E0D56">
        <w:rPr>
          <w:rStyle w:val="Arial11"/>
        </w:rPr>
        <w:t> мы проверяем, существует ли обсуждение с ключом «ИспытательныйСрок». Если нет (метод вернул </w:t>
      </w:r>
      <w:r>
        <w:rPr>
          <w:rStyle w:val="command"/>
          <w:rFonts w:ascii="Arial" w:hAnsi="Arial" w:cs="Arial"/>
          <w:i/>
          <w:iCs/>
          <w:color w:val="000000"/>
        </w:rPr>
        <w:t>Неопределено</w:t>
      </w:r>
      <w:r w:rsidRPr="000E0D56">
        <w:rPr>
          <w:rStyle w:val="Arial11"/>
        </w:rPr>
        <w:t>), то мы создаем новое обсуждение методом </w:t>
      </w:r>
      <w:proofErr w:type="gramStart"/>
      <w:r>
        <w:rPr>
          <w:rStyle w:val="command"/>
          <w:rFonts w:ascii="Arial" w:hAnsi="Arial" w:cs="Arial"/>
          <w:i/>
          <w:iCs/>
          <w:color w:val="000000"/>
        </w:rPr>
        <w:t>СоздатьОбсуждение(</w:t>
      </w:r>
      <w:proofErr w:type="gramEnd"/>
      <w:r>
        <w:rPr>
          <w:rStyle w:val="command"/>
          <w:rFonts w:ascii="Arial" w:hAnsi="Arial" w:cs="Arial"/>
          <w:i/>
          <w:iCs/>
          <w:color w:val="000000"/>
        </w:rPr>
        <w:t>)</w:t>
      </w:r>
      <w:r w:rsidRPr="000E0D56">
        <w:rPr>
          <w:rStyle w:val="Arial11"/>
        </w:rPr>
        <w:t>.</w:t>
      </w:r>
    </w:p>
    <w:p w:rsidR="008132D0" w:rsidRPr="000E0D56" w:rsidRDefault="008132D0" w:rsidP="00420A1D">
      <w:pPr>
        <w:rPr>
          <w:rStyle w:val="Arial11"/>
        </w:rPr>
      </w:pPr>
      <w:r w:rsidRPr="000E0D56">
        <w:rPr>
          <w:rStyle w:val="Arial11"/>
        </w:rPr>
        <w:t>В результате создается объект </w:t>
      </w:r>
      <w:r>
        <w:rPr>
          <w:rStyle w:val="command"/>
          <w:rFonts w:ascii="Arial" w:hAnsi="Arial" w:cs="Arial"/>
          <w:i/>
          <w:iCs/>
          <w:color w:val="000000"/>
        </w:rPr>
        <w:t>ОбсуждениеСистемыВзаимодействия</w:t>
      </w:r>
      <w:r w:rsidRPr="000E0D56">
        <w:rPr>
          <w:rStyle w:val="Arial11"/>
        </w:rPr>
        <w:t>. У нового обсуждения мы устанавливаем свойства </w:t>
      </w:r>
      <w:r>
        <w:rPr>
          <w:rStyle w:val="command"/>
          <w:rFonts w:ascii="Arial" w:hAnsi="Arial" w:cs="Arial"/>
          <w:i/>
          <w:iCs/>
          <w:color w:val="000000"/>
        </w:rPr>
        <w:t>Ключ</w:t>
      </w:r>
      <w:r w:rsidRPr="000E0D56">
        <w:rPr>
          <w:rStyle w:val="Arial11"/>
        </w:rPr>
        <w:t> и </w:t>
      </w:r>
      <w:r>
        <w:rPr>
          <w:rStyle w:val="command"/>
          <w:rFonts w:ascii="Arial" w:hAnsi="Arial" w:cs="Arial"/>
          <w:i/>
          <w:iCs/>
          <w:color w:val="000000"/>
        </w:rPr>
        <w:t>Заголовок</w:t>
      </w:r>
      <w:r w:rsidRPr="000E0D56">
        <w:rPr>
          <w:rStyle w:val="Arial11"/>
        </w:rPr>
        <w:t>.</w:t>
      </w:r>
    </w:p>
    <w:p w:rsidR="008132D0" w:rsidRPr="000E0D56" w:rsidRDefault="008132D0" w:rsidP="00420A1D">
      <w:pPr>
        <w:rPr>
          <w:rStyle w:val="Arial11"/>
        </w:rPr>
      </w:pPr>
      <w:r w:rsidRPr="000E0D56">
        <w:rPr>
          <w:rStyle w:val="Arial11"/>
        </w:rPr>
        <w:t>Затем добавляем в список участников обсуждения нашего кадровика. Для этого мы получаем коллекцию идентификаторов пользователей системы взаимодействия (</w:t>
      </w:r>
      <w:r>
        <w:rPr>
          <w:rStyle w:val="command"/>
          <w:rFonts w:ascii="Arial" w:hAnsi="Arial" w:cs="Arial"/>
          <w:i/>
          <w:iCs/>
          <w:color w:val="000000"/>
        </w:rPr>
        <w:t>Обсуждение.Участники</w:t>
      </w:r>
      <w:r w:rsidRPr="000E0D56">
        <w:rPr>
          <w:rStyle w:val="Arial11"/>
        </w:rPr>
        <w:t>) и добавляем туда идентификатор кадровика, который мы получили ранее, как идентификатор текущего пользователя системы взаимодействия.</w:t>
      </w:r>
    </w:p>
    <w:p w:rsidR="008132D0" w:rsidRPr="000E0D56" w:rsidRDefault="008132D0" w:rsidP="00420A1D">
      <w:pPr>
        <w:rPr>
          <w:rStyle w:val="Arial11"/>
        </w:rPr>
      </w:pPr>
      <w:r w:rsidRPr="000E0D56">
        <w:rPr>
          <w:rStyle w:val="Arial11"/>
        </w:rPr>
        <w:t>И в заключение записываем новое обсуждение методом </w:t>
      </w:r>
      <w:proofErr w:type="gramStart"/>
      <w:r>
        <w:rPr>
          <w:rStyle w:val="command"/>
          <w:rFonts w:ascii="Arial" w:hAnsi="Arial" w:cs="Arial"/>
          <w:i/>
          <w:iCs/>
          <w:color w:val="000000"/>
        </w:rPr>
        <w:t>Записать(</w:t>
      </w:r>
      <w:proofErr w:type="gramEnd"/>
      <w:r>
        <w:rPr>
          <w:rStyle w:val="command"/>
          <w:rFonts w:ascii="Arial" w:hAnsi="Arial" w:cs="Arial"/>
          <w:i/>
          <w:iCs/>
          <w:color w:val="000000"/>
        </w:rPr>
        <w:t>)</w:t>
      </w:r>
      <w:r w:rsidRPr="000E0D56">
        <w:rPr>
          <w:rStyle w:val="Arial11"/>
        </w:rPr>
        <w:t>. После записи обсуждения становится доступен его идентификатор.</w:t>
      </w:r>
    </w:p>
    <w:p w:rsidR="008132D0" w:rsidRPr="000E0D56" w:rsidRDefault="008132D0" w:rsidP="00420A1D">
      <w:pPr>
        <w:rPr>
          <w:rStyle w:val="Arial11"/>
        </w:rPr>
      </w:pPr>
      <w:r w:rsidRPr="000E0D56">
        <w:rPr>
          <w:rStyle w:val="Arial11"/>
        </w:rPr>
        <w:t>В случае если обсуждение с ключом </w:t>
      </w:r>
      <w:r>
        <w:rPr>
          <w:rStyle w:val="command"/>
          <w:rFonts w:ascii="Arial" w:hAnsi="Arial" w:cs="Arial"/>
          <w:i/>
          <w:iCs/>
          <w:color w:val="000000"/>
        </w:rPr>
        <w:t>ИспытательныйСрок</w:t>
      </w:r>
      <w:r w:rsidRPr="000E0D56">
        <w:rPr>
          <w:rStyle w:val="Arial11"/>
        </w:rPr>
        <w:t> уже существует, то метод </w:t>
      </w:r>
      <w:proofErr w:type="gramStart"/>
      <w:r>
        <w:rPr>
          <w:rStyle w:val="command"/>
          <w:rFonts w:ascii="Arial" w:hAnsi="Arial" w:cs="Arial"/>
          <w:i/>
          <w:iCs/>
          <w:color w:val="000000"/>
        </w:rPr>
        <w:t>ПолучитьОбсуждение(</w:t>
      </w:r>
      <w:proofErr w:type="gramEnd"/>
      <w:r>
        <w:rPr>
          <w:rStyle w:val="command"/>
          <w:rFonts w:ascii="Arial" w:hAnsi="Arial" w:cs="Arial"/>
          <w:i/>
          <w:iCs/>
          <w:color w:val="000000"/>
        </w:rPr>
        <w:t>)</w:t>
      </w:r>
      <w:r w:rsidRPr="000E0D56">
        <w:rPr>
          <w:rStyle w:val="Arial11"/>
        </w:rPr>
        <w:t> вернет это обсуждение и мы также будем знать его идентификатор (</w:t>
      </w:r>
      <w:r>
        <w:rPr>
          <w:rStyle w:val="command"/>
          <w:rFonts w:ascii="Arial" w:hAnsi="Arial" w:cs="Arial"/>
          <w:i/>
          <w:iCs/>
          <w:color w:val="000000"/>
        </w:rPr>
        <w:t>Обсуждение.Идентификатор</w:t>
      </w:r>
      <w:r w:rsidRPr="000E0D56">
        <w:rPr>
          <w:rStyle w:val="Arial11"/>
        </w:rPr>
        <w:t>), который нам понадобится для того, чтобы однозначно прикрепить сообщение со списком сотрудников на прием к обсуждению.</w:t>
      </w:r>
    </w:p>
    <w:p w:rsidR="008132D0" w:rsidRPr="000E0D56" w:rsidRDefault="008132D0" w:rsidP="00420A1D">
      <w:pPr>
        <w:rPr>
          <w:rStyle w:val="Arial11"/>
        </w:rPr>
      </w:pPr>
      <w:r w:rsidRPr="000E0D56">
        <w:rPr>
          <w:rStyle w:val="Arial11"/>
        </w:rPr>
        <w:t>Итак, с помощью метода </w:t>
      </w:r>
      <w:proofErr w:type="gramStart"/>
      <w:r>
        <w:rPr>
          <w:rStyle w:val="command"/>
          <w:rFonts w:ascii="Arial" w:hAnsi="Arial" w:cs="Arial"/>
          <w:i/>
          <w:iCs/>
          <w:color w:val="000000"/>
        </w:rPr>
        <w:t>СоздатьСообщение(</w:t>
      </w:r>
      <w:proofErr w:type="gramEnd"/>
      <w:r>
        <w:rPr>
          <w:rStyle w:val="command"/>
          <w:rFonts w:ascii="Arial" w:hAnsi="Arial" w:cs="Arial"/>
          <w:i/>
          <w:iCs/>
          <w:color w:val="000000"/>
        </w:rPr>
        <w:t>)</w:t>
      </w:r>
      <w:r w:rsidRPr="000E0D56">
        <w:rPr>
          <w:rStyle w:val="Arial11"/>
        </w:rPr>
        <w:t> мы создаем новое сообщение (объект </w:t>
      </w:r>
      <w:r>
        <w:rPr>
          <w:rStyle w:val="command"/>
          <w:rFonts w:ascii="Arial" w:hAnsi="Arial" w:cs="Arial"/>
          <w:i/>
          <w:iCs/>
          <w:color w:val="000000"/>
        </w:rPr>
        <w:t>СообщениеСистемыВзаимодействия</w:t>
      </w:r>
      <w:r w:rsidRPr="000E0D56">
        <w:rPr>
          <w:rStyle w:val="Arial11"/>
        </w:rPr>
        <w:t>) в обсуждении, идентификатор которого нам известен.</w:t>
      </w:r>
    </w:p>
    <w:p w:rsidR="008132D0" w:rsidRDefault="008132D0" w:rsidP="00420A1D">
      <w:r>
        <w:t>Теперь нам нужно заполнить текст сообщения результатами выполнения запроса, описанного в начале процедуры. Обходя выборку из результата запроса в цикле, мы заполняем текст, который будет затем помещен в сообщение, данными выполнения запроса. Ссылки на сотрудников, отделения и должности мы представляем в качестве навигационных ссылок, которые в тексте сообщения будут служить гиперссылками для перехода к конкретным данным.</w:t>
      </w:r>
    </w:p>
    <w:p w:rsidR="008132D0" w:rsidRPr="000E0D56" w:rsidRDefault="008132D0" w:rsidP="00420A1D">
      <w:pPr>
        <w:rPr>
          <w:rStyle w:val="Arial11"/>
        </w:rPr>
      </w:pPr>
      <w:r w:rsidRPr="000E0D56">
        <w:rPr>
          <w:rStyle w:val="Arial11"/>
        </w:rPr>
        <w:t>Кроме того, в цикле обхода выборки мы заполняем массив </w:t>
      </w:r>
      <w:r>
        <w:rPr>
          <w:rStyle w:val="command"/>
          <w:rFonts w:ascii="Arial" w:hAnsi="Arial" w:cs="Arial"/>
          <w:i/>
          <w:iCs/>
          <w:color w:val="000000"/>
        </w:rPr>
        <w:t>СписокСотрудников</w:t>
      </w:r>
      <w:r w:rsidRPr="000E0D56">
        <w:rPr>
          <w:rStyle w:val="Arial11"/>
        </w:rPr>
        <w:t> ссылками сотрудников на прием. Этот массив после выхода из цикла мы сохраняем в свойстве </w:t>
      </w:r>
      <w:r>
        <w:rPr>
          <w:rStyle w:val="command"/>
          <w:rFonts w:ascii="Arial" w:hAnsi="Arial" w:cs="Arial"/>
          <w:i/>
          <w:iCs/>
          <w:color w:val="000000"/>
        </w:rPr>
        <w:t>Данные</w:t>
      </w:r>
      <w:r w:rsidRPr="000E0D56">
        <w:rPr>
          <w:rStyle w:val="Arial11"/>
        </w:rPr>
        <w:t> нашего сообщения. Таким образом, помимо текста сообщение будет содержать еще и данные, которые будут использоваться при обработке действий сообщения.</w:t>
      </w:r>
    </w:p>
    <w:p w:rsidR="008132D0" w:rsidRPr="000E0D56" w:rsidRDefault="008132D0" w:rsidP="00420A1D">
      <w:pPr>
        <w:rPr>
          <w:rStyle w:val="Arial11"/>
        </w:rPr>
      </w:pPr>
      <w:r w:rsidRPr="000E0D56">
        <w:rPr>
          <w:rStyle w:val="Arial11"/>
        </w:rPr>
        <w:t>В свойстве </w:t>
      </w:r>
      <w:r>
        <w:rPr>
          <w:rStyle w:val="command"/>
          <w:rFonts w:ascii="Arial" w:hAnsi="Arial" w:cs="Arial"/>
          <w:i/>
          <w:iCs/>
          <w:color w:val="000000"/>
        </w:rPr>
        <w:t>Текст</w:t>
      </w:r>
      <w:r w:rsidRPr="000E0D56">
        <w:rPr>
          <w:rStyle w:val="Arial11"/>
        </w:rPr>
        <w:t> мы сохраняем в виде форматированной строки текст, заполненный данными запроса.</w:t>
      </w:r>
    </w:p>
    <w:p w:rsidR="008132D0" w:rsidRPr="000E0D56" w:rsidRDefault="008132D0" w:rsidP="00420A1D">
      <w:pPr>
        <w:rPr>
          <w:rStyle w:val="Arial11"/>
        </w:rPr>
      </w:pPr>
      <w:r w:rsidRPr="000E0D56">
        <w:rPr>
          <w:rStyle w:val="Arial11"/>
        </w:rPr>
        <w:t>После этого добавляем в список действий сообщения (</w:t>
      </w:r>
      <w:r>
        <w:rPr>
          <w:rStyle w:val="command"/>
          <w:rFonts w:ascii="Arial" w:hAnsi="Arial" w:cs="Arial"/>
          <w:i/>
          <w:iCs/>
          <w:color w:val="000000"/>
        </w:rPr>
        <w:t>Сообщение.Действия</w:t>
      </w:r>
      <w:r w:rsidRPr="000E0D56">
        <w:rPr>
          <w:rStyle w:val="Arial11"/>
        </w:rPr>
        <w:t>) элемент с представлением «Запросить результаты у руководителя» и значением "Request". Представления действий будут отображаться в виде гиперссылок при отображении сообщения, а сами значения будут передаваться в обработчик действий сообщения, который мы рассмотрим ниже (см. листинг 3.4).</w:t>
      </w:r>
    </w:p>
    <w:p w:rsidR="008132D0" w:rsidRPr="000E0D56" w:rsidRDefault="008132D0" w:rsidP="00420A1D">
      <w:pPr>
        <w:rPr>
          <w:rStyle w:val="Arial11"/>
        </w:rPr>
      </w:pPr>
      <w:r w:rsidRPr="000E0D56">
        <w:rPr>
          <w:rStyle w:val="Arial11"/>
        </w:rPr>
        <w:t>И в заключение записываем сообщение методом </w:t>
      </w:r>
      <w:proofErr w:type="gramStart"/>
      <w:r>
        <w:rPr>
          <w:rStyle w:val="command"/>
          <w:rFonts w:ascii="Arial" w:hAnsi="Arial" w:cs="Arial"/>
          <w:i/>
          <w:iCs/>
          <w:color w:val="000000"/>
        </w:rPr>
        <w:t>Записать(</w:t>
      </w:r>
      <w:proofErr w:type="gramEnd"/>
      <w:r>
        <w:rPr>
          <w:rStyle w:val="command"/>
          <w:rFonts w:ascii="Arial" w:hAnsi="Arial" w:cs="Arial"/>
          <w:i/>
          <w:iCs/>
          <w:color w:val="000000"/>
        </w:rPr>
        <w:t>)</w:t>
      </w:r>
      <w:r w:rsidRPr="000E0D56">
        <w:rPr>
          <w:rStyle w:val="Arial11"/>
        </w:rPr>
        <w:t>. Сразу после этого оно будет отправлено кадровику.</w:t>
      </w:r>
    </w:p>
    <w:p w:rsidR="008132D0" w:rsidRDefault="008132D0" w:rsidP="00420A1D">
      <w:r>
        <w:t>В нашем случае мы создали по умолчанию групповое обсуждение с одним-единственным участником.</w:t>
      </w:r>
    </w:p>
    <w:p w:rsidR="008132D0" w:rsidRPr="000E0D56" w:rsidRDefault="008132D0" w:rsidP="00420A1D">
      <w:pPr>
        <w:rPr>
          <w:rStyle w:val="Arial11"/>
        </w:rPr>
      </w:pPr>
      <w:r w:rsidRPr="000E0D56">
        <w:rPr>
          <w:rStyle w:val="Arial11"/>
        </w:rPr>
        <w:t>Таким образом, в результате выполнения регламентного задания в первый раз в обсуждениях кадровика появится обсуждение </w:t>
      </w:r>
      <w:r>
        <w:rPr>
          <w:rStyle w:val="interface"/>
          <w:rFonts w:ascii="Arial" w:hAnsi="Arial" w:cs="Arial"/>
          <w:i/>
          <w:iCs/>
          <w:color w:val="000000"/>
        </w:rPr>
        <w:t>Сотрудники на прием</w:t>
      </w:r>
      <w:r w:rsidRPr="000E0D56">
        <w:rPr>
          <w:rStyle w:val="Arial11"/>
        </w:rPr>
        <w:t> с сообщением, содержащим данные сотрудников с истекающим испытательным сроком, и гиперссылкой </w:t>
      </w:r>
      <w:proofErr w:type="gramStart"/>
      <w:r>
        <w:rPr>
          <w:rStyle w:val="interface"/>
          <w:rFonts w:ascii="Arial" w:hAnsi="Arial" w:cs="Arial"/>
          <w:i/>
          <w:iCs/>
          <w:color w:val="000000"/>
        </w:rPr>
        <w:t>Запросить</w:t>
      </w:r>
      <w:proofErr w:type="gramEnd"/>
      <w:r>
        <w:rPr>
          <w:rStyle w:val="interface"/>
          <w:rFonts w:ascii="Arial" w:hAnsi="Arial" w:cs="Arial"/>
          <w:i/>
          <w:iCs/>
          <w:color w:val="000000"/>
        </w:rPr>
        <w:t xml:space="preserve"> результаты у руководителя</w:t>
      </w:r>
      <w:r w:rsidRPr="000E0D56">
        <w:rPr>
          <w:rStyle w:val="Arial11"/>
        </w:rPr>
        <w:t> (рис. 3.8).</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8682AFA" wp14:editId="1F4571FE">
            <wp:extent cx="6262543" cy="5027903"/>
            <wp:effectExtent l="0" t="0" r="5080" b="1905"/>
            <wp:docPr id="57" name="Рисунок 57" descr="https://its.1c.ua/db/content/pubecs/src/images/03_08.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ts.1c.ua/db/content/pubecs/src/images/03_08.png?_=15795246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68070" cy="5032340"/>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3.8.</w:t>
      </w:r>
      <w:r>
        <w:rPr>
          <w:rFonts w:ascii="Arial" w:hAnsi="Arial" w:cs="Arial"/>
          <w:color w:val="000000"/>
          <w:sz w:val="20"/>
          <w:szCs w:val="20"/>
        </w:rPr>
        <w:t> Групповое обсуждение «Сотрудники на прием»</w:t>
      </w:r>
    </w:p>
    <w:p w:rsidR="008132D0" w:rsidRPr="000E0D56" w:rsidRDefault="008132D0" w:rsidP="008132D0">
      <w:pPr>
        <w:spacing w:after="288" w:line="288" w:lineRule="atLeast"/>
        <w:rPr>
          <w:rStyle w:val="Arial11"/>
        </w:rPr>
      </w:pPr>
      <w:r w:rsidRPr="000E0D56">
        <w:rPr>
          <w:rStyle w:val="Arial11"/>
        </w:rPr>
        <w:t>При регулярных выполнениях регламентного задания, в зависимости от наличия списка сотрудников на прием, в уже существующее обсуждение </w:t>
      </w:r>
      <w:r>
        <w:rPr>
          <w:rStyle w:val="interface"/>
          <w:rFonts w:ascii="Arial" w:hAnsi="Arial" w:cs="Arial"/>
          <w:i/>
          <w:iCs/>
          <w:color w:val="000000"/>
        </w:rPr>
        <w:t>Сотрудники на прием</w:t>
      </w:r>
      <w:r w:rsidRPr="000E0D56">
        <w:rPr>
          <w:rStyle w:val="Arial11"/>
        </w:rPr>
        <w:t> будут добавляться все новые сообщения.</w:t>
      </w:r>
    </w:p>
    <w:p w:rsidR="008132D0" w:rsidRDefault="008132D0" w:rsidP="008132D0">
      <w:pPr>
        <w:pStyle w:val="3"/>
      </w:pPr>
      <w:bookmarkStart w:id="21" w:name="_Toc30880787"/>
      <w:r>
        <w:t>Обработка действий сообщения</w:t>
      </w:r>
      <w:bookmarkEnd w:id="21"/>
    </w:p>
    <w:p w:rsidR="008132D0" w:rsidRPr="000E0D56" w:rsidRDefault="008132D0" w:rsidP="00420A1D">
      <w:pPr>
        <w:rPr>
          <w:rStyle w:val="Arial11"/>
        </w:rPr>
      </w:pPr>
      <w:r w:rsidRPr="000E0D56">
        <w:rPr>
          <w:rStyle w:val="Arial11"/>
        </w:rPr>
        <w:t>При нажатии на гиперссылку </w:t>
      </w:r>
      <w:proofErr w:type="gramStart"/>
      <w:r>
        <w:rPr>
          <w:rStyle w:val="interface"/>
          <w:rFonts w:ascii="Arial" w:hAnsi="Arial" w:cs="Arial"/>
          <w:i/>
          <w:iCs/>
          <w:color w:val="000000"/>
        </w:rPr>
        <w:t>Запросить</w:t>
      </w:r>
      <w:proofErr w:type="gramEnd"/>
      <w:r>
        <w:rPr>
          <w:rStyle w:val="interface"/>
          <w:rFonts w:ascii="Arial" w:hAnsi="Arial" w:cs="Arial"/>
          <w:i/>
          <w:iCs/>
          <w:color w:val="000000"/>
        </w:rPr>
        <w:t xml:space="preserve"> результаты у руководителя</w:t>
      </w:r>
      <w:r w:rsidRPr="000E0D56">
        <w:rPr>
          <w:rStyle w:val="Arial11"/>
        </w:rPr>
        <w:t> будут организованы предметные обсуждения кадровика с руководителем в карточках этих сотрудников.</w:t>
      </w:r>
    </w:p>
    <w:p w:rsidR="008132D0" w:rsidRPr="000E0D56" w:rsidRDefault="008132D0" w:rsidP="00420A1D">
      <w:pPr>
        <w:rPr>
          <w:rStyle w:val="Arial11"/>
        </w:rPr>
      </w:pPr>
      <w:r w:rsidRPr="000E0D56">
        <w:rPr>
          <w:rStyle w:val="Arial11"/>
        </w:rPr>
        <w:t>Чтобы это реализовать, мы должны при начале работы системы подключить процедуру-обработчик, вызываемую при нажатии на гиперссылку в сообщении, заданную в свойстве сообщения </w:t>
      </w:r>
      <w:r>
        <w:rPr>
          <w:rStyle w:val="command"/>
          <w:rFonts w:ascii="Arial" w:hAnsi="Arial" w:cs="Arial"/>
          <w:i/>
          <w:iCs/>
          <w:color w:val="000000"/>
        </w:rPr>
        <w:t>Действия</w:t>
      </w:r>
      <w:r w:rsidRPr="000E0D56">
        <w:rPr>
          <w:rStyle w:val="Arial11"/>
        </w:rPr>
        <w:t>. Для этого нам нужно описать эту процедуру в клиентском модуле с помощью описания оповещения и подключить ее методом </w:t>
      </w:r>
      <w:proofErr w:type="gramStart"/>
      <w:r>
        <w:rPr>
          <w:rStyle w:val="command"/>
          <w:rFonts w:ascii="Arial" w:hAnsi="Arial" w:cs="Arial"/>
          <w:i/>
          <w:iCs/>
          <w:color w:val="000000"/>
        </w:rPr>
        <w:t>ПодключитьОбработчикДействияСообщения(</w:t>
      </w:r>
      <w:proofErr w:type="gramEnd"/>
      <w:r>
        <w:rPr>
          <w:rStyle w:val="command"/>
          <w:rFonts w:ascii="Arial" w:hAnsi="Arial" w:cs="Arial"/>
          <w:i/>
          <w:iCs/>
          <w:color w:val="000000"/>
        </w:rPr>
        <w:t>)</w:t>
      </w:r>
      <w:r w:rsidRPr="000E0D56">
        <w:rPr>
          <w:rStyle w:val="Arial11"/>
        </w:rPr>
        <w:t> менеджера системы взаимодействия. А затем вызвать процедуру этого модуля из модуля приложения при начале работы системы.</w:t>
      </w:r>
    </w:p>
    <w:p w:rsidR="008132D0" w:rsidRPr="000E0D56" w:rsidRDefault="008132D0" w:rsidP="00420A1D">
      <w:pPr>
        <w:rPr>
          <w:rStyle w:val="Arial11"/>
        </w:rPr>
      </w:pPr>
      <w:r w:rsidRPr="000E0D56">
        <w:rPr>
          <w:rStyle w:val="Arial11"/>
        </w:rPr>
        <w:t>Итак, создадим общий неглобальный клиентский модуль </w:t>
      </w:r>
      <w:r>
        <w:rPr>
          <w:rStyle w:val="interface"/>
          <w:rFonts w:ascii="Arial" w:hAnsi="Arial" w:cs="Arial"/>
          <w:i/>
          <w:iCs/>
          <w:color w:val="000000"/>
        </w:rPr>
        <w:t>РаботаССотрудникамиКлиент</w:t>
      </w:r>
      <w:r w:rsidRPr="000E0D56">
        <w:rPr>
          <w:rStyle w:val="Arial11"/>
        </w:rPr>
        <w:t> и поместим в нем экспортную процедуру </w:t>
      </w:r>
      <w:proofErr w:type="gramStart"/>
      <w:r>
        <w:rPr>
          <w:rStyle w:val="command"/>
          <w:rFonts w:ascii="Arial" w:hAnsi="Arial" w:cs="Arial"/>
          <w:i/>
          <w:iCs/>
          <w:color w:val="000000"/>
        </w:rPr>
        <w:t>ПриНачалеРаботыСистемы(</w:t>
      </w:r>
      <w:proofErr w:type="gramEnd"/>
      <w:r>
        <w:rPr>
          <w:rStyle w:val="command"/>
          <w:rFonts w:ascii="Arial" w:hAnsi="Arial" w:cs="Arial"/>
          <w:i/>
          <w:iCs/>
          <w:color w:val="000000"/>
        </w:rPr>
        <w:t>)</w:t>
      </w:r>
      <w:r w:rsidRPr="000E0D56">
        <w:rPr>
          <w:rStyle w:val="Arial11"/>
        </w:rPr>
        <w:t> (листинг 3.2), которую затем будем вызывать из модуля приложения (см. листинг 3.3).</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3.2.</w:t>
      </w:r>
      <w:r>
        <w:rPr>
          <w:rFonts w:ascii="Arial" w:hAnsi="Arial" w:cs="Arial"/>
          <w:color w:val="000000"/>
          <w:sz w:val="20"/>
          <w:szCs w:val="20"/>
        </w:rPr>
        <w:t> Процедура «ПриНачалеРаботыСистемы» общего модуля «РаботаССотрудникамиКлиент»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ПриНачалеРаботыСистемы</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Обработчик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ОписаниеОповещения</w:t>
      </w:r>
      <w:r>
        <w:rPr>
          <w:rStyle w:val="k"/>
          <w:rFonts w:ascii="Courier" w:hAnsi="Courier"/>
          <w:color w:val="FF0000"/>
          <w:sz w:val="22"/>
          <w:szCs w:val="22"/>
        </w:rPr>
        <w:t>(</w:t>
      </w:r>
      <w:proofErr w:type="gramEnd"/>
      <w:r>
        <w:rPr>
          <w:rStyle w:val="s"/>
          <w:rFonts w:ascii="Courier" w:hAnsi="Courier"/>
          <w:color w:val="000000"/>
          <w:sz w:val="22"/>
          <w:szCs w:val="22"/>
        </w:rPr>
        <w:t>"ОбработкаДействияСообщения"</w:t>
      </w:r>
      <w:r>
        <w:rPr>
          <w:rStyle w:val="k"/>
          <w:rFonts w:ascii="Courier" w:hAnsi="Courier"/>
          <w:color w:val="FF0000"/>
          <w:sz w:val="22"/>
          <w:szCs w:val="22"/>
        </w:rPr>
        <w:t>,</w:t>
      </w:r>
      <w:r>
        <w:rPr>
          <w:rFonts w:ascii="Courier" w:hAnsi="Courier"/>
          <w:color w:val="0000FF"/>
          <w:sz w:val="22"/>
          <w:szCs w:val="22"/>
        </w:rPr>
        <w:t> ЭтотОбъект</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СистемаВзаимодействия</w:t>
      </w:r>
      <w:r>
        <w:rPr>
          <w:rStyle w:val="k"/>
          <w:rFonts w:ascii="Courier" w:hAnsi="Courier"/>
          <w:color w:val="FF0000"/>
          <w:sz w:val="22"/>
          <w:szCs w:val="22"/>
        </w:rPr>
        <w:t>.</w:t>
      </w:r>
      <w:r>
        <w:rPr>
          <w:rFonts w:ascii="Courier" w:hAnsi="Courier"/>
          <w:color w:val="0000FF"/>
          <w:sz w:val="22"/>
          <w:szCs w:val="22"/>
        </w:rPr>
        <w:t>ПодключитьОбработчикДействияСообщения</w:t>
      </w:r>
      <w:r>
        <w:rPr>
          <w:rStyle w:val="k"/>
          <w:rFonts w:ascii="Courier" w:hAnsi="Courier"/>
          <w:color w:val="FF0000"/>
          <w:sz w:val="22"/>
          <w:szCs w:val="22"/>
        </w:rPr>
        <w:t>(</w:t>
      </w:r>
      <w:r>
        <w:rPr>
          <w:rFonts w:ascii="Courier" w:hAnsi="Courier"/>
          <w:color w:val="0000FF"/>
          <w:sz w:val="22"/>
          <w:szCs w:val="22"/>
        </w:rPr>
        <w:t>Обработчик</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420A1D">
      <w:pPr>
        <w:rPr>
          <w:rStyle w:val="Arial11"/>
        </w:rPr>
      </w:pPr>
      <w:r w:rsidRPr="000E0D56">
        <w:rPr>
          <w:rStyle w:val="Arial11"/>
        </w:rPr>
        <w:t>В этой процедуре мы описываем обработчик оповещения и подключаем процедуру </w:t>
      </w:r>
      <w:proofErr w:type="gramStart"/>
      <w:r>
        <w:rPr>
          <w:rStyle w:val="command"/>
          <w:rFonts w:ascii="Arial" w:hAnsi="Arial" w:cs="Arial"/>
          <w:i/>
          <w:iCs/>
          <w:color w:val="000000"/>
        </w:rPr>
        <w:t>ОбработкаДействияСообщения(</w:t>
      </w:r>
      <w:proofErr w:type="gramEnd"/>
      <w:r>
        <w:rPr>
          <w:rStyle w:val="command"/>
          <w:rFonts w:ascii="Arial" w:hAnsi="Arial" w:cs="Arial"/>
          <w:i/>
          <w:iCs/>
          <w:color w:val="000000"/>
        </w:rPr>
        <w:t>)</w:t>
      </w:r>
      <w:r w:rsidRPr="000E0D56">
        <w:rPr>
          <w:rStyle w:val="Arial11"/>
        </w:rPr>
        <w:t>, которая будет вызываться при нажатии гиперссылки (выполнения действия) в сообщении.</w:t>
      </w:r>
    </w:p>
    <w:p w:rsidR="008132D0" w:rsidRDefault="008132D0" w:rsidP="00420A1D">
      <w:r>
        <w:t>Затем подключаем этот обработчик при начале работы приложения (листинг 3.3).</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3.3.</w:t>
      </w:r>
      <w:r>
        <w:rPr>
          <w:rFonts w:ascii="Arial" w:hAnsi="Arial" w:cs="Arial"/>
          <w:color w:val="000000"/>
          <w:sz w:val="20"/>
          <w:szCs w:val="20"/>
        </w:rPr>
        <w:t> Процедура «ПриНачалеРаботыСистемы» модуля приложения</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ПриНачалеРаботыСистемы</w:t>
      </w:r>
      <w:r>
        <w:rPr>
          <w:rStyle w:val="k"/>
          <w:rFonts w:ascii="Courier" w:hAnsi="Courier"/>
          <w:color w:val="FF0000"/>
          <w:sz w:val="22"/>
          <w:szCs w:val="22"/>
        </w:rPr>
        <w:t>(</w:t>
      </w:r>
      <w:proofErr w:type="gramEnd"/>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РаботаССотрудникамиКлиент</w:t>
      </w:r>
      <w:r>
        <w:rPr>
          <w:rStyle w:val="k"/>
          <w:rFonts w:ascii="Courier" w:hAnsi="Courier"/>
          <w:color w:val="FF0000"/>
          <w:sz w:val="22"/>
          <w:szCs w:val="22"/>
        </w:rPr>
        <w:t>.</w:t>
      </w:r>
      <w:r>
        <w:rPr>
          <w:rFonts w:ascii="Courier" w:hAnsi="Courier"/>
          <w:color w:val="0000FF"/>
          <w:sz w:val="22"/>
          <w:szCs w:val="22"/>
        </w:rPr>
        <w:t>ПриНачалеРаботыСистемы</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420A1D">
      <w:pPr>
        <w:rPr>
          <w:rStyle w:val="Arial11"/>
        </w:rPr>
      </w:pPr>
      <w:r w:rsidRPr="000E0D56">
        <w:rPr>
          <w:rStyle w:val="Arial11"/>
        </w:rPr>
        <w:t>Таким образом, при выполнении любого действия в любом сообщении системы взаимодействия будет выполняться процедура </w:t>
      </w:r>
      <w:proofErr w:type="gramStart"/>
      <w:r>
        <w:rPr>
          <w:rStyle w:val="command"/>
          <w:rFonts w:ascii="Arial" w:hAnsi="Arial" w:cs="Arial"/>
          <w:i/>
          <w:iCs/>
          <w:color w:val="000000"/>
        </w:rPr>
        <w:t>ОбработкаДействияСообщения(</w:t>
      </w:r>
      <w:proofErr w:type="gramEnd"/>
      <w:r>
        <w:rPr>
          <w:rStyle w:val="command"/>
          <w:rFonts w:ascii="Arial" w:hAnsi="Arial" w:cs="Arial"/>
          <w:i/>
          <w:iCs/>
          <w:color w:val="000000"/>
        </w:rPr>
        <w:t>)</w:t>
      </w:r>
      <w:r w:rsidRPr="000E0D56">
        <w:rPr>
          <w:rStyle w:val="Arial11"/>
        </w:rPr>
        <w:t>.</w:t>
      </w:r>
    </w:p>
    <w:p w:rsidR="008132D0" w:rsidRPr="000E0D56" w:rsidRDefault="008132D0" w:rsidP="00420A1D">
      <w:pPr>
        <w:rPr>
          <w:rStyle w:val="Arial11"/>
        </w:rPr>
      </w:pPr>
      <w:r w:rsidRPr="000E0D56">
        <w:rPr>
          <w:rStyle w:val="Arial11"/>
        </w:rPr>
        <w:t>Первым параметром в обработчик оповещения передается копия объекта </w:t>
      </w:r>
      <w:r>
        <w:rPr>
          <w:rStyle w:val="command"/>
          <w:rFonts w:ascii="Arial" w:hAnsi="Arial" w:cs="Arial"/>
          <w:i/>
          <w:iCs/>
          <w:color w:val="000000"/>
        </w:rPr>
        <w:t>СообщениеСистемыВзаимодействия</w:t>
      </w:r>
      <w:r w:rsidRPr="000E0D56">
        <w:rPr>
          <w:rStyle w:val="Arial11"/>
        </w:rPr>
        <w:t>, то есть того сообщения, в котором нажата гиперссылка действия. Вторым параметром передается </w:t>
      </w:r>
      <w:r>
        <w:rPr>
          <w:rStyle w:val="command"/>
          <w:rFonts w:ascii="Arial" w:hAnsi="Arial" w:cs="Arial"/>
          <w:i/>
          <w:iCs/>
          <w:color w:val="000000"/>
        </w:rPr>
        <w:t>Действие</w:t>
      </w:r>
      <w:r w:rsidRPr="000E0D56">
        <w:rPr>
          <w:rStyle w:val="Arial11"/>
        </w:rPr>
        <w:t> – произвольное значение, заданное для нажатой гиперссылки.</w:t>
      </w:r>
    </w:p>
    <w:p w:rsidR="008132D0" w:rsidRPr="000E0D56" w:rsidRDefault="008132D0" w:rsidP="00420A1D">
      <w:pPr>
        <w:rPr>
          <w:rStyle w:val="Arial11"/>
        </w:rPr>
      </w:pPr>
      <w:r w:rsidRPr="000E0D56">
        <w:rPr>
          <w:rStyle w:val="Arial11"/>
        </w:rPr>
        <w:t>Экспортную процедуру </w:t>
      </w:r>
      <w:proofErr w:type="gramStart"/>
      <w:r>
        <w:rPr>
          <w:rStyle w:val="command"/>
          <w:rFonts w:ascii="Arial" w:hAnsi="Arial" w:cs="Arial"/>
          <w:i/>
          <w:iCs/>
          <w:color w:val="000000"/>
        </w:rPr>
        <w:t>ОбработкаДействияСообщения(</w:t>
      </w:r>
      <w:proofErr w:type="gramEnd"/>
      <w:r>
        <w:rPr>
          <w:rStyle w:val="command"/>
          <w:rFonts w:ascii="Arial" w:hAnsi="Arial" w:cs="Arial"/>
          <w:i/>
          <w:iCs/>
          <w:color w:val="000000"/>
        </w:rPr>
        <w:t>)</w:t>
      </w:r>
      <w:r w:rsidRPr="000E0D56">
        <w:rPr>
          <w:rStyle w:val="Arial11"/>
        </w:rPr>
        <w:t> также поместим в модуле </w:t>
      </w:r>
      <w:r>
        <w:rPr>
          <w:rStyle w:val="interface"/>
          <w:rFonts w:ascii="Arial" w:hAnsi="Arial" w:cs="Arial"/>
          <w:i/>
          <w:iCs/>
          <w:color w:val="000000"/>
        </w:rPr>
        <w:t>РаботаССотрудникамиКлиент</w:t>
      </w:r>
      <w:r w:rsidRPr="000E0D56">
        <w:rPr>
          <w:rStyle w:val="Arial11"/>
        </w:rPr>
        <w:t> и заполним ее следующим образом (листинг 3.4).</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3.4.</w:t>
      </w:r>
      <w:r>
        <w:rPr>
          <w:rFonts w:ascii="Arial" w:hAnsi="Arial" w:cs="Arial"/>
          <w:color w:val="000000"/>
          <w:sz w:val="20"/>
          <w:szCs w:val="20"/>
        </w:rPr>
        <w:t> Процедура «ОбработкаДействияСообщения»</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ОбработкаДействияСообщения</w:t>
      </w:r>
      <w:r>
        <w:rPr>
          <w:rStyle w:val="k"/>
          <w:rFonts w:ascii="Courier" w:hAnsi="Courier"/>
          <w:color w:val="FF0000"/>
          <w:sz w:val="22"/>
          <w:szCs w:val="22"/>
        </w:rPr>
        <w:t>(</w:t>
      </w:r>
      <w:proofErr w:type="gramEnd"/>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 Действие</w:t>
      </w:r>
      <w:r>
        <w:rPr>
          <w:rStyle w:val="k"/>
          <w:rFonts w:ascii="Courier" w:hAnsi="Courier"/>
          <w:color w:val="FF0000"/>
          <w:sz w:val="22"/>
          <w:szCs w:val="22"/>
        </w:rPr>
        <w:t>,</w:t>
      </w:r>
      <w:r>
        <w:rPr>
          <w:rFonts w:ascii="Courier" w:hAnsi="Courier"/>
          <w:color w:val="0000FF"/>
          <w:sz w:val="22"/>
          <w:szCs w:val="22"/>
        </w:rPr>
        <w:t> ДопПараметры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Действие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"Request"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РаботаССотрудниками</w:t>
      </w:r>
      <w:r>
        <w:rPr>
          <w:rStyle w:val="k"/>
          <w:rFonts w:ascii="Courier" w:hAnsi="Courier"/>
          <w:color w:val="FF0000"/>
          <w:sz w:val="22"/>
          <w:szCs w:val="22"/>
        </w:rPr>
        <w:t>.</w:t>
      </w:r>
      <w:r>
        <w:rPr>
          <w:rFonts w:ascii="Courier" w:hAnsi="Courier"/>
          <w:color w:val="0000FF"/>
          <w:sz w:val="22"/>
          <w:szCs w:val="22"/>
        </w:rPr>
        <w:t>СогласоватьПринятиеСРуководителем</w:t>
      </w:r>
      <w:r>
        <w:rPr>
          <w:rStyle w:val="k"/>
          <w:rFonts w:ascii="Courier" w:hAnsi="Courier"/>
          <w:color w:val="FF0000"/>
          <w:sz w:val="22"/>
          <w:szCs w:val="22"/>
        </w:rPr>
        <w:t>(</w:t>
      </w: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420A1D">
      <w:pPr>
        <w:rPr>
          <w:rStyle w:val="Arial11"/>
        </w:rPr>
      </w:pPr>
      <w:r w:rsidRPr="000E0D56">
        <w:rPr>
          <w:rStyle w:val="Arial11"/>
        </w:rPr>
        <w:t>В этом обработчике, в случае если параметр </w:t>
      </w:r>
      <w:r>
        <w:rPr>
          <w:rStyle w:val="command"/>
          <w:rFonts w:ascii="Arial" w:hAnsi="Arial" w:cs="Arial"/>
          <w:i/>
          <w:iCs/>
          <w:color w:val="000000"/>
        </w:rPr>
        <w:t>Действие</w:t>
      </w:r>
      <w:r w:rsidRPr="000E0D56">
        <w:rPr>
          <w:rStyle w:val="Arial11"/>
        </w:rPr>
        <w:t> имеет значение "Request", мы вызываем процедуру </w:t>
      </w:r>
      <w:proofErr w:type="gramStart"/>
      <w:r>
        <w:rPr>
          <w:rStyle w:val="command"/>
          <w:rFonts w:ascii="Arial" w:hAnsi="Arial" w:cs="Arial"/>
          <w:i/>
          <w:iCs/>
          <w:color w:val="000000"/>
        </w:rPr>
        <w:t>СогласоватьПринятиеСРуководителем(</w:t>
      </w:r>
      <w:proofErr w:type="gramEnd"/>
      <w:r>
        <w:rPr>
          <w:rStyle w:val="command"/>
          <w:rFonts w:ascii="Arial" w:hAnsi="Arial" w:cs="Arial"/>
          <w:i/>
          <w:iCs/>
          <w:color w:val="000000"/>
        </w:rPr>
        <w:t>)</w:t>
      </w:r>
      <w:r w:rsidRPr="000E0D56">
        <w:rPr>
          <w:rStyle w:val="Arial11"/>
        </w:rPr>
        <w:t>, в которой и будет организовано предметное обсуждение кадровика с руководителем в карточке сотрудников по поводу их приема на постоянную работу.</w:t>
      </w:r>
    </w:p>
    <w:p w:rsidR="008132D0" w:rsidRDefault="008132D0" w:rsidP="008132D0">
      <w:pPr>
        <w:pStyle w:val="3"/>
      </w:pPr>
      <w:bookmarkStart w:id="22" w:name="_Toc30880788"/>
      <w:r>
        <w:t>Предметное обсуждение сотрудников</w:t>
      </w:r>
      <w:bookmarkEnd w:id="22"/>
    </w:p>
    <w:p w:rsidR="008132D0" w:rsidRPr="000E0D56" w:rsidRDefault="008132D0" w:rsidP="00420A1D">
      <w:pPr>
        <w:rPr>
          <w:rStyle w:val="Arial11"/>
        </w:rPr>
      </w:pPr>
      <w:r w:rsidRPr="000E0D56">
        <w:rPr>
          <w:rStyle w:val="Arial11"/>
        </w:rPr>
        <w:t>В параметре </w:t>
      </w:r>
      <w:r>
        <w:rPr>
          <w:rStyle w:val="command"/>
          <w:rFonts w:ascii="Arial" w:hAnsi="Arial" w:cs="Arial"/>
          <w:i/>
          <w:iCs/>
          <w:color w:val="000000"/>
        </w:rPr>
        <w:t>Сообщение.Данные</w:t>
      </w:r>
      <w:r w:rsidRPr="000E0D56">
        <w:rPr>
          <w:rStyle w:val="Arial11"/>
        </w:rPr>
        <w:t> мы передаем в процедуру массив ссылок на сотрудников с истекающим испытательным сроком, который мы заполнили при создании сообщения (см. листинг 3.1). Саму процедуру </w:t>
      </w:r>
      <w:proofErr w:type="gramStart"/>
      <w:r>
        <w:rPr>
          <w:rStyle w:val="command"/>
          <w:rFonts w:ascii="Arial" w:hAnsi="Arial" w:cs="Arial"/>
          <w:i/>
          <w:iCs/>
          <w:color w:val="000000"/>
        </w:rPr>
        <w:t>СогласоватьПринятиеСРуководителем(</w:t>
      </w:r>
      <w:proofErr w:type="gramEnd"/>
      <w:r>
        <w:rPr>
          <w:rStyle w:val="command"/>
          <w:rFonts w:ascii="Arial" w:hAnsi="Arial" w:cs="Arial"/>
          <w:i/>
          <w:iCs/>
          <w:color w:val="000000"/>
        </w:rPr>
        <w:t>)</w:t>
      </w:r>
      <w:r w:rsidRPr="000E0D56">
        <w:rPr>
          <w:rStyle w:val="Arial11"/>
        </w:rPr>
        <w:t> поместим в модуле </w:t>
      </w:r>
      <w:r>
        <w:rPr>
          <w:rStyle w:val="interface"/>
          <w:rFonts w:ascii="Arial" w:hAnsi="Arial" w:cs="Arial"/>
          <w:i/>
          <w:iCs/>
          <w:color w:val="000000"/>
        </w:rPr>
        <w:t>РаботаССотрудниками</w:t>
      </w:r>
      <w:r w:rsidRPr="000E0D56">
        <w:rPr>
          <w:rStyle w:val="Arial11"/>
        </w:rPr>
        <w:t> и заполним следующим образом (листинг 3.5).</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3.5.</w:t>
      </w:r>
      <w:r>
        <w:rPr>
          <w:rFonts w:ascii="Arial" w:hAnsi="Arial" w:cs="Arial"/>
          <w:color w:val="000000"/>
          <w:sz w:val="20"/>
          <w:szCs w:val="20"/>
        </w:rPr>
        <w:t> Процедура «СогласоватьПринятиеСРуководителем»</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СогласоватьПринятиеСРуководителем</w:t>
      </w:r>
      <w:r>
        <w:rPr>
          <w:rStyle w:val="k"/>
          <w:rFonts w:ascii="Courier" w:hAnsi="Courier"/>
          <w:color w:val="FF0000"/>
          <w:sz w:val="22"/>
          <w:szCs w:val="22"/>
        </w:rPr>
        <w:t>(</w:t>
      </w:r>
      <w:r>
        <w:rPr>
          <w:rFonts w:ascii="Courier" w:hAnsi="Courier"/>
          <w:color w:val="0000FF"/>
          <w:sz w:val="22"/>
          <w:szCs w:val="22"/>
        </w:rPr>
        <w:t>СписокСотрудников</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УстановитьПривилегированныйРежим</w:t>
      </w:r>
      <w:r>
        <w:rPr>
          <w:rStyle w:val="k"/>
          <w:rFonts w:ascii="Courier" w:hAnsi="Courier"/>
          <w:color w:val="FF0000"/>
          <w:sz w:val="22"/>
          <w:szCs w:val="22"/>
        </w:rPr>
        <w:t>(Истина);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ПользовательИБ </w:t>
      </w:r>
      <w:r>
        <w:rPr>
          <w:rStyle w:val="k"/>
          <w:rFonts w:ascii="Courier" w:hAnsi="Courier"/>
          <w:color w:val="FF0000"/>
          <w:sz w:val="22"/>
          <w:szCs w:val="22"/>
        </w:rPr>
        <w:t>ИЗ</w:t>
      </w:r>
      <w:r>
        <w:rPr>
          <w:rFonts w:ascii="Courier" w:hAnsi="Courier"/>
          <w:color w:val="0000FF"/>
          <w:sz w:val="22"/>
          <w:szCs w:val="22"/>
        </w:rPr>
        <w:t> ПользователиИнформационнойБазы</w:t>
      </w:r>
      <w:r>
        <w:rPr>
          <w:rStyle w:val="k"/>
          <w:rFonts w:ascii="Courier" w:hAnsi="Courier"/>
          <w:color w:val="FF0000"/>
          <w:sz w:val="22"/>
          <w:szCs w:val="22"/>
        </w:rPr>
        <w:t>.</w:t>
      </w:r>
      <w:r>
        <w:rPr>
          <w:rFonts w:ascii="Courier" w:hAnsi="Courier"/>
          <w:color w:val="0000FF"/>
          <w:sz w:val="22"/>
          <w:szCs w:val="22"/>
        </w:rPr>
        <w:t>ПолучитьПользователей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ПользовательИБ</w:t>
      </w:r>
      <w:r>
        <w:rPr>
          <w:rStyle w:val="k"/>
          <w:rFonts w:ascii="Courier" w:hAnsi="Courier"/>
          <w:color w:val="FF0000"/>
          <w:sz w:val="22"/>
          <w:szCs w:val="22"/>
        </w:rPr>
        <w:t>.</w:t>
      </w:r>
      <w:r>
        <w:rPr>
          <w:rFonts w:ascii="Courier" w:hAnsi="Courier"/>
          <w:color w:val="0000FF"/>
          <w:sz w:val="22"/>
          <w:szCs w:val="22"/>
        </w:rPr>
        <w:t>Роли</w:t>
      </w:r>
      <w:r>
        <w:rPr>
          <w:rStyle w:val="k"/>
          <w:rFonts w:ascii="Courier" w:hAnsi="Courier"/>
          <w:color w:val="FF0000"/>
          <w:sz w:val="22"/>
          <w:szCs w:val="22"/>
        </w:rPr>
        <w:t>.</w:t>
      </w:r>
      <w:r>
        <w:rPr>
          <w:rFonts w:ascii="Courier" w:hAnsi="Courier"/>
          <w:color w:val="0000FF"/>
          <w:sz w:val="22"/>
          <w:szCs w:val="22"/>
        </w:rPr>
        <w:t>Содержит</w:t>
      </w:r>
      <w:r>
        <w:rPr>
          <w:rStyle w:val="k"/>
          <w:rFonts w:ascii="Courier" w:hAnsi="Courier"/>
          <w:color w:val="FF0000"/>
          <w:sz w:val="22"/>
          <w:szCs w:val="22"/>
        </w:rPr>
        <w:t>(</w:t>
      </w:r>
      <w:r>
        <w:rPr>
          <w:rFonts w:ascii="Courier" w:hAnsi="Courier"/>
          <w:color w:val="0000FF"/>
          <w:sz w:val="22"/>
          <w:szCs w:val="22"/>
        </w:rPr>
        <w:t>Метаданные</w:t>
      </w:r>
      <w:r>
        <w:rPr>
          <w:rStyle w:val="k"/>
          <w:rFonts w:ascii="Courier" w:hAnsi="Courier"/>
          <w:color w:val="FF0000"/>
          <w:sz w:val="22"/>
          <w:szCs w:val="22"/>
        </w:rPr>
        <w:t>.</w:t>
      </w:r>
      <w:r>
        <w:rPr>
          <w:rFonts w:ascii="Courier" w:hAnsi="Courier"/>
          <w:color w:val="0000FF"/>
          <w:sz w:val="22"/>
          <w:szCs w:val="22"/>
        </w:rPr>
        <w:t>Роли</w:t>
      </w:r>
      <w:r>
        <w:rPr>
          <w:rStyle w:val="k"/>
          <w:rFonts w:ascii="Courier" w:hAnsi="Courier"/>
          <w:color w:val="FF0000"/>
          <w:sz w:val="22"/>
          <w:szCs w:val="22"/>
        </w:rPr>
        <w:t>.</w:t>
      </w:r>
      <w:r>
        <w:rPr>
          <w:rFonts w:ascii="Courier" w:hAnsi="Courier"/>
          <w:color w:val="0000FF"/>
          <w:sz w:val="22"/>
          <w:szCs w:val="22"/>
        </w:rPr>
        <w:t>Кадровик</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ИдентификаторПользователяСВКадровик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ПолучитьИдентификаторПользователя</w:t>
      </w:r>
      <w:r>
        <w:rPr>
          <w:rStyle w:val="k"/>
          <w:rFonts w:ascii="Courier" w:hAnsi="Courier"/>
          <w:color w:val="FF0000"/>
          <w:sz w:val="22"/>
          <w:szCs w:val="22"/>
        </w:rPr>
        <w:t>(</w:t>
      </w:r>
      <w:r>
        <w:rPr>
          <w:rFonts w:ascii="Courier" w:hAnsi="Courier"/>
          <w:color w:val="0000FF"/>
          <w:sz w:val="22"/>
          <w:szCs w:val="22"/>
        </w:rPr>
        <w:t>ПользовательИБ</w:t>
      </w:r>
      <w:r>
        <w:rPr>
          <w:rStyle w:val="k"/>
          <w:rFonts w:ascii="Courier" w:hAnsi="Courier"/>
          <w:color w:val="FF0000"/>
          <w:sz w:val="22"/>
          <w:szCs w:val="22"/>
        </w:rPr>
        <w:t>.</w:t>
      </w:r>
      <w:r>
        <w:rPr>
          <w:rFonts w:ascii="Courier" w:hAnsi="Courier"/>
          <w:color w:val="0000FF"/>
          <w:sz w:val="22"/>
          <w:szCs w:val="22"/>
        </w:rPr>
        <w:t>УникальныйИдентификатор</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ПользовательИБ</w:t>
      </w:r>
      <w:r>
        <w:rPr>
          <w:rStyle w:val="k"/>
          <w:rFonts w:ascii="Courier" w:hAnsi="Courier"/>
          <w:color w:val="FF0000"/>
          <w:sz w:val="22"/>
          <w:szCs w:val="22"/>
        </w:rPr>
        <w:t>.</w:t>
      </w:r>
      <w:r>
        <w:rPr>
          <w:rFonts w:ascii="Courier" w:hAnsi="Courier"/>
          <w:color w:val="0000FF"/>
          <w:sz w:val="22"/>
          <w:szCs w:val="22"/>
        </w:rPr>
        <w:t>Роли</w:t>
      </w:r>
      <w:r>
        <w:rPr>
          <w:rStyle w:val="k"/>
          <w:rFonts w:ascii="Courier" w:hAnsi="Courier"/>
          <w:color w:val="FF0000"/>
          <w:sz w:val="22"/>
          <w:szCs w:val="22"/>
        </w:rPr>
        <w:t>.</w:t>
      </w:r>
      <w:r>
        <w:rPr>
          <w:rFonts w:ascii="Courier" w:hAnsi="Courier"/>
          <w:color w:val="0000FF"/>
          <w:sz w:val="22"/>
          <w:szCs w:val="22"/>
        </w:rPr>
        <w:t>Содержит</w:t>
      </w:r>
      <w:r>
        <w:rPr>
          <w:rStyle w:val="k"/>
          <w:rFonts w:ascii="Courier" w:hAnsi="Courier"/>
          <w:color w:val="FF0000"/>
          <w:sz w:val="22"/>
          <w:szCs w:val="22"/>
        </w:rPr>
        <w:t>(</w:t>
      </w:r>
      <w:r>
        <w:rPr>
          <w:rFonts w:ascii="Courier" w:hAnsi="Courier"/>
          <w:color w:val="0000FF"/>
          <w:sz w:val="22"/>
          <w:szCs w:val="22"/>
        </w:rPr>
        <w:t>Метаданные</w:t>
      </w:r>
      <w:r>
        <w:rPr>
          <w:rStyle w:val="k"/>
          <w:rFonts w:ascii="Courier" w:hAnsi="Courier"/>
          <w:color w:val="FF0000"/>
          <w:sz w:val="22"/>
          <w:szCs w:val="22"/>
        </w:rPr>
        <w:t>.</w:t>
      </w:r>
      <w:r>
        <w:rPr>
          <w:rFonts w:ascii="Courier" w:hAnsi="Courier"/>
          <w:color w:val="0000FF"/>
          <w:sz w:val="22"/>
          <w:szCs w:val="22"/>
        </w:rPr>
        <w:t>Роли</w:t>
      </w:r>
      <w:r>
        <w:rPr>
          <w:rStyle w:val="k"/>
          <w:rFonts w:ascii="Courier" w:hAnsi="Courier"/>
          <w:color w:val="FF0000"/>
          <w:sz w:val="22"/>
          <w:szCs w:val="22"/>
        </w:rPr>
        <w:t>.</w:t>
      </w:r>
      <w:r>
        <w:rPr>
          <w:rFonts w:ascii="Courier" w:hAnsi="Courier"/>
          <w:color w:val="0000FF"/>
          <w:sz w:val="22"/>
          <w:szCs w:val="22"/>
        </w:rPr>
        <w:t>Руководитель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ИдентификаторПользователяСВРуководитель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ПолучитьИдентификаторПользователя</w:t>
      </w:r>
      <w:r>
        <w:rPr>
          <w:rStyle w:val="k"/>
          <w:rFonts w:ascii="Courier" w:hAnsi="Courier"/>
          <w:color w:val="FF0000"/>
          <w:sz w:val="22"/>
          <w:szCs w:val="22"/>
        </w:rPr>
        <w:t>(</w:t>
      </w:r>
      <w:r>
        <w:rPr>
          <w:rFonts w:ascii="Courier" w:hAnsi="Courier"/>
          <w:color w:val="0000FF"/>
          <w:sz w:val="22"/>
          <w:szCs w:val="22"/>
        </w:rPr>
        <w:t>ПользовательИБ</w:t>
      </w:r>
      <w:r>
        <w:rPr>
          <w:rStyle w:val="k"/>
          <w:rFonts w:ascii="Courier" w:hAnsi="Courier"/>
          <w:color w:val="FF0000"/>
          <w:sz w:val="22"/>
          <w:szCs w:val="22"/>
        </w:rPr>
        <w:t>.</w:t>
      </w:r>
      <w:r>
        <w:rPr>
          <w:rFonts w:ascii="Courier" w:hAnsi="Courier"/>
          <w:color w:val="0000FF"/>
          <w:sz w:val="22"/>
          <w:szCs w:val="22"/>
        </w:rPr>
        <w:t>УникальныйИдентификатор</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СотрудникНаПрием </w:t>
      </w:r>
      <w:r>
        <w:rPr>
          <w:rStyle w:val="k"/>
          <w:rFonts w:ascii="Courier" w:hAnsi="Courier"/>
          <w:color w:val="FF0000"/>
          <w:sz w:val="22"/>
          <w:szCs w:val="22"/>
        </w:rPr>
        <w:t>Из</w:t>
      </w:r>
      <w:r>
        <w:rPr>
          <w:rFonts w:ascii="Courier" w:hAnsi="Courier"/>
          <w:color w:val="0000FF"/>
          <w:sz w:val="22"/>
          <w:szCs w:val="22"/>
        </w:rPr>
        <w:t> СписокСотрудников </w:t>
      </w:r>
      <w:r>
        <w:rPr>
          <w:rStyle w:val="k"/>
          <w:rFonts w:ascii="Courier" w:hAnsi="Courier"/>
          <w:color w:val="FF0000"/>
          <w:sz w:val="22"/>
          <w:szCs w:val="22"/>
        </w:rPr>
        <w:t>Цикл</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eastAsiaTheme="majorEastAsia" w:hAnsi="Courier"/>
          <w:color w:val="008000"/>
          <w:sz w:val="22"/>
          <w:szCs w:val="22"/>
        </w:rPr>
        <w:t>// Обсуждение для сотрудника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НавигационнаяСсылка </w:t>
      </w:r>
      <w:r>
        <w:rPr>
          <w:rStyle w:val="k"/>
          <w:rFonts w:ascii="Courier" w:hAnsi="Courier"/>
          <w:color w:val="FF0000"/>
          <w:sz w:val="22"/>
          <w:szCs w:val="22"/>
        </w:rPr>
        <w:t>=</w:t>
      </w:r>
      <w:r>
        <w:rPr>
          <w:rFonts w:ascii="Courier" w:hAnsi="Courier"/>
          <w:color w:val="0000FF"/>
          <w:sz w:val="22"/>
          <w:szCs w:val="22"/>
        </w:rPr>
        <w:t> ПолучитьНавигационнуюСсылку</w:t>
      </w:r>
      <w:r>
        <w:rPr>
          <w:rStyle w:val="k"/>
          <w:rFonts w:ascii="Courier" w:hAnsi="Courier"/>
          <w:color w:val="FF0000"/>
          <w:sz w:val="22"/>
          <w:szCs w:val="22"/>
        </w:rPr>
        <w:t>(</w:t>
      </w:r>
      <w:r>
        <w:rPr>
          <w:rFonts w:ascii="Courier" w:hAnsi="Courier"/>
          <w:color w:val="0000FF"/>
          <w:sz w:val="22"/>
          <w:szCs w:val="22"/>
        </w:rPr>
        <w:t>СотрудникНаПрием</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Контекст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КонтекстОбсужденияСистемыВзаимодействия</w:t>
      </w:r>
      <w:r>
        <w:rPr>
          <w:rStyle w:val="k"/>
          <w:rFonts w:ascii="Courier" w:hAnsi="Courier"/>
          <w:color w:val="FF0000"/>
          <w:sz w:val="22"/>
          <w:szCs w:val="22"/>
        </w:rPr>
        <w:t>(</w:t>
      </w:r>
      <w:r>
        <w:rPr>
          <w:rFonts w:ascii="Courier" w:hAnsi="Courier"/>
          <w:color w:val="0000FF"/>
          <w:sz w:val="22"/>
          <w:szCs w:val="22"/>
        </w:rPr>
        <w:t>НавигационнаяСсылка</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ОтборСВ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ОтборОбсужденийСистемыВзаимодействия</w:t>
      </w:r>
      <w:r>
        <w:rPr>
          <w:rStyle w:val="k"/>
          <w:rFonts w:ascii="Courier" w:hAnsi="Courier"/>
          <w:color w:val="FF0000"/>
          <w:sz w:val="22"/>
          <w:szCs w:val="22"/>
        </w:rPr>
        <w:t>(</w:t>
      </w:r>
      <w:proofErr w:type="gramEnd"/>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ОтборСВ</w:t>
      </w:r>
      <w:r>
        <w:rPr>
          <w:rStyle w:val="k"/>
          <w:rFonts w:ascii="Courier" w:hAnsi="Courier"/>
          <w:color w:val="FF0000"/>
          <w:sz w:val="22"/>
          <w:szCs w:val="22"/>
        </w:rPr>
        <w:t>.</w:t>
      </w:r>
      <w:r>
        <w:rPr>
          <w:rFonts w:ascii="Courier" w:hAnsi="Courier"/>
          <w:color w:val="0000FF"/>
          <w:sz w:val="22"/>
          <w:szCs w:val="22"/>
        </w:rPr>
        <w:t>КонтекстноеОбсуждение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ОтборСВ</w:t>
      </w:r>
      <w:r>
        <w:rPr>
          <w:rStyle w:val="k"/>
          <w:rFonts w:ascii="Courier" w:hAnsi="Courier"/>
          <w:color w:val="FF0000"/>
          <w:sz w:val="22"/>
          <w:szCs w:val="22"/>
        </w:rPr>
        <w:t>.</w:t>
      </w:r>
      <w:r>
        <w:rPr>
          <w:rFonts w:ascii="Courier" w:hAnsi="Courier"/>
          <w:color w:val="0000FF"/>
          <w:sz w:val="22"/>
          <w:szCs w:val="22"/>
        </w:rPr>
        <w:t>КонтекстОбсуждения </w:t>
      </w:r>
      <w:r>
        <w:rPr>
          <w:rStyle w:val="k"/>
          <w:rFonts w:ascii="Courier" w:hAnsi="Courier"/>
          <w:color w:val="FF0000"/>
          <w:sz w:val="22"/>
          <w:szCs w:val="22"/>
        </w:rPr>
        <w:t>=</w:t>
      </w:r>
      <w:r>
        <w:rPr>
          <w:rFonts w:ascii="Courier" w:hAnsi="Courier"/>
          <w:color w:val="0000FF"/>
          <w:sz w:val="22"/>
          <w:szCs w:val="22"/>
        </w:rPr>
        <w:t> Контекст</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Обсуждения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ПолучитьОбсуждения</w:t>
      </w:r>
      <w:r>
        <w:rPr>
          <w:rStyle w:val="k"/>
          <w:rFonts w:ascii="Courier" w:hAnsi="Courier"/>
          <w:color w:val="FF0000"/>
          <w:sz w:val="22"/>
          <w:szCs w:val="22"/>
        </w:rPr>
        <w:t>(</w:t>
      </w:r>
      <w:r>
        <w:rPr>
          <w:rFonts w:ascii="Courier" w:hAnsi="Courier"/>
          <w:color w:val="0000FF"/>
          <w:sz w:val="22"/>
          <w:szCs w:val="22"/>
        </w:rPr>
        <w:t>ОтборСВ</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Обсуждения</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eastAsiaTheme="majorEastAsia" w:hAnsi="Courier"/>
          <w:color w:val="008000"/>
          <w:sz w:val="22"/>
          <w:szCs w:val="22"/>
        </w:rPr>
        <w:t>// Если не найдено, создаем новое</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Обсуждение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СоздатьОбсуждение</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КонтекстОбсуждения </w:t>
      </w:r>
      <w:r>
        <w:rPr>
          <w:rStyle w:val="k"/>
          <w:rFonts w:ascii="Courier" w:hAnsi="Courier"/>
          <w:color w:val="FF0000"/>
          <w:sz w:val="22"/>
          <w:szCs w:val="22"/>
        </w:rPr>
        <w:t>=</w:t>
      </w:r>
      <w:r>
        <w:rPr>
          <w:rFonts w:ascii="Courier" w:hAnsi="Courier"/>
          <w:color w:val="0000FF"/>
          <w:sz w:val="22"/>
          <w:szCs w:val="22"/>
        </w:rPr>
        <w:t> Контекст</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Ключ </w:t>
      </w:r>
      <w:r>
        <w:rPr>
          <w:rStyle w:val="k"/>
          <w:rFonts w:ascii="Courier" w:hAnsi="Courier"/>
          <w:color w:val="FF0000"/>
          <w:sz w:val="22"/>
          <w:szCs w:val="22"/>
        </w:rPr>
        <w:t>=</w:t>
      </w:r>
      <w:r>
        <w:rPr>
          <w:rFonts w:ascii="Courier" w:hAnsi="Courier"/>
          <w:color w:val="0000FF"/>
          <w:sz w:val="22"/>
          <w:szCs w:val="22"/>
        </w:rPr>
        <w:t> НавигационнаяСсылка</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ИдентификаторОбсуждения </w:t>
      </w:r>
      <w:r>
        <w:rPr>
          <w:rStyle w:val="k"/>
          <w:rFonts w:ascii="Courier" w:hAnsi="Courier"/>
          <w:color w:val="FF0000"/>
          <w:sz w:val="22"/>
          <w:szCs w:val="22"/>
        </w:rPr>
        <w:t>=</w:t>
      </w:r>
      <w:r>
        <w:rPr>
          <w:rFonts w:ascii="Courier" w:hAnsi="Courier"/>
          <w:color w:val="0000FF"/>
          <w:sz w:val="22"/>
          <w:szCs w:val="22"/>
        </w:rPr>
        <w:t> Обсуждение</w:t>
      </w:r>
      <w:r>
        <w:rPr>
          <w:rStyle w:val="k"/>
          <w:rFonts w:ascii="Courier" w:hAnsi="Courier"/>
          <w:color w:val="FF0000"/>
          <w:sz w:val="22"/>
          <w:szCs w:val="22"/>
        </w:rPr>
        <w:t>.</w:t>
      </w:r>
      <w:r>
        <w:rPr>
          <w:rFonts w:ascii="Courier" w:hAnsi="Courier"/>
          <w:color w:val="0000FF"/>
          <w:sz w:val="22"/>
          <w:szCs w:val="22"/>
        </w:rPr>
        <w:t>Идентификатор</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Иначе</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ИдентификаторОбсуждения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Обсуждения</w:t>
      </w:r>
      <w:r>
        <w:rPr>
          <w:rStyle w:val="k"/>
          <w:rFonts w:ascii="Courier" w:hAnsi="Courier"/>
          <w:color w:val="FF0000"/>
          <w:sz w:val="22"/>
          <w:szCs w:val="22"/>
        </w:rPr>
        <w:t>[</w:t>
      </w:r>
      <w:proofErr w:type="gramEnd"/>
      <w:r>
        <w:rPr>
          <w:rStyle w:val="n"/>
          <w:rFonts w:ascii="Courier" w:hAnsi="Courier"/>
          <w:color w:val="000000"/>
          <w:sz w:val="22"/>
          <w:szCs w:val="22"/>
        </w:rPr>
        <w:t>0</w:t>
      </w:r>
      <w:r>
        <w:rPr>
          <w:rStyle w:val="k"/>
          <w:rFonts w:ascii="Courier" w:hAnsi="Courier"/>
          <w:color w:val="FF0000"/>
          <w:sz w:val="22"/>
          <w:szCs w:val="22"/>
        </w:rPr>
        <w:t>].</w:t>
      </w:r>
      <w:r>
        <w:rPr>
          <w:rFonts w:ascii="Courier" w:hAnsi="Courier"/>
          <w:color w:val="0000FF"/>
          <w:sz w:val="22"/>
          <w:szCs w:val="22"/>
        </w:rPr>
        <w:t>Идентификатор</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СоздатьСообщение</w:t>
      </w:r>
      <w:r>
        <w:rPr>
          <w:rStyle w:val="k"/>
          <w:rFonts w:ascii="Courier" w:hAnsi="Courier"/>
          <w:color w:val="FF0000"/>
          <w:sz w:val="22"/>
          <w:szCs w:val="22"/>
        </w:rPr>
        <w:t>(</w:t>
      </w:r>
      <w:r>
        <w:rPr>
          <w:rFonts w:ascii="Courier" w:hAnsi="Courier"/>
          <w:color w:val="0000FF"/>
          <w:sz w:val="22"/>
          <w:szCs w:val="22"/>
        </w:rPr>
        <w:t>ИдентификаторОбсуждения</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Автор </w:t>
      </w:r>
      <w:r>
        <w:rPr>
          <w:rStyle w:val="k"/>
          <w:rFonts w:ascii="Courier" w:hAnsi="Courier"/>
          <w:color w:val="FF0000"/>
          <w:sz w:val="22"/>
          <w:szCs w:val="22"/>
        </w:rPr>
        <w:t>=</w:t>
      </w:r>
      <w:r>
        <w:rPr>
          <w:rFonts w:ascii="Courier" w:hAnsi="Courier"/>
          <w:color w:val="0000FF"/>
          <w:sz w:val="22"/>
          <w:szCs w:val="22"/>
        </w:rPr>
        <w:t> ИдентификаторПользователяСВКадровик</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Получатели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ИдентификаторПользователяСВРуководитель</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"Добрый день! У сотрудника: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СотрудникНаПрием</w:t>
      </w:r>
      <w:r>
        <w:rPr>
          <w:rStyle w:val="k"/>
          <w:rFonts w:ascii="Courier" w:hAnsi="Courier"/>
          <w:color w:val="FF0000"/>
          <w:sz w:val="22"/>
          <w:szCs w:val="22"/>
        </w:rPr>
        <w:t>.</w:t>
      </w:r>
      <w:r>
        <w:rPr>
          <w:rFonts w:ascii="Courier" w:hAnsi="Courier"/>
          <w:color w:val="0000FF"/>
          <w:sz w:val="22"/>
          <w:szCs w:val="22"/>
        </w:rPr>
        <w:t>Наименование </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lastRenderedPageBreak/>
        <w:t>" заканчивается испытательный срок. Принимаем его на постоянную работу?"</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eastAsiaTheme="majorEastAsia" w:hAnsi="Courier"/>
          <w:color w:val="008000"/>
          <w:sz w:val="22"/>
          <w:szCs w:val="22"/>
        </w:rPr>
        <w:t>// добавляем действия сообщения для руководителя</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Действия</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s"/>
          <w:rFonts w:ascii="Courier" w:hAnsi="Courier"/>
          <w:color w:val="000000"/>
          <w:sz w:val="22"/>
          <w:szCs w:val="22"/>
        </w:rPr>
        <w:t>"Accept"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"Да"</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Действия</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s"/>
          <w:rFonts w:ascii="Courier" w:hAnsi="Courier"/>
          <w:color w:val="000000"/>
          <w:sz w:val="22"/>
          <w:szCs w:val="22"/>
        </w:rPr>
        <w:t>"Cancel"</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"Нет"</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eastAsiaTheme="majorEastAsia" w:hAnsi="Courier"/>
          <w:color w:val="008000"/>
          <w:sz w:val="22"/>
          <w:szCs w:val="22"/>
        </w:rPr>
        <w:t>// заполняем данные сообщения</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СтруктураДанных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СтруктураДанных</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"Обсуждение"</w:t>
      </w:r>
      <w:r>
        <w:rPr>
          <w:rStyle w:val="k"/>
          <w:rFonts w:ascii="Courier" w:hAnsi="Courier"/>
          <w:color w:val="FF0000"/>
          <w:sz w:val="22"/>
          <w:szCs w:val="22"/>
        </w:rPr>
        <w:t>,</w:t>
      </w:r>
      <w:r>
        <w:rPr>
          <w:rFonts w:ascii="Courier" w:hAnsi="Courier"/>
          <w:color w:val="0000FF"/>
          <w:sz w:val="22"/>
          <w:szCs w:val="22"/>
        </w:rPr>
        <w:t> ИдентификаторОбсуждения</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СтруктураДанных</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"Отправитель"</w:t>
      </w:r>
      <w:r>
        <w:rPr>
          <w:rStyle w:val="k"/>
          <w:rFonts w:ascii="Courier" w:hAnsi="Courier"/>
          <w:color w:val="FF0000"/>
          <w:sz w:val="22"/>
          <w:szCs w:val="22"/>
        </w:rPr>
        <w:t>,</w:t>
      </w:r>
      <w:r>
        <w:rPr>
          <w:rFonts w:ascii="Courier" w:hAnsi="Courier"/>
          <w:color w:val="0000FF"/>
          <w:sz w:val="22"/>
          <w:szCs w:val="22"/>
        </w:rPr>
        <w:t> ИдентификаторПользователяСВКадровик</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СтруктураДанных</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"Адресат"</w:t>
      </w:r>
      <w:r>
        <w:rPr>
          <w:rStyle w:val="k"/>
          <w:rFonts w:ascii="Courier" w:hAnsi="Courier"/>
          <w:color w:val="FF0000"/>
          <w:sz w:val="22"/>
          <w:szCs w:val="22"/>
        </w:rPr>
        <w:t>,</w:t>
      </w:r>
      <w:r>
        <w:rPr>
          <w:rFonts w:ascii="Courier" w:hAnsi="Courier"/>
          <w:color w:val="0000FF"/>
          <w:sz w:val="22"/>
          <w:szCs w:val="22"/>
        </w:rPr>
        <w:t> ИдентификаторПользователяСВРуководитель</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Данные </w:t>
      </w:r>
      <w:r>
        <w:rPr>
          <w:rStyle w:val="k"/>
          <w:rFonts w:ascii="Courier" w:hAnsi="Courier"/>
          <w:color w:val="FF0000"/>
          <w:sz w:val="22"/>
          <w:szCs w:val="22"/>
        </w:rPr>
        <w:t>=</w:t>
      </w:r>
      <w:r>
        <w:rPr>
          <w:rFonts w:ascii="Courier" w:hAnsi="Courier"/>
          <w:color w:val="0000FF"/>
          <w:sz w:val="22"/>
          <w:szCs w:val="22"/>
        </w:rPr>
        <w:t> СтруктураДанных</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Default="008132D0" w:rsidP="00420A1D">
      <w:r>
        <w:t>Поясним текст процедуры.</w:t>
      </w:r>
    </w:p>
    <w:p w:rsidR="008132D0" w:rsidRPr="000E0D56" w:rsidRDefault="008132D0" w:rsidP="00420A1D">
      <w:pPr>
        <w:rPr>
          <w:rStyle w:val="Arial11"/>
        </w:rPr>
      </w:pPr>
      <w:r w:rsidRPr="000E0D56">
        <w:rPr>
          <w:rStyle w:val="Arial11"/>
        </w:rPr>
        <w:t>Сначала мы обходим в цикле коллекцию пользователей информационной базы и для пользователей с ролями </w:t>
      </w:r>
      <w:r>
        <w:rPr>
          <w:rStyle w:val="interface"/>
          <w:rFonts w:ascii="Arial" w:hAnsi="Arial" w:cs="Arial"/>
          <w:i/>
          <w:iCs/>
          <w:color w:val="000000"/>
        </w:rPr>
        <w:t>Кадровик</w:t>
      </w:r>
      <w:r w:rsidRPr="000E0D56">
        <w:rPr>
          <w:rStyle w:val="Arial11"/>
        </w:rPr>
        <w:t> и </w:t>
      </w:r>
      <w:r>
        <w:rPr>
          <w:rStyle w:val="interface"/>
          <w:rFonts w:ascii="Arial" w:hAnsi="Arial" w:cs="Arial"/>
          <w:i/>
          <w:iCs/>
          <w:color w:val="000000"/>
        </w:rPr>
        <w:t>Руководитель</w:t>
      </w:r>
      <w:r w:rsidRPr="000E0D56">
        <w:rPr>
          <w:rStyle w:val="Arial11"/>
        </w:rPr>
        <w:t> получаем идентификатор этих пользователей в системе взаимодействия по их уникальному идентификатору в информационной базе.</w:t>
      </w:r>
    </w:p>
    <w:p w:rsidR="008132D0" w:rsidRPr="000E0D56" w:rsidRDefault="008132D0" w:rsidP="00420A1D">
      <w:pPr>
        <w:rPr>
          <w:rStyle w:val="Arial11"/>
        </w:rPr>
      </w:pPr>
      <w:r w:rsidRPr="000E0D56">
        <w:rPr>
          <w:rStyle w:val="Arial11"/>
        </w:rPr>
        <w:t>После этого мы обходим в цикле массив ссылок сотрудников на прием, переданный в процедуру в параметре </w:t>
      </w:r>
      <w:r>
        <w:rPr>
          <w:rStyle w:val="command"/>
          <w:rFonts w:ascii="Arial" w:hAnsi="Arial" w:cs="Arial"/>
          <w:i/>
          <w:iCs/>
          <w:color w:val="000000"/>
        </w:rPr>
        <w:t>СписокСотрудников</w:t>
      </w:r>
      <w:r w:rsidRPr="000E0D56">
        <w:rPr>
          <w:rStyle w:val="Arial11"/>
        </w:rPr>
        <w:t>, и для каждого сотрудника организуем предметное обсуждение, в котором контекст получен из навигационной ссылки на сотрудника.</w:t>
      </w:r>
    </w:p>
    <w:p w:rsidR="008132D0" w:rsidRPr="000E0D56" w:rsidRDefault="008132D0" w:rsidP="00420A1D">
      <w:pPr>
        <w:rPr>
          <w:rStyle w:val="Arial11"/>
        </w:rPr>
      </w:pPr>
      <w:r w:rsidRPr="000E0D56">
        <w:rPr>
          <w:rStyle w:val="Arial11"/>
        </w:rPr>
        <w:t>В отличие от группового обсуждения, а также обсуждения «один на один», для поиска предметного обсуждения мы используем не ключ, а отбор (объект </w:t>
      </w:r>
      <w:r>
        <w:rPr>
          <w:rStyle w:val="command"/>
          <w:rFonts w:ascii="Arial" w:hAnsi="Arial" w:cs="Arial"/>
          <w:i/>
          <w:iCs/>
          <w:color w:val="000000"/>
        </w:rPr>
        <w:t>ОтборОбсужденийСистемыВзаимодействия</w:t>
      </w:r>
      <w:r w:rsidRPr="000E0D56">
        <w:rPr>
          <w:rStyle w:val="Arial11"/>
        </w:rPr>
        <w:t>). У этого отбора мы устанавливаем в истину свойство </w:t>
      </w:r>
      <w:r>
        <w:rPr>
          <w:rStyle w:val="command"/>
          <w:rFonts w:ascii="Arial" w:hAnsi="Arial" w:cs="Arial"/>
          <w:i/>
          <w:iCs/>
          <w:color w:val="000000"/>
        </w:rPr>
        <w:t>КонтекстноеОбсуждение</w:t>
      </w:r>
      <w:r w:rsidRPr="000E0D56">
        <w:rPr>
          <w:rStyle w:val="Arial11"/>
        </w:rPr>
        <w:t>, а свойство </w:t>
      </w:r>
      <w:r>
        <w:rPr>
          <w:rStyle w:val="command"/>
          <w:rFonts w:ascii="Arial" w:hAnsi="Arial" w:cs="Arial"/>
          <w:i/>
          <w:iCs/>
          <w:color w:val="000000"/>
        </w:rPr>
        <w:t>КонтекстОбсуждения</w:t>
      </w:r>
      <w:r w:rsidRPr="000E0D56">
        <w:rPr>
          <w:rStyle w:val="Arial11"/>
        </w:rPr>
        <w:t> задаем как значение объекта </w:t>
      </w:r>
      <w:r>
        <w:rPr>
          <w:rStyle w:val="command"/>
          <w:rFonts w:ascii="Arial" w:hAnsi="Arial" w:cs="Arial"/>
          <w:i/>
          <w:iCs/>
          <w:color w:val="000000"/>
        </w:rPr>
        <w:t>КонтекстОбсужденияСистемыВзаимодействия</w:t>
      </w:r>
      <w:r w:rsidRPr="000E0D56">
        <w:rPr>
          <w:rStyle w:val="Arial11"/>
        </w:rPr>
        <w:t>, полученного из навигационной ссылки на сотрудника.</w:t>
      </w:r>
    </w:p>
    <w:p w:rsidR="008132D0" w:rsidRPr="000E0D56" w:rsidRDefault="008132D0" w:rsidP="00420A1D">
      <w:pPr>
        <w:rPr>
          <w:rStyle w:val="Arial11"/>
        </w:rPr>
      </w:pPr>
      <w:r w:rsidRPr="000E0D56">
        <w:rPr>
          <w:rStyle w:val="Arial11"/>
        </w:rPr>
        <w:t>Затем методом </w:t>
      </w:r>
      <w:proofErr w:type="gramStart"/>
      <w:r>
        <w:rPr>
          <w:rStyle w:val="command"/>
          <w:rFonts w:ascii="Arial" w:hAnsi="Arial" w:cs="Arial"/>
          <w:i/>
          <w:iCs/>
          <w:color w:val="000000"/>
        </w:rPr>
        <w:t>ПолучитьОбсуждения(</w:t>
      </w:r>
      <w:proofErr w:type="gramEnd"/>
      <w:r>
        <w:rPr>
          <w:rStyle w:val="command"/>
          <w:rFonts w:ascii="Arial" w:hAnsi="Arial" w:cs="Arial"/>
          <w:i/>
          <w:iCs/>
          <w:color w:val="000000"/>
        </w:rPr>
        <w:t>)</w:t>
      </w:r>
      <w:r w:rsidRPr="000E0D56">
        <w:rPr>
          <w:rStyle w:val="Arial11"/>
        </w:rPr>
        <w:t> мы получаем массив обсуждений с установленным отбором. В случае если задан контекст обсуждения, мы получим либо одно-единственное существующее предметное обсуждение, либо пустой массив обсуждений с указанным контекстом.</w:t>
      </w:r>
    </w:p>
    <w:p w:rsidR="008132D0" w:rsidRPr="000E0D56" w:rsidRDefault="008132D0" w:rsidP="00420A1D">
      <w:pPr>
        <w:rPr>
          <w:rStyle w:val="Arial11"/>
        </w:rPr>
      </w:pPr>
      <w:r w:rsidRPr="000E0D56">
        <w:rPr>
          <w:rStyle w:val="Arial11"/>
        </w:rPr>
        <w:t>Если массив полученных обсуждений пуст, то мы создаем новое обсуждение, устанавливаем у него свойства </w:t>
      </w:r>
      <w:r>
        <w:rPr>
          <w:rStyle w:val="command"/>
          <w:rFonts w:ascii="Arial" w:hAnsi="Arial" w:cs="Arial"/>
          <w:i/>
          <w:iCs/>
          <w:color w:val="000000"/>
        </w:rPr>
        <w:t>Ключ</w:t>
      </w:r>
      <w:r w:rsidRPr="000E0D56">
        <w:rPr>
          <w:rStyle w:val="Arial11"/>
        </w:rPr>
        <w:t>, </w:t>
      </w:r>
      <w:r>
        <w:rPr>
          <w:rStyle w:val="command"/>
          <w:rFonts w:ascii="Arial" w:hAnsi="Arial" w:cs="Arial"/>
          <w:i/>
          <w:iCs/>
          <w:color w:val="000000"/>
        </w:rPr>
        <w:t>КонтекстОбсуждения</w:t>
      </w:r>
      <w:r w:rsidRPr="000E0D56">
        <w:rPr>
          <w:rStyle w:val="Arial11"/>
        </w:rPr>
        <w:t> и записываем обсуждение. После этого нам становится доступен его идентификатор.</w:t>
      </w:r>
    </w:p>
    <w:p w:rsidR="008132D0" w:rsidRPr="000E0D56" w:rsidRDefault="008132D0" w:rsidP="00420A1D">
      <w:pPr>
        <w:rPr>
          <w:rStyle w:val="Arial11"/>
        </w:rPr>
      </w:pPr>
      <w:r w:rsidRPr="000E0D56">
        <w:rPr>
          <w:rStyle w:val="Arial11"/>
        </w:rPr>
        <w:t>Если же предметное обсуждение для сотрудника уже существует, мы получаем его идентификатор из единственного элемента массива найденных обсуждений – </w:t>
      </w:r>
      <w:proofErr w:type="gramStart"/>
      <w:r>
        <w:rPr>
          <w:rStyle w:val="command"/>
          <w:rFonts w:ascii="Arial" w:hAnsi="Arial" w:cs="Arial"/>
          <w:i/>
          <w:iCs/>
          <w:color w:val="000000"/>
        </w:rPr>
        <w:t>Обсуждения[</w:t>
      </w:r>
      <w:proofErr w:type="gramEnd"/>
      <w:r>
        <w:rPr>
          <w:rStyle w:val="command"/>
          <w:rFonts w:ascii="Arial" w:hAnsi="Arial" w:cs="Arial"/>
          <w:i/>
          <w:iCs/>
          <w:color w:val="000000"/>
        </w:rPr>
        <w:t>0].Идентификатор</w:t>
      </w:r>
      <w:r w:rsidRPr="000E0D56">
        <w:rPr>
          <w:rStyle w:val="Arial11"/>
        </w:rPr>
        <w:t>.</w:t>
      </w:r>
    </w:p>
    <w:p w:rsidR="008132D0" w:rsidRPr="000E0D56" w:rsidRDefault="008132D0" w:rsidP="00420A1D">
      <w:pPr>
        <w:rPr>
          <w:rStyle w:val="Arial11"/>
        </w:rPr>
      </w:pPr>
      <w:r w:rsidRPr="000E0D56">
        <w:rPr>
          <w:rStyle w:val="Arial11"/>
        </w:rPr>
        <w:t>После этого создаем сообщение для обсуждения с полученным идентификатором. В свойстве </w:t>
      </w:r>
      <w:r>
        <w:rPr>
          <w:rStyle w:val="command"/>
          <w:rFonts w:ascii="Arial" w:hAnsi="Arial" w:cs="Arial"/>
          <w:i/>
          <w:iCs/>
          <w:color w:val="000000"/>
        </w:rPr>
        <w:t>Автор</w:t>
      </w:r>
      <w:r w:rsidRPr="000E0D56">
        <w:rPr>
          <w:rStyle w:val="Arial11"/>
        </w:rPr>
        <w:t> запоминаем идентификатор кадровика в системе взаимодействия, а в список получателей (</w:t>
      </w:r>
      <w:r>
        <w:rPr>
          <w:rStyle w:val="command"/>
          <w:rFonts w:ascii="Arial" w:hAnsi="Arial" w:cs="Arial"/>
          <w:i/>
          <w:iCs/>
          <w:color w:val="000000"/>
        </w:rPr>
        <w:t>Сообщение.Получатели</w:t>
      </w:r>
      <w:r w:rsidRPr="000E0D56">
        <w:rPr>
          <w:rStyle w:val="Arial11"/>
        </w:rPr>
        <w:t>) добавляем идентификатор руководителя. В текст сообщения помещаем собственно вопрос по поводу приема сотрудника на постоянную работу, который кадровик задает руководителю.</w:t>
      </w:r>
    </w:p>
    <w:p w:rsidR="008132D0" w:rsidRDefault="008132D0" w:rsidP="00420A1D">
      <w:r>
        <w:t>Для руководителя тоже предусмотрим небольшую автоматизацию. Чтобы он не писал ответ вручную, добавим в сообщение два действия с представлениями «Да» (значение "Accept") и «Нет» (значение "Cancel").</w:t>
      </w:r>
    </w:p>
    <w:p w:rsidR="008132D0" w:rsidRPr="000E0D56" w:rsidRDefault="008132D0" w:rsidP="00420A1D">
      <w:pPr>
        <w:rPr>
          <w:rStyle w:val="Arial11"/>
        </w:rPr>
      </w:pPr>
      <w:r w:rsidRPr="000E0D56">
        <w:rPr>
          <w:rStyle w:val="Arial11"/>
        </w:rPr>
        <w:t>В свойство </w:t>
      </w:r>
      <w:r>
        <w:rPr>
          <w:rStyle w:val="command"/>
          <w:rFonts w:ascii="Arial" w:hAnsi="Arial" w:cs="Arial"/>
          <w:i/>
          <w:iCs/>
          <w:color w:val="000000"/>
        </w:rPr>
        <w:t>Данные</w:t>
      </w:r>
      <w:r w:rsidRPr="000E0D56">
        <w:rPr>
          <w:rStyle w:val="Arial11"/>
        </w:rPr>
        <w:t> поместим структуру </w:t>
      </w:r>
      <w:r>
        <w:rPr>
          <w:rStyle w:val="command"/>
          <w:rFonts w:ascii="Arial" w:hAnsi="Arial" w:cs="Arial"/>
          <w:i/>
          <w:iCs/>
          <w:color w:val="000000"/>
        </w:rPr>
        <w:t>СтруктураДанных</w:t>
      </w:r>
      <w:r w:rsidRPr="000E0D56">
        <w:rPr>
          <w:rStyle w:val="Arial11"/>
        </w:rPr>
        <w:t> с полями </w:t>
      </w:r>
      <w:r>
        <w:rPr>
          <w:rStyle w:val="command"/>
          <w:rFonts w:ascii="Arial" w:hAnsi="Arial" w:cs="Arial"/>
          <w:i/>
          <w:iCs/>
          <w:color w:val="000000"/>
        </w:rPr>
        <w:t>Обсуждение</w:t>
      </w:r>
      <w:r w:rsidRPr="000E0D56">
        <w:rPr>
          <w:rStyle w:val="Arial11"/>
        </w:rPr>
        <w:t>, </w:t>
      </w:r>
      <w:r>
        <w:rPr>
          <w:rStyle w:val="command"/>
          <w:rFonts w:ascii="Arial" w:hAnsi="Arial" w:cs="Arial"/>
          <w:i/>
          <w:iCs/>
          <w:color w:val="000000"/>
        </w:rPr>
        <w:t>Отправитель</w:t>
      </w:r>
      <w:r w:rsidRPr="000E0D56">
        <w:rPr>
          <w:rStyle w:val="Arial11"/>
        </w:rPr>
        <w:t> и </w:t>
      </w:r>
      <w:r>
        <w:rPr>
          <w:rStyle w:val="command"/>
          <w:rFonts w:ascii="Arial" w:hAnsi="Arial" w:cs="Arial"/>
          <w:i/>
          <w:iCs/>
          <w:color w:val="000000"/>
        </w:rPr>
        <w:t>Адресат</w:t>
      </w:r>
      <w:r w:rsidRPr="000E0D56">
        <w:rPr>
          <w:rStyle w:val="Arial11"/>
        </w:rPr>
        <w:t>, заполненную соответственно идентификатором обсуждения, идентификатором кадровика и идентификатором руководителя в системе взаимодействия. В заключение записываем сообщение.</w:t>
      </w:r>
    </w:p>
    <w:p w:rsidR="008132D0" w:rsidRPr="000E0D56" w:rsidRDefault="008132D0" w:rsidP="00420A1D">
      <w:pPr>
        <w:rPr>
          <w:rStyle w:val="Arial11"/>
        </w:rPr>
      </w:pPr>
      <w:r w:rsidRPr="000E0D56">
        <w:rPr>
          <w:rStyle w:val="Arial11"/>
        </w:rPr>
        <w:t>Таким образом, каждый день после выполнения регламентного задания в обсуждение кадровика </w:t>
      </w:r>
      <w:r>
        <w:rPr>
          <w:rStyle w:val="interface"/>
          <w:rFonts w:ascii="Arial" w:hAnsi="Arial" w:cs="Arial"/>
          <w:i/>
          <w:iCs/>
          <w:color w:val="000000"/>
        </w:rPr>
        <w:t>Сотрудники на прием</w:t>
      </w:r>
      <w:r w:rsidRPr="000E0D56">
        <w:rPr>
          <w:rStyle w:val="Arial11"/>
        </w:rPr>
        <w:t> будут добавляться сообщения со списком сотрудников с истекающим испытательным сроком и гиперссылкой </w:t>
      </w:r>
      <w:proofErr w:type="gramStart"/>
      <w:r>
        <w:rPr>
          <w:rStyle w:val="interface"/>
          <w:rFonts w:ascii="Arial" w:hAnsi="Arial" w:cs="Arial"/>
          <w:i/>
          <w:iCs/>
          <w:color w:val="000000"/>
        </w:rPr>
        <w:t>Запросить</w:t>
      </w:r>
      <w:proofErr w:type="gramEnd"/>
      <w:r>
        <w:rPr>
          <w:rStyle w:val="interface"/>
          <w:rFonts w:ascii="Arial" w:hAnsi="Arial" w:cs="Arial"/>
          <w:i/>
          <w:iCs/>
          <w:color w:val="000000"/>
        </w:rPr>
        <w:t xml:space="preserve"> результаты у руководителя</w:t>
      </w:r>
      <w:r w:rsidRPr="000E0D56">
        <w:rPr>
          <w:rStyle w:val="Arial11"/>
        </w:rPr>
        <w:t> (см. рис. 3.8). При нажатии этой гиперссылки начнет выполняться обработчик оповещения </w:t>
      </w:r>
      <w:proofErr w:type="gramStart"/>
      <w:r>
        <w:rPr>
          <w:rStyle w:val="command"/>
          <w:rFonts w:ascii="Arial" w:hAnsi="Arial" w:cs="Arial"/>
          <w:i/>
          <w:iCs/>
          <w:color w:val="000000"/>
        </w:rPr>
        <w:t>ОбработкаДействияСообщения(</w:t>
      </w:r>
      <w:proofErr w:type="gramEnd"/>
      <w:r>
        <w:rPr>
          <w:rStyle w:val="command"/>
          <w:rFonts w:ascii="Arial" w:hAnsi="Arial" w:cs="Arial"/>
          <w:i/>
          <w:iCs/>
          <w:color w:val="000000"/>
        </w:rPr>
        <w:t>)</w:t>
      </w:r>
      <w:r w:rsidRPr="000E0D56">
        <w:rPr>
          <w:rStyle w:val="Arial11"/>
        </w:rPr>
        <w:t>, который запустит процедуру </w:t>
      </w:r>
      <w:r>
        <w:rPr>
          <w:rStyle w:val="command"/>
          <w:rFonts w:ascii="Arial" w:hAnsi="Arial" w:cs="Arial"/>
          <w:i/>
          <w:iCs/>
          <w:color w:val="000000"/>
        </w:rPr>
        <w:t>СогласоватьПринятиеСРуководителем()</w:t>
      </w:r>
      <w:r w:rsidRPr="000E0D56">
        <w:rPr>
          <w:rStyle w:val="Arial11"/>
        </w:rPr>
        <w:t>.</w:t>
      </w:r>
    </w:p>
    <w:p w:rsidR="008132D0" w:rsidRDefault="008132D0" w:rsidP="00420A1D">
      <w:r>
        <w:lastRenderedPageBreak/>
        <w:t>В результате будут созданы предметные обсуждения всех сотрудников на прием, и руководитель получит следующие оповещения о новых сообщениях от кадровика (рис. 3.9).</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32E774" wp14:editId="29E6203D">
            <wp:extent cx="5781675" cy="5144770"/>
            <wp:effectExtent l="0" t="0" r="9525" b="0"/>
            <wp:docPr id="59" name="Рисунок 59" descr="https://its.1c.ua/db/content/pubecs/src/images/03_09.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ts.1c.ua/db/content/pubecs/src/images/03_09.png?_=15795246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1675" cy="5144770"/>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3.9.</w:t>
      </w:r>
      <w:r>
        <w:rPr>
          <w:rFonts w:ascii="Arial" w:hAnsi="Arial" w:cs="Arial"/>
          <w:color w:val="000000"/>
          <w:sz w:val="20"/>
          <w:szCs w:val="20"/>
        </w:rPr>
        <w:t> Оповещения для руководителя о новых сообщениях от кадровика</w:t>
      </w:r>
    </w:p>
    <w:p w:rsidR="008132D0" w:rsidRDefault="008132D0" w:rsidP="00420A1D">
      <w:r>
        <w:t>Нажав на оповещение, руководитель сразу же попадет в карточку сотрудника. В этом предметном обсуждении, сразу под текстом сообщения от кадровика, нажатием на гиперссылки «Да» или «Нет» он может выбрать соответствующие варианты ответа. В результате ответное сообщение с решением руководителя должно сразу же отправиться кадровику (рис. 3.10).</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C6F887E" wp14:editId="5DD43CC9">
            <wp:extent cx="6714836" cy="3003210"/>
            <wp:effectExtent l="0" t="0" r="0" b="6985"/>
            <wp:docPr id="58" name="Рисунок 58" descr="https://its.1c.ua/db/content/pubecs/src/images/03_10.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ts.1c.ua/db/content/pubecs/src/images/03_10.png?_=15795246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27220" cy="3008749"/>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3.10.</w:t>
      </w:r>
      <w:r>
        <w:rPr>
          <w:rFonts w:ascii="Arial" w:hAnsi="Arial" w:cs="Arial"/>
          <w:color w:val="000000"/>
          <w:sz w:val="20"/>
          <w:szCs w:val="20"/>
        </w:rPr>
        <w:t> Предметное обсуждение кадровика с руководителем в карточке сотрудника</w:t>
      </w:r>
    </w:p>
    <w:p w:rsidR="008132D0" w:rsidRPr="000E0D56" w:rsidRDefault="008132D0" w:rsidP="00420A1D">
      <w:pPr>
        <w:rPr>
          <w:rStyle w:val="Arial11"/>
        </w:rPr>
      </w:pPr>
      <w:r w:rsidRPr="000E0D56">
        <w:rPr>
          <w:rStyle w:val="Arial11"/>
        </w:rPr>
        <w:t>Чтобы реализовать этот сценарий, нам нужно дополнить обработчик оповещения </w:t>
      </w:r>
      <w:proofErr w:type="gramStart"/>
      <w:r>
        <w:rPr>
          <w:rStyle w:val="command"/>
          <w:rFonts w:ascii="Arial" w:hAnsi="Arial" w:cs="Arial"/>
          <w:i/>
          <w:iCs/>
          <w:color w:val="000000"/>
        </w:rPr>
        <w:t>ОбработкаДействияСообщения(</w:t>
      </w:r>
      <w:proofErr w:type="gramEnd"/>
      <w:r>
        <w:rPr>
          <w:rStyle w:val="command"/>
          <w:rFonts w:ascii="Arial" w:hAnsi="Arial" w:cs="Arial"/>
          <w:i/>
          <w:iCs/>
          <w:color w:val="000000"/>
        </w:rPr>
        <w:t>)</w:t>
      </w:r>
      <w:r w:rsidRPr="000E0D56">
        <w:rPr>
          <w:rStyle w:val="Arial11"/>
        </w:rPr>
        <w:t> в модуле </w:t>
      </w:r>
      <w:r>
        <w:rPr>
          <w:rStyle w:val="interface"/>
          <w:rFonts w:ascii="Arial" w:hAnsi="Arial" w:cs="Arial"/>
          <w:i/>
          <w:iCs/>
          <w:color w:val="000000"/>
        </w:rPr>
        <w:t>РаботаССотрудникамиКлиент</w:t>
      </w:r>
      <w:r w:rsidRPr="000E0D56">
        <w:rPr>
          <w:rStyle w:val="Arial11"/>
        </w:rPr>
        <w:t> следующим образом (листинг 3.6).</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3.6.</w:t>
      </w:r>
      <w:r>
        <w:rPr>
          <w:rFonts w:ascii="Arial" w:hAnsi="Arial" w:cs="Arial"/>
          <w:color w:val="000000"/>
          <w:sz w:val="20"/>
          <w:szCs w:val="20"/>
        </w:rPr>
        <w:t> Процедура «ОбработкаДействияСообщения»</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ОбработкаДействияСообщения</w:t>
      </w:r>
      <w:r>
        <w:rPr>
          <w:rStyle w:val="k"/>
          <w:rFonts w:ascii="Courier" w:hAnsi="Courier"/>
          <w:color w:val="FF0000"/>
          <w:sz w:val="22"/>
          <w:szCs w:val="22"/>
        </w:rPr>
        <w:t>(</w:t>
      </w:r>
      <w:proofErr w:type="gramEnd"/>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 Действие</w:t>
      </w:r>
      <w:r>
        <w:rPr>
          <w:rStyle w:val="k"/>
          <w:rFonts w:ascii="Courier" w:hAnsi="Courier"/>
          <w:color w:val="FF0000"/>
          <w:sz w:val="22"/>
          <w:szCs w:val="22"/>
        </w:rPr>
        <w:t>,</w:t>
      </w:r>
      <w:r>
        <w:rPr>
          <w:rFonts w:ascii="Courier" w:hAnsi="Courier"/>
          <w:color w:val="0000FF"/>
          <w:sz w:val="22"/>
          <w:szCs w:val="22"/>
        </w:rPr>
        <w:t> ДопПараметры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Действие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"Request"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РаботаССотрудниками</w:t>
      </w:r>
      <w:r>
        <w:rPr>
          <w:rStyle w:val="k"/>
          <w:rFonts w:ascii="Courier" w:hAnsi="Courier"/>
          <w:color w:val="FF0000"/>
          <w:sz w:val="22"/>
          <w:szCs w:val="22"/>
        </w:rPr>
        <w:t>.</w:t>
      </w:r>
      <w:r>
        <w:rPr>
          <w:rFonts w:ascii="Courier" w:hAnsi="Courier"/>
          <w:color w:val="0000FF"/>
          <w:sz w:val="22"/>
          <w:szCs w:val="22"/>
        </w:rPr>
        <w:t>СогласоватьПринятиеСРуководителем</w:t>
      </w:r>
      <w:r>
        <w:rPr>
          <w:rStyle w:val="k"/>
          <w:rFonts w:ascii="Courier" w:hAnsi="Courier"/>
          <w:color w:val="FF0000"/>
          <w:sz w:val="22"/>
          <w:szCs w:val="22"/>
        </w:rPr>
        <w:t>(</w:t>
      </w: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Действие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"Accept"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РаботаССотрудниками</w:t>
      </w:r>
      <w:r>
        <w:rPr>
          <w:rStyle w:val="k"/>
          <w:rFonts w:ascii="Courier" w:hAnsi="Courier"/>
          <w:color w:val="FF0000"/>
          <w:sz w:val="22"/>
          <w:szCs w:val="22"/>
        </w:rPr>
        <w:t>.</w:t>
      </w:r>
      <w:r>
        <w:rPr>
          <w:rFonts w:ascii="Courier" w:hAnsi="Courier"/>
          <w:color w:val="0000FF"/>
          <w:sz w:val="22"/>
          <w:szCs w:val="22"/>
        </w:rPr>
        <w:t>РешениеРуководителя</w:t>
      </w:r>
      <w:r>
        <w:rPr>
          <w:rStyle w:val="k"/>
          <w:rFonts w:ascii="Courier" w:hAnsi="Courier"/>
          <w:color w:val="FF0000"/>
          <w:sz w:val="22"/>
          <w:szCs w:val="22"/>
        </w:rPr>
        <w:t>(</w:t>
      </w:r>
      <w:r>
        <w:rPr>
          <w:rStyle w:val="s"/>
          <w:rFonts w:ascii="Courier" w:hAnsi="Courier"/>
          <w:color w:val="000000"/>
          <w:sz w:val="22"/>
          <w:szCs w:val="22"/>
        </w:rPr>
        <w:t>"Да"</w:t>
      </w:r>
      <w:r>
        <w:rPr>
          <w:rStyle w:val="k"/>
          <w:rFonts w:ascii="Courier" w:hAnsi="Courier"/>
          <w:color w:val="FF0000"/>
          <w:sz w:val="22"/>
          <w:szCs w:val="22"/>
        </w:rPr>
        <w:t>,</w:t>
      </w:r>
      <w:r>
        <w:rPr>
          <w:rFonts w:ascii="Courier" w:hAnsi="Courier"/>
          <w:color w:val="0000FF"/>
          <w:sz w:val="22"/>
          <w:szCs w:val="22"/>
        </w:rPr>
        <w:t> 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Действие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"Cancel"</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РаботаССотрудниками</w:t>
      </w:r>
      <w:r>
        <w:rPr>
          <w:rStyle w:val="k"/>
          <w:rFonts w:ascii="Courier" w:hAnsi="Courier"/>
          <w:color w:val="FF0000"/>
          <w:sz w:val="22"/>
          <w:szCs w:val="22"/>
        </w:rPr>
        <w:t>.</w:t>
      </w:r>
      <w:r>
        <w:rPr>
          <w:rFonts w:ascii="Courier" w:hAnsi="Courier"/>
          <w:color w:val="0000FF"/>
          <w:sz w:val="22"/>
          <w:szCs w:val="22"/>
        </w:rPr>
        <w:t>РешениеРуководителя</w:t>
      </w:r>
      <w:r>
        <w:rPr>
          <w:rStyle w:val="k"/>
          <w:rFonts w:ascii="Courier" w:hAnsi="Courier"/>
          <w:color w:val="FF0000"/>
          <w:sz w:val="22"/>
          <w:szCs w:val="22"/>
        </w:rPr>
        <w:t>(</w:t>
      </w:r>
      <w:r>
        <w:rPr>
          <w:rStyle w:val="s"/>
          <w:rFonts w:ascii="Courier" w:hAnsi="Courier"/>
          <w:color w:val="000000"/>
          <w:sz w:val="22"/>
          <w:szCs w:val="22"/>
        </w:rPr>
        <w:t>"Нет"</w:t>
      </w:r>
      <w:r>
        <w:rPr>
          <w:rStyle w:val="k"/>
          <w:rFonts w:ascii="Courier" w:hAnsi="Courier"/>
          <w:color w:val="FF0000"/>
          <w:sz w:val="22"/>
          <w:szCs w:val="22"/>
        </w:rPr>
        <w:t>,</w:t>
      </w:r>
      <w:r>
        <w:rPr>
          <w:rFonts w:ascii="Courier" w:hAnsi="Courier"/>
          <w:color w:val="0000FF"/>
          <w:sz w:val="22"/>
          <w:szCs w:val="22"/>
        </w:rPr>
        <w:t> 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420A1D">
      <w:pPr>
        <w:rPr>
          <w:rStyle w:val="Arial11"/>
        </w:rPr>
      </w:pPr>
      <w:r w:rsidRPr="000E0D56">
        <w:rPr>
          <w:rStyle w:val="Arial11"/>
        </w:rPr>
        <w:t>В выделенном фрагменте обработчика, в случае если параметр </w:t>
      </w:r>
      <w:r>
        <w:rPr>
          <w:rStyle w:val="command"/>
          <w:rFonts w:ascii="Arial" w:hAnsi="Arial" w:cs="Arial"/>
          <w:i/>
          <w:iCs/>
          <w:color w:val="000000"/>
        </w:rPr>
        <w:t>Действие</w:t>
      </w:r>
      <w:r w:rsidRPr="000E0D56">
        <w:rPr>
          <w:rStyle w:val="Arial11"/>
        </w:rPr>
        <w:t> имеет значение "Accept" или "Cancel", мы вызываем процедуру </w:t>
      </w:r>
      <w:proofErr w:type="gramStart"/>
      <w:r>
        <w:rPr>
          <w:rStyle w:val="command"/>
          <w:rFonts w:ascii="Arial" w:hAnsi="Arial" w:cs="Arial"/>
          <w:i/>
          <w:iCs/>
          <w:color w:val="000000"/>
        </w:rPr>
        <w:t>РешениеРуководителя(</w:t>
      </w:r>
      <w:proofErr w:type="gramEnd"/>
      <w:r>
        <w:rPr>
          <w:rStyle w:val="command"/>
          <w:rFonts w:ascii="Arial" w:hAnsi="Arial" w:cs="Arial"/>
          <w:i/>
          <w:iCs/>
          <w:color w:val="000000"/>
        </w:rPr>
        <w:t>)</w:t>
      </w:r>
      <w:r w:rsidRPr="000E0D56">
        <w:rPr>
          <w:rStyle w:val="Arial11"/>
        </w:rPr>
        <w:t> и передаем в нее собственно ответ руководителя, в параметре </w:t>
      </w:r>
      <w:r>
        <w:rPr>
          <w:rStyle w:val="command"/>
          <w:rFonts w:ascii="Arial" w:hAnsi="Arial" w:cs="Arial"/>
          <w:i/>
          <w:iCs/>
          <w:color w:val="000000"/>
        </w:rPr>
        <w:t>Сообщение.Данные</w:t>
      </w:r>
      <w:r w:rsidRPr="000E0D56">
        <w:rPr>
          <w:rStyle w:val="Arial11"/>
        </w:rPr>
        <w:t> мы передаем структуру данных, которую мы заполнили при создании сообщения (см. листинг 3.5).</w:t>
      </w:r>
    </w:p>
    <w:p w:rsidR="008132D0" w:rsidRPr="000E0D56" w:rsidRDefault="008132D0" w:rsidP="00420A1D">
      <w:pPr>
        <w:rPr>
          <w:rStyle w:val="Arial11"/>
        </w:rPr>
      </w:pPr>
      <w:r w:rsidRPr="000E0D56">
        <w:rPr>
          <w:rStyle w:val="Arial11"/>
        </w:rPr>
        <w:t>Саму процедуру </w:t>
      </w:r>
      <w:proofErr w:type="gramStart"/>
      <w:r>
        <w:rPr>
          <w:rStyle w:val="command"/>
          <w:rFonts w:ascii="Arial" w:hAnsi="Arial" w:cs="Arial"/>
          <w:i/>
          <w:iCs/>
          <w:color w:val="000000"/>
        </w:rPr>
        <w:t>РешениеРуководителя(</w:t>
      </w:r>
      <w:proofErr w:type="gramEnd"/>
      <w:r>
        <w:rPr>
          <w:rStyle w:val="command"/>
          <w:rFonts w:ascii="Arial" w:hAnsi="Arial" w:cs="Arial"/>
          <w:i/>
          <w:iCs/>
          <w:color w:val="000000"/>
        </w:rPr>
        <w:t>)</w:t>
      </w:r>
      <w:r w:rsidRPr="000E0D56">
        <w:rPr>
          <w:rStyle w:val="Arial11"/>
        </w:rPr>
        <w:t> поместим в модуле </w:t>
      </w:r>
      <w:r>
        <w:rPr>
          <w:rStyle w:val="interface"/>
          <w:rFonts w:ascii="Arial" w:hAnsi="Arial" w:cs="Arial"/>
          <w:i/>
          <w:iCs/>
          <w:color w:val="000000"/>
        </w:rPr>
        <w:t>РаботаССотрудниками</w:t>
      </w:r>
      <w:r w:rsidRPr="000E0D56">
        <w:rPr>
          <w:rStyle w:val="Arial11"/>
        </w:rPr>
        <w:t> и заполним следующим образом (листинг 3.7).</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3.7.</w:t>
      </w:r>
      <w:r>
        <w:rPr>
          <w:rFonts w:ascii="Arial" w:hAnsi="Arial" w:cs="Arial"/>
          <w:color w:val="000000"/>
          <w:sz w:val="20"/>
          <w:szCs w:val="20"/>
        </w:rPr>
        <w:t> Процедура «РешениеРуководителя»</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РешениеРуководителя</w:t>
      </w:r>
      <w:r>
        <w:rPr>
          <w:rStyle w:val="k"/>
          <w:rFonts w:ascii="Courier" w:hAnsi="Courier"/>
          <w:color w:val="FF0000"/>
          <w:sz w:val="22"/>
          <w:szCs w:val="22"/>
        </w:rPr>
        <w:t>(</w:t>
      </w:r>
      <w:proofErr w:type="gramEnd"/>
      <w:r>
        <w:rPr>
          <w:rFonts w:ascii="Courier" w:hAnsi="Courier"/>
          <w:color w:val="0000FF"/>
          <w:sz w:val="22"/>
          <w:szCs w:val="22"/>
        </w:rPr>
        <w:t>ТекстОтвета</w:t>
      </w:r>
      <w:r>
        <w:rPr>
          <w:rStyle w:val="k"/>
          <w:rFonts w:ascii="Courier" w:hAnsi="Courier"/>
          <w:color w:val="FF0000"/>
          <w:sz w:val="22"/>
          <w:szCs w:val="22"/>
        </w:rPr>
        <w:t>,</w:t>
      </w:r>
      <w:r>
        <w:rPr>
          <w:rFonts w:ascii="Courier" w:hAnsi="Courier"/>
          <w:color w:val="0000FF"/>
          <w:sz w:val="22"/>
          <w:szCs w:val="22"/>
        </w:rPr>
        <w:t> ДанныеСообщения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ДанныеСообщения</w:t>
      </w:r>
      <w:r>
        <w:rPr>
          <w:rStyle w:val="k"/>
          <w:rFonts w:ascii="Courier" w:hAnsi="Courier"/>
          <w:color w:val="FF0000"/>
          <w:sz w:val="22"/>
          <w:szCs w:val="22"/>
        </w:rPr>
        <w:t>.</w:t>
      </w:r>
      <w:r>
        <w:rPr>
          <w:rFonts w:ascii="Courier" w:hAnsi="Courier"/>
          <w:color w:val="0000FF"/>
          <w:sz w:val="22"/>
          <w:szCs w:val="22"/>
        </w:rPr>
        <w:t>Отправитель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ИдентификаторТекущегоПользователя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lastRenderedPageBreak/>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УстановитьПривилегированныйРежим</w:t>
      </w:r>
      <w:r>
        <w:rPr>
          <w:rStyle w:val="k"/>
          <w:rFonts w:ascii="Courier" w:hAnsi="Courier"/>
          <w:color w:val="FF0000"/>
          <w:sz w:val="22"/>
          <w:szCs w:val="22"/>
        </w:rPr>
        <w:t>(Истина);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СоздатьСообщение</w:t>
      </w:r>
      <w:r>
        <w:rPr>
          <w:rStyle w:val="k"/>
          <w:rFonts w:ascii="Courier" w:hAnsi="Courier"/>
          <w:color w:val="FF0000"/>
          <w:sz w:val="22"/>
          <w:szCs w:val="22"/>
        </w:rPr>
        <w:t>(</w:t>
      </w:r>
      <w:r>
        <w:rPr>
          <w:rFonts w:ascii="Courier" w:hAnsi="Courier"/>
          <w:color w:val="0000FF"/>
          <w:sz w:val="22"/>
          <w:szCs w:val="22"/>
        </w:rPr>
        <w:t>ДанныеСообщения</w:t>
      </w:r>
      <w:r>
        <w:rPr>
          <w:rStyle w:val="k"/>
          <w:rFonts w:ascii="Courier" w:hAnsi="Courier"/>
          <w:color w:val="FF0000"/>
          <w:sz w:val="22"/>
          <w:szCs w:val="22"/>
        </w:rPr>
        <w:t>.</w:t>
      </w:r>
      <w:r>
        <w:rPr>
          <w:rFonts w:ascii="Courier" w:hAnsi="Courier"/>
          <w:color w:val="0000FF"/>
          <w:sz w:val="22"/>
          <w:szCs w:val="22"/>
        </w:rPr>
        <w:t>Обсуждение</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Автор </w:t>
      </w:r>
      <w:r>
        <w:rPr>
          <w:rStyle w:val="k"/>
          <w:rFonts w:ascii="Courier" w:hAnsi="Courier"/>
          <w:color w:val="FF0000"/>
          <w:sz w:val="22"/>
          <w:szCs w:val="22"/>
        </w:rPr>
        <w:t>=</w:t>
      </w:r>
      <w:r>
        <w:rPr>
          <w:rFonts w:ascii="Courier" w:hAnsi="Courier"/>
          <w:color w:val="0000FF"/>
          <w:sz w:val="22"/>
          <w:szCs w:val="22"/>
        </w:rPr>
        <w:t> ДанныеСообщения</w:t>
      </w:r>
      <w:r>
        <w:rPr>
          <w:rStyle w:val="k"/>
          <w:rFonts w:ascii="Courier" w:hAnsi="Courier"/>
          <w:color w:val="FF0000"/>
          <w:sz w:val="22"/>
          <w:szCs w:val="22"/>
        </w:rPr>
        <w:t>.</w:t>
      </w:r>
      <w:r>
        <w:rPr>
          <w:rFonts w:ascii="Courier" w:hAnsi="Courier"/>
          <w:color w:val="0000FF"/>
          <w:sz w:val="22"/>
          <w:szCs w:val="22"/>
        </w:rPr>
        <w:t>Адресат</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Получатели</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Fonts w:ascii="Courier" w:hAnsi="Courier"/>
          <w:color w:val="0000FF"/>
          <w:sz w:val="22"/>
          <w:szCs w:val="22"/>
        </w:rPr>
        <w:t>ДанныеСообщения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ТекстОтвета</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Default="008132D0" w:rsidP="00420A1D">
      <w:r>
        <w:t>Поясним текст процедуры.</w:t>
      </w:r>
    </w:p>
    <w:p w:rsidR="008132D0" w:rsidRPr="000E0D56" w:rsidRDefault="008132D0" w:rsidP="00420A1D">
      <w:pPr>
        <w:rPr>
          <w:rStyle w:val="Arial11"/>
        </w:rPr>
      </w:pPr>
      <w:r w:rsidRPr="000E0D56">
        <w:rPr>
          <w:rStyle w:val="Arial11"/>
        </w:rPr>
        <w:t>Сначала мы прекращаем дальнейшее выполнение процедуры для отправителя исходного сообщения с действиями «Да»</w:t>
      </w:r>
      <w:proofErr w:type="gramStart"/>
      <w:r w:rsidRPr="000E0D56">
        <w:rPr>
          <w:rStyle w:val="Arial11"/>
        </w:rPr>
        <w:t>/«</w:t>
      </w:r>
      <w:proofErr w:type="gramEnd"/>
      <w:r w:rsidRPr="000E0D56">
        <w:rPr>
          <w:rStyle w:val="Arial11"/>
        </w:rPr>
        <w:t>Нет», то есть для кадровика. Идентификатор отправителя мы запомнили в структуре данных при создании исходного сообщения, которую мы передали в процедуру во втором параметре </w:t>
      </w:r>
      <w:r>
        <w:rPr>
          <w:rStyle w:val="command"/>
          <w:rFonts w:ascii="Arial" w:hAnsi="Arial" w:cs="Arial"/>
          <w:i/>
          <w:iCs/>
          <w:color w:val="000000"/>
        </w:rPr>
        <w:t>ДанныеСообщения</w:t>
      </w:r>
      <w:r w:rsidRPr="000E0D56">
        <w:rPr>
          <w:rStyle w:val="Arial11"/>
        </w:rPr>
        <w:t>.</w:t>
      </w:r>
    </w:p>
    <w:p w:rsidR="008132D0" w:rsidRDefault="008132D0" w:rsidP="00420A1D">
      <w:r>
        <w:t>В результате, если текущий пользователь системы взаимодействия является отправителем исходного сообщения (т. е. кадровиком), то при нажатии гиперссылок «Да»</w:t>
      </w:r>
      <w:proofErr w:type="gramStart"/>
      <w:r>
        <w:t>/«</w:t>
      </w:r>
      <w:proofErr w:type="gramEnd"/>
      <w:r>
        <w:t>Нет» ничего не произойдет. А руководитель сможет с их помощью отправить свое решение в предметное обсуждение.</w:t>
      </w:r>
    </w:p>
    <w:p w:rsidR="008132D0" w:rsidRPr="000E0D56" w:rsidRDefault="008132D0" w:rsidP="00420A1D">
      <w:pPr>
        <w:rPr>
          <w:rStyle w:val="Arial11"/>
        </w:rPr>
      </w:pPr>
      <w:r w:rsidRPr="000E0D56">
        <w:rPr>
          <w:rStyle w:val="Arial11"/>
        </w:rPr>
        <w:t>Для этого мы создаем новое сообщение в предметном обсуждении с тем же идентификатором, что и исходное сообщение (</w:t>
      </w:r>
      <w:r>
        <w:rPr>
          <w:rStyle w:val="command"/>
          <w:rFonts w:ascii="Arial" w:hAnsi="Arial" w:cs="Arial"/>
          <w:i/>
          <w:iCs/>
          <w:color w:val="000000"/>
        </w:rPr>
        <w:t>ДанныеСообщения.Обсуждение</w:t>
      </w:r>
      <w:r w:rsidRPr="000E0D56">
        <w:rPr>
          <w:rStyle w:val="Arial11"/>
        </w:rPr>
        <w:t>). Меняем отправителя и получателя местами – то есть автором сообщения теперь является руководитель (</w:t>
      </w:r>
      <w:r>
        <w:rPr>
          <w:rStyle w:val="command"/>
          <w:rFonts w:ascii="Arial" w:hAnsi="Arial" w:cs="Arial"/>
          <w:i/>
          <w:iCs/>
          <w:color w:val="000000"/>
        </w:rPr>
        <w:t>ДанныеСообщения.Адресат</w:t>
      </w:r>
      <w:r w:rsidRPr="000E0D56">
        <w:rPr>
          <w:rStyle w:val="Arial11"/>
        </w:rPr>
        <w:t>), а получателем – кадровик (</w:t>
      </w:r>
      <w:r>
        <w:rPr>
          <w:rStyle w:val="command"/>
          <w:rFonts w:ascii="Arial" w:hAnsi="Arial" w:cs="Arial"/>
          <w:i/>
          <w:iCs/>
          <w:color w:val="000000"/>
        </w:rPr>
        <w:t>ДанныеСообщения.Автор</w:t>
      </w:r>
      <w:r w:rsidRPr="000E0D56">
        <w:rPr>
          <w:rStyle w:val="Arial11"/>
        </w:rPr>
        <w:t>), и записываем сообщение. После записи сообщение сразу же отправляется в обсуждение.</w:t>
      </w:r>
    </w:p>
    <w:p w:rsidR="008132D0" w:rsidRDefault="008132D0" w:rsidP="008132D0">
      <w:pPr>
        <w:pStyle w:val="3"/>
      </w:pPr>
      <w:bookmarkStart w:id="23" w:name="_Toc30880789"/>
      <w:r>
        <w:t>Создание пользователей информационной базы и пользователей системы взаимодействия для принятых сотрудников</w:t>
      </w:r>
      <w:bookmarkEnd w:id="23"/>
    </w:p>
    <w:p w:rsidR="008132D0" w:rsidRPr="000E0D56" w:rsidRDefault="008132D0" w:rsidP="00420A1D">
      <w:pPr>
        <w:rPr>
          <w:rStyle w:val="Arial11"/>
        </w:rPr>
      </w:pPr>
      <w:r w:rsidRPr="000E0D56">
        <w:rPr>
          <w:rStyle w:val="Arial11"/>
        </w:rPr>
        <w:t>Наш пример – демонстрационный, поэтому, для того чтобы показать, как программно реализуется взаимодействие кадровика с сотрудниками интернет-магазина, мы используем ряд упрощений. А именно – предоставим кадровику возможность входа в информационную базу интернет-магазина и предположим, что, получив решение руководителя, кадровик добавляет в справочник </w:t>
      </w:r>
      <w:r>
        <w:rPr>
          <w:rStyle w:val="interface"/>
          <w:rFonts w:ascii="Arial" w:hAnsi="Arial" w:cs="Arial"/>
          <w:i/>
          <w:iCs/>
          <w:color w:val="000000"/>
        </w:rPr>
        <w:t>Пользователи</w:t>
      </w:r>
      <w:r w:rsidRPr="000E0D56">
        <w:rPr>
          <w:rStyle w:val="Arial11"/>
        </w:rPr>
        <w:t> тех сотрудников, которых решено принять на постоянную работу. При этом он вводит сокращенное и полное имя сотрудника и выбирает из значений перечисления его должность и подразделение, в котором он будет работать (рис. 3.11).</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22CE454" wp14:editId="7F404746">
            <wp:extent cx="5301615" cy="2410460"/>
            <wp:effectExtent l="0" t="0" r="0" b="8890"/>
            <wp:docPr id="60" name="Рисунок 60" descr="https://its.1c.ua/db/content/pubecs/src/images/03_11.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ts.1c.ua/db/content/pubecs/src/images/03_11.png?_=15795246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1615" cy="2410460"/>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3.11.</w:t>
      </w:r>
      <w:r>
        <w:rPr>
          <w:rFonts w:ascii="Arial" w:hAnsi="Arial" w:cs="Arial"/>
          <w:color w:val="000000"/>
          <w:sz w:val="20"/>
          <w:szCs w:val="20"/>
        </w:rPr>
        <w:t> Добавление нового сотрудника в справочник «Пользователи»</w:t>
      </w:r>
    </w:p>
    <w:p w:rsidR="008132D0" w:rsidRPr="000E0D56" w:rsidRDefault="008132D0" w:rsidP="00420A1D">
      <w:pPr>
        <w:rPr>
          <w:rStyle w:val="Arial11"/>
        </w:rPr>
      </w:pPr>
      <w:r w:rsidRPr="000E0D56">
        <w:rPr>
          <w:rStyle w:val="Arial11"/>
        </w:rPr>
        <w:t>При записи нового пользователя должен программно создаваться соответствующий ему пользователь информационной базы и пользователь системы взаимодействия. Для этого поместим в модуль справочника </w:t>
      </w:r>
      <w:r>
        <w:rPr>
          <w:rStyle w:val="interface"/>
          <w:rFonts w:ascii="Arial" w:hAnsi="Arial" w:cs="Arial"/>
          <w:i/>
          <w:iCs/>
          <w:color w:val="000000"/>
        </w:rPr>
        <w:t>Пользователи</w:t>
      </w:r>
      <w:r w:rsidRPr="000E0D56">
        <w:rPr>
          <w:rStyle w:val="Arial11"/>
        </w:rPr>
        <w:t> обработчик события </w:t>
      </w:r>
      <w:r>
        <w:rPr>
          <w:rStyle w:val="interface"/>
          <w:rFonts w:ascii="Arial" w:hAnsi="Arial" w:cs="Arial"/>
          <w:i/>
          <w:iCs/>
          <w:color w:val="000000"/>
        </w:rPr>
        <w:t>ПриЗаписи</w:t>
      </w:r>
      <w:r w:rsidRPr="000E0D56">
        <w:rPr>
          <w:rStyle w:val="Arial11"/>
        </w:rPr>
        <w:t> и заполним его следующим образом (листинг 3.8).</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lastRenderedPageBreak/>
        <w:t>Листинг 3.8.</w:t>
      </w:r>
      <w:r>
        <w:rPr>
          <w:rFonts w:ascii="Arial" w:hAnsi="Arial" w:cs="Arial"/>
          <w:color w:val="000000"/>
          <w:sz w:val="20"/>
          <w:szCs w:val="20"/>
        </w:rPr>
        <w:t> Обработчик события «ПриЗаписи» в модуле объекта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ПриЗаписи</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УстановитьПривилегированныйРежим</w:t>
      </w:r>
      <w:r>
        <w:rPr>
          <w:rStyle w:val="k"/>
          <w:rFonts w:ascii="Courier" w:hAnsi="Courier"/>
          <w:color w:val="FF0000"/>
          <w:sz w:val="22"/>
          <w:szCs w:val="22"/>
        </w:rPr>
        <w:t>(Истина);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Создаем пользователя информационной базы для нового сотрудника</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ПользовательИнформационнойБазы </w:t>
      </w:r>
      <w:r>
        <w:rPr>
          <w:rStyle w:val="k"/>
          <w:rFonts w:ascii="Courier" w:hAnsi="Courier"/>
          <w:color w:val="FF0000"/>
          <w:sz w:val="22"/>
          <w:szCs w:val="22"/>
        </w:rPr>
        <w:t>=</w:t>
      </w:r>
      <w:r>
        <w:rPr>
          <w:rFonts w:ascii="Courier" w:hAnsi="Courier"/>
          <w:color w:val="0000FF"/>
          <w:sz w:val="22"/>
          <w:szCs w:val="22"/>
        </w:rPr>
        <w:t> ПользователиИнформационнойБазы</w:t>
      </w:r>
      <w:r>
        <w:rPr>
          <w:rStyle w:val="k"/>
          <w:rFonts w:ascii="Courier" w:hAnsi="Courier"/>
          <w:color w:val="FF0000"/>
          <w:sz w:val="22"/>
          <w:szCs w:val="22"/>
        </w:rPr>
        <w:t>.</w:t>
      </w:r>
      <w:r>
        <w:rPr>
          <w:rFonts w:ascii="Courier" w:hAnsi="Courier"/>
          <w:color w:val="0000FF"/>
          <w:sz w:val="22"/>
          <w:szCs w:val="22"/>
        </w:rPr>
        <w:t>НайтиПоИмени</w:t>
      </w:r>
      <w:r>
        <w:rPr>
          <w:rStyle w:val="k"/>
          <w:rFonts w:ascii="Courier" w:hAnsi="Courier"/>
          <w:color w:val="FF0000"/>
          <w:sz w:val="22"/>
          <w:szCs w:val="22"/>
        </w:rPr>
        <w:t>(</w:t>
      </w:r>
      <w:r>
        <w:rPr>
          <w:rFonts w:ascii="Courier" w:hAnsi="Courier"/>
          <w:color w:val="0000FF"/>
          <w:sz w:val="22"/>
          <w:szCs w:val="22"/>
        </w:rPr>
        <w:t>СокрЛП</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ПользовательИнформационнойБазы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Неопределено</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ПользовательИнформационнойБазы </w:t>
      </w:r>
      <w:r>
        <w:rPr>
          <w:rStyle w:val="k"/>
          <w:rFonts w:ascii="Courier" w:hAnsi="Courier"/>
          <w:color w:val="FF0000"/>
          <w:sz w:val="22"/>
          <w:szCs w:val="22"/>
        </w:rPr>
        <w:t>=</w:t>
      </w:r>
      <w:r>
        <w:rPr>
          <w:rFonts w:ascii="Courier" w:hAnsi="Courier"/>
          <w:color w:val="0000FF"/>
          <w:sz w:val="22"/>
          <w:szCs w:val="22"/>
        </w:rPr>
        <w:t> ПользователиИнформационнойБазы</w:t>
      </w:r>
      <w:r>
        <w:rPr>
          <w:rStyle w:val="k"/>
          <w:rFonts w:ascii="Courier" w:hAnsi="Courier"/>
          <w:color w:val="FF0000"/>
          <w:sz w:val="22"/>
          <w:szCs w:val="22"/>
        </w:rPr>
        <w:t>.</w:t>
      </w:r>
      <w:r>
        <w:rPr>
          <w:rFonts w:ascii="Courier" w:hAnsi="Courier"/>
          <w:color w:val="0000FF"/>
          <w:sz w:val="22"/>
          <w:szCs w:val="22"/>
        </w:rPr>
        <w:t>СоздатьПользователя</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ПользовательИнформационнойБазы</w:t>
      </w:r>
      <w:r>
        <w:rPr>
          <w:rStyle w:val="k"/>
          <w:rFonts w:ascii="Courier" w:hAnsi="Courier"/>
          <w:color w:val="FF0000"/>
          <w:sz w:val="22"/>
          <w:szCs w:val="22"/>
        </w:rPr>
        <w:t>.</w:t>
      </w:r>
      <w:r>
        <w:rPr>
          <w:rFonts w:ascii="Courier" w:hAnsi="Courier"/>
          <w:color w:val="0000FF"/>
          <w:sz w:val="22"/>
          <w:szCs w:val="22"/>
        </w:rPr>
        <w:t>Имя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ПользовательИнформационнойБазы</w:t>
      </w:r>
      <w:r>
        <w:rPr>
          <w:rStyle w:val="k"/>
          <w:rFonts w:ascii="Courier" w:hAnsi="Courier"/>
          <w:color w:val="FF0000"/>
          <w:sz w:val="22"/>
          <w:szCs w:val="22"/>
        </w:rPr>
        <w:t>.</w:t>
      </w:r>
      <w:r>
        <w:rPr>
          <w:rFonts w:ascii="Courier" w:hAnsi="Courier"/>
          <w:color w:val="0000FF"/>
          <w:sz w:val="22"/>
          <w:szCs w:val="22"/>
        </w:rPr>
        <w:t>ПолноеИмя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Наименование</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Роль </w:t>
      </w:r>
      <w:r>
        <w:rPr>
          <w:rStyle w:val="k"/>
          <w:rFonts w:ascii="Courier" w:hAnsi="Courier"/>
          <w:color w:val="FF0000"/>
          <w:sz w:val="22"/>
          <w:szCs w:val="22"/>
        </w:rPr>
        <w:t>Из</w:t>
      </w:r>
      <w:r>
        <w:rPr>
          <w:rFonts w:ascii="Courier" w:hAnsi="Courier"/>
          <w:color w:val="0000FF"/>
          <w:sz w:val="22"/>
          <w:szCs w:val="22"/>
        </w:rPr>
        <w:t> Метаданные</w:t>
      </w:r>
      <w:r>
        <w:rPr>
          <w:rStyle w:val="k"/>
          <w:rFonts w:ascii="Courier" w:hAnsi="Courier"/>
          <w:color w:val="FF0000"/>
          <w:sz w:val="22"/>
          <w:szCs w:val="22"/>
        </w:rPr>
        <w:t>.</w:t>
      </w:r>
      <w:r>
        <w:rPr>
          <w:rFonts w:ascii="Courier" w:hAnsi="Courier"/>
          <w:color w:val="0000FF"/>
          <w:sz w:val="22"/>
          <w:szCs w:val="22"/>
        </w:rPr>
        <w:t>Роли </w:t>
      </w:r>
      <w:r>
        <w:rPr>
          <w:rStyle w:val="k"/>
          <w:rFonts w:ascii="Courier" w:hAnsi="Courier"/>
          <w:color w:val="FF0000"/>
          <w:sz w:val="22"/>
          <w:szCs w:val="22"/>
        </w:rPr>
        <w:t>Цикл</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Роль</w:t>
      </w:r>
      <w:r>
        <w:rPr>
          <w:rStyle w:val="k"/>
          <w:rFonts w:ascii="Courier" w:hAnsi="Courier"/>
          <w:color w:val="FF0000"/>
          <w:sz w:val="22"/>
          <w:szCs w:val="22"/>
        </w:rPr>
        <w:t>.</w:t>
      </w:r>
      <w:r>
        <w:rPr>
          <w:rFonts w:ascii="Courier" w:hAnsi="Courier"/>
          <w:color w:val="0000FF"/>
          <w:sz w:val="22"/>
          <w:szCs w:val="22"/>
        </w:rPr>
        <w:t>Имя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РольПользователяИБ </w:t>
      </w:r>
      <w:r>
        <w:rPr>
          <w:rStyle w:val="k"/>
          <w:rFonts w:ascii="Courier" w:hAnsi="Courier"/>
          <w:color w:val="FF0000"/>
          <w:sz w:val="22"/>
          <w:szCs w:val="22"/>
        </w:rPr>
        <w:t>=</w:t>
      </w:r>
      <w:r>
        <w:rPr>
          <w:rFonts w:ascii="Courier" w:hAnsi="Courier"/>
          <w:color w:val="0000FF"/>
          <w:sz w:val="22"/>
          <w:szCs w:val="22"/>
        </w:rPr>
        <w:t> Роль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ПользовательИнформационнойБазы</w:t>
      </w:r>
      <w:r>
        <w:rPr>
          <w:rStyle w:val="k"/>
          <w:rFonts w:ascii="Courier" w:hAnsi="Courier"/>
          <w:color w:val="FF0000"/>
          <w:sz w:val="22"/>
          <w:szCs w:val="22"/>
        </w:rPr>
        <w:t>.</w:t>
      </w:r>
      <w:r>
        <w:rPr>
          <w:rFonts w:ascii="Courier" w:hAnsi="Courier"/>
          <w:color w:val="0000FF"/>
          <w:sz w:val="22"/>
          <w:szCs w:val="22"/>
        </w:rPr>
        <w:t>Роли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РольПользователяИБ</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ПользовательИнформационнойБазы</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ПользовательСистемыВзаимодействия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СоздатьПользователя</w:t>
      </w:r>
      <w:r>
        <w:rPr>
          <w:rStyle w:val="k"/>
          <w:rFonts w:ascii="Courier" w:hAnsi="Courier"/>
          <w:color w:val="FF0000"/>
          <w:sz w:val="22"/>
          <w:szCs w:val="22"/>
        </w:rPr>
        <w:t>(</w:t>
      </w:r>
      <w:r>
        <w:rPr>
          <w:rFonts w:ascii="Courier" w:hAnsi="Courier"/>
          <w:color w:val="0000FF"/>
          <w:sz w:val="22"/>
          <w:szCs w:val="22"/>
        </w:rPr>
        <w:t>ПользовательИнформационнойБазы</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ПользовательСистемыВзаимодействия</w:t>
      </w:r>
      <w:r>
        <w:rPr>
          <w:rStyle w:val="k"/>
          <w:rFonts w:ascii="Courier" w:hAnsi="Courier"/>
          <w:color w:val="FF0000"/>
          <w:sz w:val="22"/>
          <w:szCs w:val="22"/>
        </w:rPr>
        <w:t>.</w:t>
      </w:r>
      <w:r>
        <w:rPr>
          <w:rFonts w:ascii="Courier" w:hAnsi="Courier"/>
          <w:color w:val="0000FF"/>
          <w:sz w:val="22"/>
          <w:szCs w:val="22"/>
        </w:rPr>
        <w:t>Имя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ПользовательСистемыВзаимодействия</w:t>
      </w:r>
      <w:r>
        <w:rPr>
          <w:rStyle w:val="k"/>
          <w:rFonts w:ascii="Courier" w:hAnsi="Courier"/>
          <w:color w:val="FF0000"/>
          <w:sz w:val="22"/>
          <w:szCs w:val="22"/>
        </w:rPr>
        <w:t>.</w:t>
      </w:r>
      <w:r>
        <w:rPr>
          <w:rFonts w:ascii="Courier" w:hAnsi="Courier"/>
          <w:color w:val="0000FF"/>
          <w:sz w:val="22"/>
          <w:szCs w:val="22"/>
        </w:rPr>
        <w:t>ПолноеИмя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Наименование</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ПользовательСистемыВзаимодействия</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420A1D">
      <w:pPr>
        <w:rPr>
          <w:rStyle w:val="Arial11"/>
        </w:rPr>
      </w:pPr>
      <w:r w:rsidRPr="000E0D56">
        <w:rPr>
          <w:rStyle w:val="Arial11"/>
        </w:rPr>
        <w:t>В этом обработчике мы сначала ищем пользователя информационной базы по имени (которое хранится в реквизите объекта </w:t>
      </w:r>
      <w:r>
        <w:rPr>
          <w:rStyle w:val="interface"/>
          <w:rFonts w:ascii="Arial" w:hAnsi="Arial" w:cs="Arial"/>
          <w:i/>
          <w:iCs/>
          <w:color w:val="000000"/>
        </w:rPr>
        <w:t>Код</w:t>
      </w:r>
      <w:r w:rsidRPr="000E0D56">
        <w:rPr>
          <w:rStyle w:val="Arial11"/>
        </w:rPr>
        <w:t>).</w:t>
      </w:r>
    </w:p>
    <w:p w:rsidR="008132D0" w:rsidRPr="000E0D56" w:rsidRDefault="008132D0" w:rsidP="00420A1D">
      <w:pPr>
        <w:rPr>
          <w:rStyle w:val="Arial11"/>
        </w:rPr>
      </w:pPr>
      <w:r w:rsidRPr="000E0D56">
        <w:rPr>
          <w:rStyle w:val="Arial11"/>
        </w:rPr>
        <w:t>И если пользователя информационной базы с таким именем еще не существует, то мы добавляем его. Заполняем свойства </w:t>
      </w:r>
      <w:r>
        <w:rPr>
          <w:rStyle w:val="command"/>
          <w:rFonts w:ascii="Arial" w:hAnsi="Arial" w:cs="Arial"/>
          <w:i/>
          <w:iCs/>
          <w:color w:val="000000"/>
        </w:rPr>
        <w:t>Имя</w:t>
      </w:r>
      <w:r w:rsidRPr="000E0D56">
        <w:rPr>
          <w:rStyle w:val="Arial11"/>
        </w:rPr>
        <w:t>, </w:t>
      </w:r>
      <w:r>
        <w:rPr>
          <w:rStyle w:val="command"/>
          <w:rFonts w:ascii="Arial" w:hAnsi="Arial" w:cs="Arial"/>
          <w:i/>
          <w:iCs/>
          <w:color w:val="000000"/>
        </w:rPr>
        <w:t>ПолноеИмя</w:t>
      </w:r>
      <w:r w:rsidRPr="000E0D56">
        <w:rPr>
          <w:rStyle w:val="Arial11"/>
        </w:rPr>
        <w:t> значениями реквизитов </w:t>
      </w:r>
      <w:r>
        <w:rPr>
          <w:rStyle w:val="interface"/>
          <w:rFonts w:ascii="Arial" w:hAnsi="Arial" w:cs="Arial"/>
          <w:i/>
          <w:iCs/>
          <w:color w:val="000000"/>
        </w:rPr>
        <w:t>Код</w:t>
      </w:r>
      <w:r w:rsidRPr="000E0D56">
        <w:rPr>
          <w:rStyle w:val="Arial11"/>
        </w:rPr>
        <w:t> и </w:t>
      </w:r>
      <w:r>
        <w:rPr>
          <w:rStyle w:val="interface"/>
          <w:rFonts w:ascii="Arial" w:hAnsi="Arial" w:cs="Arial"/>
          <w:i/>
          <w:iCs/>
          <w:color w:val="000000"/>
        </w:rPr>
        <w:t>Наименование</w:t>
      </w:r>
      <w:r w:rsidRPr="000E0D56">
        <w:rPr>
          <w:rStyle w:val="Arial11"/>
        </w:rPr>
        <w:t> нового элемента справочника </w:t>
      </w:r>
      <w:r>
        <w:rPr>
          <w:rStyle w:val="interface"/>
          <w:rFonts w:ascii="Arial" w:hAnsi="Arial" w:cs="Arial"/>
          <w:i/>
          <w:iCs/>
          <w:color w:val="000000"/>
        </w:rPr>
        <w:t>Пользователи</w:t>
      </w:r>
      <w:r w:rsidRPr="000E0D56">
        <w:rPr>
          <w:rStyle w:val="Arial11"/>
        </w:rPr>
        <w:t>.</w:t>
      </w:r>
    </w:p>
    <w:p w:rsidR="008132D0" w:rsidRDefault="008132D0" w:rsidP="00420A1D">
      <w:r>
        <w:t>Затем обходим коллекцию ролей метаданных в цикле, находим роль, соответствующую строковому представлению должности нового сотрудника, и добавляем ее новому пользователю информационной базы.</w:t>
      </w:r>
    </w:p>
    <w:p w:rsidR="008132D0" w:rsidRDefault="008132D0" w:rsidP="00420A1D">
      <w:r>
        <w:t>Записываем этого пользователя. И если информационная база не зарегистрирована в системе взаимодействия, то на этом выполнение процедуры прекращается.</w:t>
      </w:r>
    </w:p>
    <w:p w:rsidR="008132D0" w:rsidRDefault="008132D0" w:rsidP="00420A1D">
      <w:r>
        <w:t>Если же база зарегистрирована, то создаем пользователя системы взаимодействия, соответствующего новому пользователю информационной базы. Заполняем имя и полное имя пользователя системы взаимодействия кодом и наименованием нового сотрудника и записываем его.</w:t>
      </w:r>
    </w:p>
    <w:p w:rsidR="008132D0" w:rsidRPr="000E0D56" w:rsidRDefault="008132D0" w:rsidP="00420A1D">
      <w:pPr>
        <w:rPr>
          <w:rStyle w:val="Arial11"/>
        </w:rPr>
      </w:pPr>
      <w:r w:rsidRPr="000E0D56">
        <w:rPr>
          <w:rStyle w:val="Arial11"/>
        </w:rPr>
        <w:lastRenderedPageBreak/>
        <w:t>Таким образом, при записи нового сотрудника в справочник </w:t>
      </w:r>
      <w:r>
        <w:rPr>
          <w:rStyle w:val="interface"/>
          <w:rFonts w:ascii="Arial" w:hAnsi="Arial" w:cs="Arial"/>
          <w:i/>
          <w:iCs/>
          <w:color w:val="000000"/>
        </w:rPr>
        <w:t>Пользователи</w:t>
      </w:r>
      <w:r w:rsidRPr="000E0D56">
        <w:rPr>
          <w:rStyle w:val="Arial11"/>
        </w:rPr>
        <w:t> будет создан соответствующий ему пользователь информационной базы, а также пользователь системы взаимодействия.</w:t>
      </w:r>
    </w:p>
    <w:p w:rsidR="008132D0" w:rsidRPr="000E0D56" w:rsidRDefault="008132D0" w:rsidP="00420A1D">
      <w:pPr>
        <w:rPr>
          <w:rStyle w:val="Arial11"/>
        </w:rPr>
      </w:pPr>
      <w:r w:rsidRPr="000E0D56">
        <w:rPr>
          <w:rStyle w:val="Arial11"/>
        </w:rPr>
        <w:t>Так как имя пользователя информационной базы и имя пользователя системы взаимодействия у нас хранится в реквизите справочника </w:t>
      </w:r>
      <w:r>
        <w:rPr>
          <w:rStyle w:val="interface"/>
          <w:rFonts w:ascii="Arial" w:hAnsi="Arial" w:cs="Arial"/>
          <w:i/>
          <w:iCs/>
          <w:color w:val="000000"/>
        </w:rPr>
        <w:t>Код</w:t>
      </w:r>
      <w:r w:rsidRPr="000E0D56">
        <w:rPr>
          <w:rStyle w:val="Arial11"/>
        </w:rPr>
        <w:t>, то перед записью элемента справочника нужно выполнить проверку, чтобы значение реквизита не было пустым. Для этого откроем форму элемента справочника </w:t>
      </w:r>
      <w:r>
        <w:rPr>
          <w:rStyle w:val="interface"/>
          <w:rFonts w:ascii="Arial" w:hAnsi="Arial" w:cs="Arial"/>
          <w:i/>
          <w:iCs/>
          <w:color w:val="000000"/>
        </w:rPr>
        <w:t>Пользователи</w:t>
      </w:r>
      <w:r w:rsidRPr="000E0D56">
        <w:rPr>
          <w:rStyle w:val="Arial11"/>
        </w:rPr>
        <w:t>, создадим обработчик события формы </w:t>
      </w:r>
      <w:r>
        <w:rPr>
          <w:rStyle w:val="interface"/>
          <w:rFonts w:ascii="Arial" w:hAnsi="Arial" w:cs="Arial"/>
          <w:i/>
          <w:iCs/>
          <w:color w:val="000000"/>
        </w:rPr>
        <w:t>ПередЗаписью</w:t>
      </w:r>
      <w:r w:rsidRPr="000E0D56">
        <w:rPr>
          <w:rStyle w:val="Arial11"/>
        </w:rPr>
        <w:t> и заполним его следующим образом (листинг 3.9).</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3.9.</w:t>
      </w:r>
      <w:r>
        <w:rPr>
          <w:rFonts w:ascii="Arial" w:hAnsi="Arial" w:cs="Arial"/>
          <w:color w:val="000000"/>
          <w:sz w:val="20"/>
          <w:szCs w:val="20"/>
        </w:rPr>
        <w:t> Обработчик события «ПередЗаписью» формы элемента справочника «Пользователи»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ПередЗаписью</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ПараметрыЗаписи</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Код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proofErr w:type="gramStart"/>
      <w:r>
        <w:rPr>
          <w:rFonts w:ascii="Courier" w:hAnsi="Courier"/>
          <w:color w:val="0000FF"/>
          <w:sz w:val="22"/>
          <w:szCs w:val="22"/>
        </w:rPr>
        <w:t>ПоказатьПредупреждение</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 задано имя пользователя!"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Отказ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Default="008132D0" w:rsidP="008132D0">
      <w:pPr>
        <w:pStyle w:val="3"/>
      </w:pPr>
      <w:bookmarkStart w:id="24" w:name="_Toc30880790"/>
      <w:r>
        <w:t>Общение кадровика с сотрудниками в обсуждении «один на один» и в групповом обсуждении</w:t>
      </w:r>
      <w:bookmarkEnd w:id="24"/>
    </w:p>
    <w:p w:rsidR="008132D0" w:rsidRPr="000E0D56" w:rsidRDefault="008132D0" w:rsidP="00420A1D">
      <w:pPr>
        <w:rPr>
          <w:rStyle w:val="Arial11"/>
        </w:rPr>
      </w:pPr>
      <w:r w:rsidRPr="000E0D56">
        <w:rPr>
          <w:rStyle w:val="Arial11"/>
        </w:rPr>
        <w:t>Теперь нам нужно сделать так, чтобы кадровик, нажав на кнопку в форме элемента справочника, мог поздравить принятого сотрудника и познакомить с ним всех остальных пользователей приложения. Для этого при нажатии кнопки </w:t>
      </w:r>
      <w:proofErr w:type="gramStart"/>
      <w:r>
        <w:rPr>
          <w:rStyle w:val="interface"/>
          <w:rFonts w:ascii="Arial" w:hAnsi="Arial" w:cs="Arial"/>
          <w:i/>
          <w:iCs/>
          <w:color w:val="000000"/>
        </w:rPr>
        <w:t>Оповестить</w:t>
      </w:r>
      <w:proofErr w:type="gramEnd"/>
      <w:r>
        <w:rPr>
          <w:rStyle w:val="interface"/>
          <w:rFonts w:ascii="Arial" w:hAnsi="Arial" w:cs="Arial"/>
          <w:i/>
          <w:iCs/>
          <w:color w:val="000000"/>
        </w:rPr>
        <w:t xml:space="preserve"> о принятии</w:t>
      </w:r>
      <w:r w:rsidRPr="000E0D56">
        <w:rPr>
          <w:rStyle w:val="Arial11"/>
        </w:rPr>
        <w:t> нужно создать обсуждение «один на один» кадровика с сотрудником, которого он хочет поздравить с принятием на работу, и групповое обсуждение кадровика со всеми пользователями приложения.</w:t>
      </w:r>
    </w:p>
    <w:p w:rsidR="008132D0" w:rsidRPr="000E0D56" w:rsidRDefault="008132D0" w:rsidP="00420A1D">
      <w:pPr>
        <w:rPr>
          <w:rStyle w:val="Arial11"/>
        </w:rPr>
      </w:pPr>
      <w:r w:rsidRPr="000E0D56">
        <w:rPr>
          <w:rStyle w:val="Arial11"/>
        </w:rPr>
        <w:t>Чтобы реализовать этот сценарий, создадим команду формы </w:t>
      </w:r>
      <w:r>
        <w:rPr>
          <w:rStyle w:val="interface"/>
          <w:rFonts w:ascii="Arial" w:hAnsi="Arial" w:cs="Arial"/>
          <w:i/>
          <w:iCs/>
          <w:color w:val="000000"/>
        </w:rPr>
        <w:t>ОповеститьОПринятии</w:t>
      </w:r>
      <w:r w:rsidRPr="000E0D56">
        <w:rPr>
          <w:rStyle w:val="Arial11"/>
        </w:rPr>
        <w:t> и поместим ее в командную панель. В свойстве </w:t>
      </w:r>
      <w:r>
        <w:rPr>
          <w:rStyle w:val="interface"/>
          <w:rFonts w:ascii="Arial" w:hAnsi="Arial" w:cs="Arial"/>
          <w:i/>
          <w:iCs/>
          <w:color w:val="000000"/>
        </w:rPr>
        <w:t>Использование</w:t>
      </w:r>
      <w:r w:rsidRPr="000E0D56">
        <w:rPr>
          <w:rStyle w:val="Arial11"/>
        </w:rPr>
        <w:t> этой команды укажем, что она будет доступна только пользователю с ролью </w:t>
      </w:r>
      <w:r>
        <w:rPr>
          <w:rStyle w:val="interface"/>
          <w:rFonts w:ascii="Arial" w:hAnsi="Arial" w:cs="Arial"/>
          <w:i/>
          <w:iCs/>
          <w:color w:val="000000"/>
        </w:rPr>
        <w:t>Кадровик</w:t>
      </w:r>
      <w:r w:rsidRPr="000E0D56">
        <w:rPr>
          <w:rStyle w:val="Arial11"/>
        </w:rPr>
        <w:t>. Обработчик этой команды заполним следующим образом (листинг 3.10).</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3.10.</w:t>
      </w:r>
      <w:r>
        <w:rPr>
          <w:rFonts w:ascii="Arial" w:hAnsi="Arial" w:cs="Arial"/>
          <w:color w:val="000000"/>
          <w:sz w:val="20"/>
          <w:szCs w:val="20"/>
        </w:rPr>
        <w:t> Обработчик команды «ОповеститьОПринятии»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ОповеститьОПринятии</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proofErr w:type="gramStart"/>
      <w:r>
        <w:rPr>
          <w:rFonts w:ascii="Courier" w:hAnsi="Courier"/>
          <w:color w:val="0000FF"/>
          <w:sz w:val="22"/>
          <w:szCs w:val="22"/>
        </w:rPr>
        <w:t>Пустая</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proofErr w:type="gramStart"/>
      <w:r>
        <w:rPr>
          <w:rFonts w:ascii="Courier" w:hAnsi="Courier"/>
          <w:color w:val="0000FF"/>
          <w:sz w:val="22"/>
          <w:szCs w:val="22"/>
        </w:rPr>
        <w:t>ПоказатьПредупреждение</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"Данные не записаны!"</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proofErr w:type="gramStart"/>
      <w:r>
        <w:rPr>
          <w:rFonts w:ascii="Courier" w:hAnsi="Courier"/>
          <w:color w:val="0000FF"/>
          <w:sz w:val="22"/>
          <w:szCs w:val="22"/>
        </w:rPr>
        <w:t>ОповеститьОПринятииНаСервере</w:t>
      </w:r>
      <w:r>
        <w:rPr>
          <w:rStyle w:val="k"/>
          <w:rFonts w:ascii="Courier" w:hAnsi="Courier"/>
          <w:color w:val="FF0000"/>
          <w:sz w:val="22"/>
          <w:szCs w:val="22"/>
        </w:rPr>
        <w:t>(</w:t>
      </w:r>
      <w:proofErr w:type="gramEnd"/>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420A1D">
      <w:pPr>
        <w:rPr>
          <w:rStyle w:val="Arial11"/>
        </w:rPr>
      </w:pPr>
      <w:r w:rsidRPr="000E0D56">
        <w:rPr>
          <w:rStyle w:val="Arial11"/>
        </w:rPr>
        <w:t>В этом обработчике вызывается процедура </w:t>
      </w:r>
      <w:proofErr w:type="gramStart"/>
      <w:r>
        <w:rPr>
          <w:rStyle w:val="command"/>
          <w:rFonts w:ascii="Arial" w:hAnsi="Arial" w:cs="Arial"/>
          <w:i/>
          <w:iCs/>
          <w:color w:val="000000"/>
        </w:rPr>
        <w:t>ОповеститьОПринятииНаСервере(</w:t>
      </w:r>
      <w:proofErr w:type="gramEnd"/>
      <w:r>
        <w:rPr>
          <w:rStyle w:val="command"/>
          <w:rFonts w:ascii="Arial" w:hAnsi="Arial" w:cs="Arial"/>
          <w:i/>
          <w:iCs/>
          <w:color w:val="000000"/>
        </w:rPr>
        <w:t>)</w:t>
      </w:r>
      <w:r w:rsidRPr="000E0D56">
        <w:rPr>
          <w:rStyle w:val="Arial11"/>
        </w:rPr>
        <w:t> (листинг 3.11). Это происходит только в том случае, если элемент справочника записан, так как перед выполнением этой процедуры для нового сотрудника уже должны быть созданы соответствующие ему пользователи информационной базы и системы взаимодействия.</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3.11.</w:t>
      </w:r>
      <w:r>
        <w:rPr>
          <w:rFonts w:ascii="Arial" w:hAnsi="Arial" w:cs="Arial"/>
          <w:color w:val="000000"/>
          <w:sz w:val="20"/>
          <w:szCs w:val="20"/>
        </w:rPr>
        <w:t> Процедура «ОповеститьОПринятииНаСервере»</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ОповеститьОПринятииНаСервере</w:t>
      </w:r>
      <w:r>
        <w:rPr>
          <w:rStyle w:val="k"/>
          <w:rFonts w:ascii="Courier" w:hAnsi="Courier"/>
          <w:color w:val="FF0000"/>
          <w:sz w:val="22"/>
          <w:szCs w:val="22"/>
        </w:rPr>
        <w:t>(</w:t>
      </w:r>
      <w:proofErr w:type="gramEnd"/>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УстановитьПривилегированныйРежим</w:t>
      </w:r>
      <w:r>
        <w:rPr>
          <w:rStyle w:val="k"/>
          <w:rFonts w:ascii="Courier" w:hAnsi="Courier"/>
          <w:color w:val="FF0000"/>
          <w:sz w:val="22"/>
          <w:szCs w:val="22"/>
        </w:rPr>
        <w:t>(Истина);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ИдентификаторПользователяСВКадровик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ИдентификаторТекущегоПользователя</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ПользовательИБСотрудник </w:t>
      </w:r>
      <w:r>
        <w:rPr>
          <w:rStyle w:val="k"/>
          <w:rFonts w:ascii="Courier" w:hAnsi="Courier"/>
          <w:color w:val="FF0000"/>
          <w:sz w:val="22"/>
          <w:szCs w:val="22"/>
        </w:rPr>
        <w:t>=</w:t>
      </w:r>
      <w:r>
        <w:rPr>
          <w:rFonts w:ascii="Courier" w:hAnsi="Courier"/>
          <w:color w:val="0000FF"/>
          <w:sz w:val="22"/>
          <w:szCs w:val="22"/>
        </w:rPr>
        <w:t> ПользователиИнформационнойБазы</w:t>
      </w:r>
      <w:r>
        <w:rPr>
          <w:rStyle w:val="k"/>
          <w:rFonts w:ascii="Courier" w:hAnsi="Courier"/>
          <w:color w:val="FF0000"/>
          <w:sz w:val="22"/>
          <w:szCs w:val="22"/>
        </w:rPr>
        <w:t>.</w:t>
      </w:r>
      <w:r>
        <w:rPr>
          <w:rFonts w:ascii="Courier" w:hAnsi="Courier"/>
          <w:color w:val="0000FF"/>
          <w:sz w:val="22"/>
          <w:szCs w:val="22"/>
        </w:rPr>
        <w:t>НайтиПоИмени</w:t>
      </w:r>
      <w:r>
        <w:rPr>
          <w:rStyle w:val="k"/>
          <w:rFonts w:ascii="Courier" w:hAnsi="Courier"/>
          <w:color w:val="FF0000"/>
          <w:sz w:val="22"/>
          <w:szCs w:val="22"/>
        </w:rPr>
        <w:t>(</w:t>
      </w:r>
      <w:proofErr w:type="gramStart"/>
      <w:r>
        <w:rPr>
          <w:rFonts w:ascii="Courier" w:hAnsi="Courier"/>
          <w:color w:val="0000FF"/>
          <w:sz w:val="22"/>
          <w:szCs w:val="22"/>
        </w:rPr>
        <w:t>СокрЛП</w:t>
      </w:r>
      <w:r>
        <w:rPr>
          <w:rStyle w:val="k"/>
          <w:rFonts w:ascii="Courier" w:hAnsi="Courier"/>
          <w:color w:val="FF0000"/>
          <w:sz w:val="22"/>
          <w:szCs w:val="22"/>
        </w:rPr>
        <w:t>(</w:t>
      </w:r>
      <w:proofErr w:type="gramEnd"/>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ИдентификаторПользователяСВСотрудник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ПолучитьИдентификаторПользователя</w:t>
      </w:r>
      <w:r>
        <w:rPr>
          <w:rStyle w:val="k"/>
          <w:rFonts w:ascii="Courier" w:hAnsi="Courier"/>
          <w:color w:val="FF0000"/>
          <w:sz w:val="22"/>
          <w:szCs w:val="22"/>
        </w:rPr>
        <w:t>(</w:t>
      </w:r>
      <w:r>
        <w:rPr>
          <w:rFonts w:ascii="Courier" w:hAnsi="Courier"/>
          <w:color w:val="0000FF"/>
          <w:sz w:val="22"/>
          <w:szCs w:val="22"/>
        </w:rPr>
        <w:t>ПользовательИБСотрудник</w:t>
      </w:r>
      <w:r>
        <w:rPr>
          <w:rStyle w:val="k"/>
          <w:rFonts w:ascii="Courier" w:hAnsi="Courier"/>
          <w:color w:val="FF0000"/>
          <w:sz w:val="22"/>
          <w:szCs w:val="22"/>
        </w:rPr>
        <w:t>.</w:t>
      </w:r>
      <w:r>
        <w:rPr>
          <w:rFonts w:ascii="Courier" w:hAnsi="Courier"/>
          <w:color w:val="0000FF"/>
          <w:sz w:val="22"/>
          <w:szCs w:val="22"/>
        </w:rPr>
        <w:t>УникальныйИдентификатор</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ПользовательСВСотрудник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ПолучитьПользователя</w:t>
      </w:r>
      <w:r>
        <w:rPr>
          <w:rStyle w:val="k"/>
          <w:rFonts w:ascii="Courier" w:hAnsi="Courier"/>
          <w:color w:val="FF0000"/>
          <w:sz w:val="22"/>
          <w:szCs w:val="22"/>
        </w:rPr>
        <w:t>(</w:t>
      </w:r>
      <w:r>
        <w:rPr>
          <w:rFonts w:ascii="Courier" w:hAnsi="Courier"/>
          <w:color w:val="0000FF"/>
          <w:sz w:val="22"/>
          <w:szCs w:val="22"/>
        </w:rPr>
        <w:t>ИдентификаторПользователяСВСотрудник</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Поздравление - обсуждение кадровика с сотрудником</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КлючОбсуждения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ИдентификаторПользователяСВКадровик</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Style w:val="s"/>
          <w:rFonts w:ascii="Courier" w:hAnsi="Courier"/>
          <w:color w:val="000000"/>
          <w:sz w:val="22"/>
          <w:szCs w:val="22"/>
        </w:rPr>
        <w:t>" -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ИдентификаторПользователяСВСотрудник</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Обсуждение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ПолучитьОбсуждение</w:t>
      </w:r>
      <w:r>
        <w:rPr>
          <w:rStyle w:val="k"/>
          <w:rFonts w:ascii="Courier" w:hAnsi="Courier"/>
          <w:color w:val="FF0000"/>
          <w:sz w:val="22"/>
          <w:szCs w:val="22"/>
        </w:rPr>
        <w:t>(</w:t>
      </w:r>
      <w:r>
        <w:rPr>
          <w:rFonts w:ascii="Courier" w:hAnsi="Courier"/>
          <w:color w:val="0000FF"/>
          <w:sz w:val="22"/>
          <w:szCs w:val="22"/>
        </w:rPr>
        <w:t>КлючОбсуждения</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Обсуждение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Неопределено</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СоздатьОбсуждение</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Групповое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Ключ </w:t>
      </w:r>
      <w:r>
        <w:rPr>
          <w:rStyle w:val="k"/>
          <w:rFonts w:ascii="Courier" w:hAnsi="Courier"/>
          <w:color w:val="FF0000"/>
          <w:sz w:val="22"/>
          <w:szCs w:val="22"/>
        </w:rPr>
        <w:t>=</w:t>
      </w:r>
      <w:r>
        <w:rPr>
          <w:rFonts w:ascii="Courier" w:hAnsi="Courier"/>
          <w:color w:val="0000FF"/>
          <w:sz w:val="22"/>
          <w:szCs w:val="22"/>
        </w:rPr>
        <w:t> КлючОбсуждения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Участники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ИдентификаторПользователяСВКадровик</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Участники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ИдентификаторПользователяСВСотрудник</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СоздатьСообщение</w:t>
      </w:r>
      <w:r>
        <w:rPr>
          <w:rStyle w:val="k"/>
          <w:rFonts w:ascii="Courier" w:hAnsi="Courier"/>
          <w:color w:val="FF0000"/>
          <w:sz w:val="22"/>
          <w:szCs w:val="22"/>
        </w:rPr>
        <w:t>(</w:t>
      </w: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Идентификатор</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Автор </w:t>
      </w:r>
      <w:r>
        <w:rPr>
          <w:rStyle w:val="k"/>
          <w:rFonts w:ascii="Courier" w:hAnsi="Courier"/>
          <w:color w:val="FF0000"/>
          <w:sz w:val="22"/>
          <w:szCs w:val="22"/>
        </w:rPr>
        <w:t>=</w:t>
      </w:r>
      <w:r>
        <w:rPr>
          <w:rFonts w:ascii="Courier" w:hAnsi="Courier"/>
          <w:color w:val="0000FF"/>
          <w:sz w:val="22"/>
          <w:szCs w:val="22"/>
        </w:rPr>
        <w:t> ИдентификаторПользователяСВКадровик</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"Поздравляем! С завтрашнего дня Вы приняты на постоянную работу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 </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"В отделение: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Подразделение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на должность: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Должность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 </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"Дополнительно: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"http://infoserver/newbie.htm"</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ФорматированнаяСтрока</w:t>
      </w:r>
      <w:r>
        <w:rPr>
          <w:rStyle w:val="k"/>
          <w:rFonts w:ascii="Courier" w:hAnsi="Courier"/>
          <w:color w:val="FF0000"/>
          <w:sz w:val="22"/>
          <w:szCs w:val="22"/>
        </w:rPr>
        <w:t>(</w:t>
      </w:r>
      <w:r>
        <w:rPr>
          <w:rFonts w:ascii="Courier" w:hAnsi="Courier"/>
          <w:color w:val="0000FF"/>
          <w:sz w:val="22"/>
          <w:szCs w:val="22"/>
        </w:rPr>
        <w:t>Текст</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добавить вложение</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Поток </w:t>
      </w:r>
      <w:r>
        <w:rPr>
          <w:rStyle w:val="k"/>
          <w:rFonts w:ascii="Courier" w:hAnsi="Courier"/>
          <w:color w:val="FF0000"/>
          <w:sz w:val="22"/>
          <w:szCs w:val="22"/>
        </w:rPr>
        <w:t>=</w:t>
      </w:r>
      <w:r>
        <w:rPr>
          <w:rFonts w:ascii="Courier" w:hAnsi="Courier"/>
          <w:color w:val="0000FF"/>
          <w:sz w:val="22"/>
          <w:szCs w:val="22"/>
        </w:rPr>
        <w:t> ФайловыеПотоки</w:t>
      </w:r>
      <w:r>
        <w:rPr>
          <w:rStyle w:val="k"/>
          <w:rFonts w:ascii="Courier" w:hAnsi="Courier"/>
          <w:color w:val="FF0000"/>
          <w:sz w:val="22"/>
          <w:szCs w:val="22"/>
        </w:rPr>
        <w:t>.</w:t>
      </w:r>
      <w:r>
        <w:rPr>
          <w:rFonts w:ascii="Courier" w:hAnsi="Courier"/>
          <w:color w:val="0000FF"/>
          <w:sz w:val="22"/>
          <w:szCs w:val="22"/>
        </w:rPr>
        <w:t>ОткрытьДляЧтения</w:t>
      </w:r>
      <w:r>
        <w:rPr>
          <w:rStyle w:val="k"/>
          <w:rFonts w:ascii="Courier" w:hAnsi="Courier"/>
          <w:color w:val="FF0000"/>
          <w:sz w:val="22"/>
          <w:szCs w:val="22"/>
        </w:rPr>
        <w:t>(</w:t>
      </w:r>
      <w:r>
        <w:rPr>
          <w:rStyle w:val="s"/>
          <w:rFonts w:ascii="Courier" w:hAnsi="Courier"/>
          <w:color w:val="000000"/>
          <w:sz w:val="22"/>
          <w:szCs w:val="22"/>
        </w:rPr>
        <w:t>"c:\поздравление.jpg"</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Вложения</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Fonts w:ascii="Courier" w:hAnsi="Courier"/>
          <w:color w:val="0000FF"/>
          <w:sz w:val="22"/>
          <w:szCs w:val="22"/>
        </w:rPr>
        <w:t>Поток</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"Поздравление"</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"image/jpeg"</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Представление - групповое обсуждение со всеми сотрудниками</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КлючОбсуждения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"НовыйСотрудник"</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Обсуждение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ПолучитьОбсуждение</w:t>
      </w:r>
      <w:r>
        <w:rPr>
          <w:rStyle w:val="k"/>
          <w:rFonts w:ascii="Courier" w:hAnsi="Courier"/>
          <w:color w:val="FF0000"/>
          <w:sz w:val="22"/>
          <w:szCs w:val="22"/>
        </w:rPr>
        <w:t>(</w:t>
      </w:r>
      <w:r>
        <w:rPr>
          <w:rFonts w:ascii="Courier" w:hAnsi="Courier"/>
          <w:color w:val="0000FF"/>
          <w:sz w:val="22"/>
          <w:szCs w:val="22"/>
        </w:rPr>
        <w:t>КлючОбсуждения</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Обсуждение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Неопределено</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СоздатьОбсуждение</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Заголовок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"Новый сотрудник"</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Ключ </w:t>
      </w:r>
      <w:r>
        <w:rPr>
          <w:rStyle w:val="k"/>
          <w:rFonts w:ascii="Courier" w:hAnsi="Courier"/>
          <w:color w:val="FF0000"/>
          <w:sz w:val="22"/>
          <w:szCs w:val="22"/>
        </w:rPr>
        <w:t>=</w:t>
      </w:r>
      <w:r>
        <w:rPr>
          <w:rFonts w:ascii="Courier" w:hAnsi="Courier"/>
          <w:color w:val="0000FF"/>
          <w:sz w:val="22"/>
          <w:szCs w:val="22"/>
        </w:rPr>
        <w:t> КлючОбсуждения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Обсуждение</w:t>
      </w:r>
      <w:r>
        <w:rPr>
          <w:rStyle w:val="k"/>
          <w:rFonts w:ascii="Courier" w:hAnsi="Courier"/>
          <w:color w:val="FF0000"/>
          <w:sz w:val="22"/>
          <w:szCs w:val="22"/>
        </w:rPr>
        <w:t>.</w:t>
      </w:r>
      <w:r>
        <w:rPr>
          <w:rFonts w:ascii="Courier" w:hAnsi="Courier"/>
          <w:color w:val="0000FF"/>
          <w:sz w:val="22"/>
          <w:szCs w:val="22"/>
        </w:rPr>
        <w:t>Участники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СистемаВзаимодействия</w:t>
      </w:r>
      <w:r>
        <w:rPr>
          <w:rStyle w:val="k"/>
          <w:rFonts w:ascii="Courier" w:hAnsi="Courier"/>
          <w:color w:val="FF0000"/>
          <w:sz w:val="22"/>
          <w:szCs w:val="22"/>
        </w:rPr>
        <w:t>.</w:t>
      </w:r>
      <w:r>
        <w:rPr>
          <w:rFonts w:ascii="Courier" w:hAnsi="Courier"/>
          <w:color w:val="0000FF"/>
          <w:sz w:val="22"/>
          <w:szCs w:val="22"/>
        </w:rPr>
        <w:t>СтандартныеПользователи</w:t>
      </w:r>
      <w:r>
        <w:rPr>
          <w:rStyle w:val="k"/>
          <w:rFonts w:ascii="Courier" w:hAnsi="Courier"/>
          <w:color w:val="FF0000"/>
          <w:sz w:val="22"/>
          <w:szCs w:val="22"/>
        </w:rPr>
        <w:t>.</w:t>
      </w:r>
      <w:r>
        <w:rPr>
          <w:rFonts w:ascii="Courier" w:hAnsi="Courier"/>
          <w:color w:val="0000FF"/>
          <w:sz w:val="22"/>
          <w:szCs w:val="22"/>
        </w:rPr>
        <w:t>ВсеПользователиПриложения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СоздатьСообщение</w:t>
      </w:r>
      <w:r>
        <w:rPr>
          <w:rStyle w:val="k"/>
          <w:rFonts w:ascii="Courier" w:hAnsi="Courier"/>
          <w:color w:val="FF0000"/>
          <w:sz w:val="22"/>
          <w:szCs w:val="22"/>
        </w:rPr>
        <w:t>(</w:t>
      </w: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Идентификатор</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Автор </w:t>
      </w:r>
      <w:r>
        <w:rPr>
          <w:rStyle w:val="k"/>
          <w:rFonts w:ascii="Courier" w:hAnsi="Courier"/>
          <w:color w:val="FF0000"/>
          <w:sz w:val="22"/>
          <w:szCs w:val="22"/>
        </w:rPr>
        <w:t>=</w:t>
      </w:r>
      <w:r>
        <w:rPr>
          <w:rFonts w:ascii="Courier" w:hAnsi="Courier"/>
          <w:color w:val="0000FF"/>
          <w:sz w:val="22"/>
          <w:szCs w:val="22"/>
        </w:rPr>
        <w:t> ИдентификаторПользователяСВКадровик</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"Знакомьтесь! У нас появился новый сотрудник"</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 </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"С завтрашнего дня принят на постоянную работу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СокрЛП</w:t>
      </w:r>
      <w:r>
        <w:rPr>
          <w:rStyle w:val="k"/>
          <w:rFonts w:ascii="Courier" w:hAnsi="Courier"/>
          <w:color w:val="FF0000"/>
          <w:sz w:val="22"/>
          <w:szCs w:val="22"/>
        </w:rPr>
        <w:t>(</w:t>
      </w:r>
      <w:proofErr w:type="gramEnd"/>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Наименование</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 </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"В отделение: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Подразделение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на должность: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Должность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 </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"Электронная почта: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ПользовательСВСотрудник</w:t>
      </w:r>
      <w:r>
        <w:rPr>
          <w:rStyle w:val="k"/>
          <w:rFonts w:ascii="Courier" w:hAnsi="Courier"/>
          <w:color w:val="FF0000"/>
          <w:sz w:val="22"/>
          <w:szCs w:val="22"/>
        </w:rPr>
        <w:t>.</w:t>
      </w:r>
      <w:r>
        <w:rPr>
          <w:rFonts w:ascii="Courier" w:hAnsi="Courier"/>
          <w:color w:val="0000FF"/>
          <w:sz w:val="22"/>
          <w:szCs w:val="22"/>
        </w:rPr>
        <w:t>АдресЭлектроннойПочты</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ФорматированнаяСтрока</w:t>
      </w:r>
      <w:r>
        <w:rPr>
          <w:rStyle w:val="k"/>
          <w:rFonts w:ascii="Courier" w:hAnsi="Courier"/>
          <w:color w:val="FF0000"/>
          <w:sz w:val="22"/>
          <w:szCs w:val="22"/>
        </w:rPr>
        <w:t>(</w:t>
      </w:r>
      <w:r>
        <w:rPr>
          <w:rFonts w:ascii="Courier" w:hAnsi="Courier"/>
          <w:color w:val="0000FF"/>
          <w:sz w:val="22"/>
          <w:szCs w:val="22"/>
        </w:rPr>
        <w:t>Текст</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Default="008132D0" w:rsidP="00420A1D">
      <w:r>
        <w:t>Поясним текст процедуры.</w:t>
      </w:r>
    </w:p>
    <w:p w:rsidR="008132D0" w:rsidRPr="000E0D56" w:rsidRDefault="008132D0" w:rsidP="00420A1D">
      <w:pPr>
        <w:rPr>
          <w:rStyle w:val="Arial11"/>
        </w:rPr>
      </w:pPr>
      <w:r w:rsidRPr="000E0D56">
        <w:rPr>
          <w:rStyle w:val="Arial11"/>
        </w:rPr>
        <w:t>Сначала нам нужно узнать идентификатор кадровика в системе взаимодействия, а также идентификатор текущего сотрудника (элемента справочника </w:t>
      </w:r>
      <w:r>
        <w:rPr>
          <w:rStyle w:val="interface"/>
          <w:rFonts w:ascii="Arial" w:hAnsi="Arial" w:cs="Arial"/>
          <w:i/>
          <w:iCs/>
          <w:color w:val="000000"/>
        </w:rPr>
        <w:t>Пользователи</w:t>
      </w:r>
      <w:r w:rsidRPr="000E0D56">
        <w:rPr>
          <w:rStyle w:val="Arial11"/>
        </w:rPr>
        <w:t>), с которым кадровику нужно создать обсуждение.</w:t>
      </w:r>
    </w:p>
    <w:p w:rsidR="008132D0" w:rsidRPr="000E0D56" w:rsidRDefault="008132D0" w:rsidP="00420A1D">
      <w:pPr>
        <w:rPr>
          <w:rStyle w:val="Arial11"/>
        </w:rPr>
      </w:pPr>
      <w:r w:rsidRPr="000E0D56">
        <w:rPr>
          <w:rStyle w:val="Arial11"/>
        </w:rPr>
        <w:t>Идентификатор кадровика получаем как идентификатор текущего пользователя системы взаимодействия, потому что только кадровик может выполнить команду </w:t>
      </w:r>
      <w:proofErr w:type="gramStart"/>
      <w:r>
        <w:rPr>
          <w:rStyle w:val="interface"/>
          <w:rFonts w:ascii="Arial" w:hAnsi="Arial" w:cs="Arial"/>
          <w:i/>
          <w:iCs/>
          <w:color w:val="000000"/>
        </w:rPr>
        <w:t>Оповестить</w:t>
      </w:r>
      <w:proofErr w:type="gramEnd"/>
      <w:r>
        <w:rPr>
          <w:rStyle w:val="interface"/>
          <w:rFonts w:ascii="Arial" w:hAnsi="Arial" w:cs="Arial"/>
          <w:i/>
          <w:iCs/>
          <w:color w:val="000000"/>
        </w:rPr>
        <w:t xml:space="preserve"> о принятии</w:t>
      </w:r>
      <w:r w:rsidRPr="000E0D56">
        <w:rPr>
          <w:rStyle w:val="Arial11"/>
        </w:rPr>
        <w:t>.</w:t>
      </w:r>
    </w:p>
    <w:p w:rsidR="008132D0" w:rsidRDefault="008132D0" w:rsidP="00420A1D">
      <w:r>
        <w:t>Затем мы находим по имени пользователя информационной базы, соответствующего текущему сотруднику. И получаем идентификатор этого пользователя в системе взаимодействия по его уникальному идентификатору в информационной базе.</w:t>
      </w:r>
    </w:p>
    <w:p w:rsidR="008132D0" w:rsidRDefault="008132D0" w:rsidP="00420A1D">
      <w:r>
        <w:t>Теперь создаем обсуждение «один на один» кадровика с сотрудником. Уникальный ключ обсуждения образуем путем сложения строк с идентификаторами этих пользователей в системе взаимодействия.</w:t>
      </w:r>
    </w:p>
    <w:p w:rsidR="008132D0" w:rsidRPr="000E0D56" w:rsidRDefault="008132D0" w:rsidP="00420A1D">
      <w:pPr>
        <w:rPr>
          <w:rStyle w:val="Arial11"/>
        </w:rPr>
      </w:pPr>
      <w:r w:rsidRPr="000E0D56">
        <w:rPr>
          <w:rStyle w:val="Arial11"/>
        </w:rPr>
        <w:t>С помощью метода </w:t>
      </w:r>
      <w:proofErr w:type="gramStart"/>
      <w:r>
        <w:rPr>
          <w:rStyle w:val="command"/>
          <w:rFonts w:ascii="Arial" w:hAnsi="Arial" w:cs="Arial"/>
          <w:i/>
          <w:iCs/>
          <w:color w:val="000000"/>
        </w:rPr>
        <w:t>ПолучитьОбсуждение(</w:t>
      </w:r>
      <w:proofErr w:type="gramEnd"/>
      <w:r>
        <w:rPr>
          <w:rStyle w:val="command"/>
          <w:rFonts w:ascii="Arial" w:hAnsi="Arial" w:cs="Arial"/>
          <w:i/>
          <w:iCs/>
          <w:color w:val="000000"/>
        </w:rPr>
        <w:t>)</w:t>
      </w:r>
      <w:r w:rsidRPr="000E0D56">
        <w:rPr>
          <w:rStyle w:val="Arial11"/>
        </w:rPr>
        <w:t> мы проверяем, существует ли обсуждение с таким ключом. Если нет, то создаем новое обсуждение методом </w:t>
      </w:r>
      <w:proofErr w:type="gramStart"/>
      <w:r>
        <w:rPr>
          <w:rStyle w:val="command"/>
          <w:rFonts w:ascii="Arial" w:hAnsi="Arial" w:cs="Arial"/>
          <w:i/>
          <w:iCs/>
          <w:color w:val="000000"/>
        </w:rPr>
        <w:t>СоздатьОбсуждение(</w:t>
      </w:r>
      <w:proofErr w:type="gramEnd"/>
      <w:r>
        <w:rPr>
          <w:rStyle w:val="command"/>
          <w:rFonts w:ascii="Arial" w:hAnsi="Arial" w:cs="Arial"/>
          <w:i/>
          <w:iCs/>
          <w:color w:val="000000"/>
        </w:rPr>
        <w:t>)</w:t>
      </w:r>
      <w:r w:rsidRPr="000E0D56">
        <w:rPr>
          <w:rStyle w:val="Arial11"/>
        </w:rPr>
        <w:t> и устанавливаем у него свойства </w:t>
      </w:r>
      <w:r>
        <w:rPr>
          <w:rStyle w:val="command"/>
          <w:rFonts w:ascii="Arial" w:hAnsi="Arial" w:cs="Arial"/>
          <w:i/>
          <w:iCs/>
          <w:color w:val="000000"/>
        </w:rPr>
        <w:t>Групповое</w:t>
      </w:r>
      <w:r w:rsidRPr="000E0D56">
        <w:rPr>
          <w:rStyle w:val="Arial11"/>
        </w:rPr>
        <w:t> (в значение </w:t>
      </w:r>
      <w:r>
        <w:rPr>
          <w:rStyle w:val="command"/>
          <w:rFonts w:ascii="Arial" w:hAnsi="Arial" w:cs="Arial"/>
          <w:i/>
          <w:iCs/>
          <w:color w:val="000000"/>
        </w:rPr>
        <w:t>Ложь</w:t>
      </w:r>
      <w:r w:rsidRPr="000E0D56">
        <w:rPr>
          <w:rStyle w:val="Arial11"/>
        </w:rPr>
        <w:t>, т. к. по умолчанию оно истинно) и </w:t>
      </w:r>
      <w:r>
        <w:rPr>
          <w:rStyle w:val="command"/>
          <w:rFonts w:ascii="Arial" w:hAnsi="Arial" w:cs="Arial"/>
          <w:i/>
          <w:iCs/>
          <w:color w:val="000000"/>
        </w:rPr>
        <w:t>Ключ</w:t>
      </w:r>
      <w:r w:rsidRPr="000E0D56">
        <w:rPr>
          <w:rStyle w:val="Arial11"/>
        </w:rPr>
        <w:t>. Заголовок обсуждения «один на один» задавать не надо, так как он автоматически устанавливается как полное имя пользователя системы взаимодействия второго участника обсуждения.</w:t>
      </w:r>
    </w:p>
    <w:p w:rsidR="008132D0" w:rsidRPr="000E0D56" w:rsidRDefault="008132D0" w:rsidP="00420A1D">
      <w:pPr>
        <w:rPr>
          <w:rStyle w:val="Arial11"/>
        </w:rPr>
      </w:pPr>
      <w:r w:rsidRPr="000E0D56">
        <w:rPr>
          <w:rStyle w:val="Arial11"/>
        </w:rPr>
        <w:t>Участников в таком обсуждении может быть всего два: инициатор обсуждения и его собеседник. Добавляем в список участников обсуждения (в коллекцию </w:t>
      </w:r>
      <w:r>
        <w:rPr>
          <w:rStyle w:val="command"/>
          <w:rFonts w:ascii="Arial" w:hAnsi="Arial" w:cs="Arial"/>
          <w:i/>
          <w:iCs/>
          <w:color w:val="000000"/>
        </w:rPr>
        <w:t>Обсуждение.Участники</w:t>
      </w:r>
      <w:r w:rsidRPr="000E0D56">
        <w:rPr>
          <w:rStyle w:val="Arial11"/>
        </w:rPr>
        <w:t>) идентификаторы кадровика и сотрудника, которые мы получили ранее.</w:t>
      </w:r>
    </w:p>
    <w:p w:rsidR="008132D0" w:rsidRPr="000E0D56" w:rsidRDefault="008132D0" w:rsidP="00420A1D">
      <w:pPr>
        <w:rPr>
          <w:rStyle w:val="Arial11"/>
        </w:rPr>
      </w:pPr>
      <w:r w:rsidRPr="000E0D56">
        <w:rPr>
          <w:rStyle w:val="Arial11"/>
        </w:rPr>
        <w:t>После этого записываем новое обсуждение методом </w:t>
      </w:r>
      <w:proofErr w:type="gramStart"/>
      <w:r>
        <w:rPr>
          <w:rStyle w:val="command"/>
          <w:rFonts w:ascii="Arial" w:hAnsi="Arial" w:cs="Arial"/>
          <w:i/>
          <w:iCs/>
          <w:color w:val="000000"/>
        </w:rPr>
        <w:t>Записать(</w:t>
      </w:r>
      <w:proofErr w:type="gramEnd"/>
      <w:r>
        <w:rPr>
          <w:rStyle w:val="command"/>
          <w:rFonts w:ascii="Arial" w:hAnsi="Arial" w:cs="Arial"/>
          <w:i/>
          <w:iCs/>
          <w:color w:val="000000"/>
        </w:rPr>
        <w:t>)</w:t>
      </w:r>
      <w:r w:rsidRPr="000E0D56">
        <w:rPr>
          <w:rStyle w:val="Arial11"/>
        </w:rPr>
        <w:t>. Теперь нам становится доступен его идентификатор.</w:t>
      </w:r>
    </w:p>
    <w:p w:rsidR="008132D0" w:rsidRPr="000E0D56" w:rsidRDefault="008132D0" w:rsidP="00420A1D">
      <w:pPr>
        <w:rPr>
          <w:rStyle w:val="Arial11"/>
        </w:rPr>
      </w:pPr>
      <w:r w:rsidRPr="000E0D56">
        <w:rPr>
          <w:rStyle w:val="Arial11"/>
        </w:rPr>
        <w:t>Если же обсуждение «один на один» кадровика с сотрудником уже существует, мы получаем его идентификатор как </w:t>
      </w:r>
      <w:r>
        <w:rPr>
          <w:rStyle w:val="command"/>
          <w:rFonts w:ascii="Arial" w:hAnsi="Arial" w:cs="Arial"/>
          <w:i/>
          <w:iCs/>
          <w:color w:val="000000"/>
        </w:rPr>
        <w:t>Обсуждение.Идентификатор</w:t>
      </w:r>
      <w:r w:rsidRPr="000E0D56">
        <w:rPr>
          <w:rStyle w:val="Arial11"/>
        </w:rPr>
        <w:t>.</w:t>
      </w:r>
    </w:p>
    <w:p w:rsidR="008132D0" w:rsidRPr="000E0D56" w:rsidRDefault="008132D0" w:rsidP="00420A1D">
      <w:pPr>
        <w:rPr>
          <w:rStyle w:val="Arial11"/>
        </w:rPr>
      </w:pPr>
      <w:r w:rsidRPr="000E0D56">
        <w:rPr>
          <w:rStyle w:val="Arial11"/>
        </w:rPr>
        <w:t>Затем с помощью метода </w:t>
      </w:r>
      <w:proofErr w:type="gramStart"/>
      <w:r>
        <w:rPr>
          <w:rStyle w:val="command"/>
          <w:rFonts w:ascii="Arial" w:hAnsi="Arial" w:cs="Arial"/>
          <w:i/>
          <w:iCs/>
          <w:color w:val="000000"/>
        </w:rPr>
        <w:t>СоздатьСообщение(</w:t>
      </w:r>
      <w:proofErr w:type="gramEnd"/>
      <w:r>
        <w:rPr>
          <w:rStyle w:val="command"/>
          <w:rFonts w:ascii="Arial" w:hAnsi="Arial" w:cs="Arial"/>
          <w:i/>
          <w:iCs/>
          <w:color w:val="000000"/>
        </w:rPr>
        <w:t>)</w:t>
      </w:r>
      <w:r w:rsidRPr="000E0D56">
        <w:rPr>
          <w:rStyle w:val="Arial11"/>
        </w:rPr>
        <w:t> мы создаем новое сообщение для обсуждения с этим идентификатором. В свойстве </w:t>
      </w:r>
      <w:r>
        <w:rPr>
          <w:rStyle w:val="command"/>
          <w:rFonts w:ascii="Arial" w:hAnsi="Arial" w:cs="Arial"/>
          <w:i/>
          <w:iCs/>
          <w:color w:val="000000"/>
        </w:rPr>
        <w:t>Автор</w:t>
      </w:r>
      <w:r w:rsidRPr="000E0D56">
        <w:rPr>
          <w:rStyle w:val="Arial11"/>
        </w:rPr>
        <w:t> запоминаем идентификатор кадровика в системе взаимодействия. В текст сообщения в виде форматированной строки помещаем текст поздравления о приеме на постоянную работу, который кадровик хочет отправить сотруднику.</w:t>
      </w:r>
    </w:p>
    <w:p w:rsidR="008132D0" w:rsidRPr="000E0D56" w:rsidRDefault="008132D0" w:rsidP="00420A1D">
      <w:pPr>
        <w:rPr>
          <w:rStyle w:val="Arial11"/>
        </w:rPr>
      </w:pPr>
      <w:r w:rsidRPr="000E0D56">
        <w:rPr>
          <w:rStyle w:val="Arial11"/>
        </w:rPr>
        <w:t>В текст сообщения добавляем также смайлик («:)») и ссылку на сайт с дополнительной информацией. Кроме того, вкладываем в сообщение файл с поздравительной открыткой. Для этого мы сначала создаем файловый поток, в котором файл (картинка с поздравлением) открывается для чтения. И затем добавляем его в коллекцию вложений (</w:t>
      </w:r>
      <w:r>
        <w:rPr>
          <w:rStyle w:val="command"/>
          <w:rFonts w:ascii="Arial" w:hAnsi="Arial" w:cs="Arial"/>
          <w:i/>
          <w:iCs/>
          <w:color w:val="000000"/>
        </w:rPr>
        <w:t>Сообщение.Вложения</w:t>
      </w:r>
      <w:r w:rsidRPr="000E0D56">
        <w:rPr>
          <w:rStyle w:val="Arial11"/>
        </w:rPr>
        <w:t>) нашего сообщения. При этом мы указываем тип содержимого (</w:t>
      </w:r>
      <w:r>
        <w:rPr>
          <w:rStyle w:val="command"/>
          <w:rFonts w:ascii="Arial" w:hAnsi="Arial" w:cs="Arial"/>
          <w:i/>
          <w:iCs/>
          <w:color w:val="000000"/>
        </w:rPr>
        <w:t>"image/jpeg"</w:t>
      </w:r>
      <w:r w:rsidRPr="000E0D56">
        <w:rPr>
          <w:rStyle w:val="Arial11"/>
        </w:rPr>
        <w:t>), чтобы система понимала, что при нажатии на ссылку вложения надо открыть картинку.</w:t>
      </w:r>
    </w:p>
    <w:p w:rsidR="008132D0" w:rsidRPr="000E0D56" w:rsidRDefault="008132D0" w:rsidP="00420A1D">
      <w:pPr>
        <w:rPr>
          <w:rStyle w:val="Arial11"/>
        </w:rPr>
      </w:pPr>
      <w:r w:rsidRPr="000E0D56">
        <w:rPr>
          <w:rStyle w:val="Arial11"/>
        </w:rPr>
        <w:t>И в заключение записываем сообщение методом </w:t>
      </w:r>
      <w:proofErr w:type="gramStart"/>
      <w:r>
        <w:rPr>
          <w:rStyle w:val="command"/>
          <w:rFonts w:ascii="Arial" w:hAnsi="Arial" w:cs="Arial"/>
          <w:i/>
          <w:iCs/>
          <w:color w:val="000000"/>
        </w:rPr>
        <w:t>Записать(</w:t>
      </w:r>
      <w:proofErr w:type="gramEnd"/>
      <w:r>
        <w:rPr>
          <w:rStyle w:val="command"/>
          <w:rFonts w:ascii="Arial" w:hAnsi="Arial" w:cs="Arial"/>
          <w:i/>
          <w:iCs/>
          <w:color w:val="000000"/>
        </w:rPr>
        <w:t>)</w:t>
      </w:r>
      <w:r w:rsidRPr="000E0D56">
        <w:rPr>
          <w:rStyle w:val="Arial11"/>
        </w:rPr>
        <w:t>. Сразу после этого оно будет отправлено сотруднику.</w:t>
      </w:r>
    </w:p>
    <w:p w:rsidR="008132D0" w:rsidRPr="000E0D56" w:rsidRDefault="008132D0" w:rsidP="00420A1D">
      <w:pPr>
        <w:rPr>
          <w:rStyle w:val="Arial11"/>
        </w:rPr>
      </w:pPr>
      <w:r w:rsidRPr="000E0D56">
        <w:rPr>
          <w:rStyle w:val="Arial11"/>
        </w:rPr>
        <w:t>Теперь создаем групповое обсуждение </w:t>
      </w:r>
      <w:r>
        <w:rPr>
          <w:rStyle w:val="interface"/>
          <w:rFonts w:ascii="Arial" w:hAnsi="Arial" w:cs="Arial"/>
          <w:i/>
          <w:iCs/>
          <w:color w:val="000000"/>
        </w:rPr>
        <w:t>Новый сотрудник</w:t>
      </w:r>
      <w:r w:rsidRPr="000E0D56">
        <w:rPr>
          <w:rStyle w:val="Arial11"/>
        </w:rPr>
        <w:t> кадровика с остальными пользователями приложения.</w:t>
      </w:r>
    </w:p>
    <w:p w:rsidR="008132D0" w:rsidRPr="000E0D56" w:rsidRDefault="008132D0" w:rsidP="00420A1D">
      <w:pPr>
        <w:rPr>
          <w:rStyle w:val="Arial11"/>
        </w:rPr>
      </w:pPr>
      <w:r w:rsidRPr="000E0D56">
        <w:rPr>
          <w:rStyle w:val="Arial11"/>
        </w:rPr>
        <w:lastRenderedPageBreak/>
        <w:t>Сначала мы проверяем, существует ли обсуждение с ключом </w:t>
      </w:r>
      <w:r>
        <w:rPr>
          <w:rStyle w:val="command"/>
          <w:rFonts w:ascii="Arial" w:hAnsi="Arial" w:cs="Arial"/>
          <w:i/>
          <w:iCs/>
          <w:color w:val="000000"/>
        </w:rPr>
        <w:t>НовыйСотрудник</w:t>
      </w:r>
      <w:r w:rsidRPr="000E0D56">
        <w:rPr>
          <w:rStyle w:val="Arial11"/>
        </w:rPr>
        <w:t>. Если нет, то мы создаем новое обсуждение и устанавливаем у него свойства </w:t>
      </w:r>
      <w:r>
        <w:rPr>
          <w:rStyle w:val="command"/>
          <w:rFonts w:ascii="Arial" w:hAnsi="Arial" w:cs="Arial"/>
          <w:i/>
          <w:iCs/>
          <w:color w:val="000000"/>
        </w:rPr>
        <w:t>Ключ</w:t>
      </w:r>
      <w:r w:rsidRPr="000E0D56">
        <w:rPr>
          <w:rStyle w:val="Arial11"/>
        </w:rPr>
        <w:t> и </w:t>
      </w:r>
      <w:r>
        <w:rPr>
          <w:rStyle w:val="command"/>
          <w:rFonts w:ascii="Arial" w:hAnsi="Arial" w:cs="Arial"/>
          <w:i/>
          <w:iCs/>
          <w:color w:val="000000"/>
        </w:rPr>
        <w:t>Заголовок</w:t>
      </w:r>
      <w:r w:rsidRPr="000E0D56">
        <w:rPr>
          <w:rStyle w:val="Arial11"/>
        </w:rPr>
        <w:t>. Затем добавляем в список участников обсуждения сразу всех пользователей системы взаимодействия с помощью свойства </w:t>
      </w:r>
      <w:r>
        <w:rPr>
          <w:rStyle w:val="command"/>
          <w:rFonts w:ascii="Arial" w:hAnsi="Arial" w:cs="Arial"/>
          <w:i/>
          <w:iCs/>
          <w:color w:val="000000"/>
        </w:rPr>
        <w:t>СтандартныеПользователи.ВсеПользователиПриложения</w:t>
      </w:r>
      <w:r w:rsidRPr="000E0D56">
        <w:rPr>
          <w:rStyle w:val="Arial11"/>
        </w:rPr>
        <w:t>. И в заключение записываем новое обсуждение.</w:t>
      </w:r>
    </w:p>
    <w:p w:rsidR="008132D0" w:rsidRPr="000E0D56" w:rsidRDefault="008132D0" w:rsidP="00420A1D">
      <w:pPr>
        <w:rPr>
          <w:rStyle w:val="Arial11"/>
        </w:rPr>
      </w:pPr>
      <w:r w:rsidRPr="000E0D56">
        <w:rPr>
          <w:rStyle w:val="Arial11"/>
        </w:rPr>
        <w:t>После этого мы создаем новое сообщение в новом или уже существующем обсуждении </w:t>
      </w:r>
      <w:r>
        <w:rPr>
          <w:rStyle w:val="interface"/>
          <w:rFonts w:ascii="Arial" w:hAnsi="Arial" w:cs="Arial"/>
          <w:i/>
          <w:iCs/>
          <w:color w:val="000000"/>
        </w:rPr>
        <w:t>Новый сотрудник</w:t>
      </w:r>
      <w:r w:rsidRPr="000E0D56">
        <w:rPr>
          <w:rStyle w:val="Arial11"/>
        </w:rPr>
        <w:t>. В свойстве </w:t>
      </w:r>
      <w:r>
        <w:rPr>
          <w:rStyle w:val="command"/>
          <w:rFonts w:ascii="Arial" w:hAnsi="Arial" w:cs="Arial"/>
          <w:i/>
          <w:iCs/>
          <w:color w:val="000000"/>
        </w:rPr>
        <w:t>Автор</w:t>
      </w:r>
      <w:r w:rsidRPr="000E0D56">
        <w:rPr>
          <w:rStyle w:val="Arial11"/>
        </w:rPr>
        <w:t> запоминаем идентификатор кадровика в системе взаимодействия. В текст сообщения в виде форматированной строки помещаем текст представления, с помощью которого кадровик знакомит всех пользователей приложения с новым сотрудником. И записываем сообщение. Сразу после этого оно будет отправлено всем пользователям приложения.</w:t>
      </w:r>
    </w:p>
    <w:p w:rsidR="008132D0" w:rsidRPr="000E0D56" w:rsidRDefault="008132D0" w:rsidP="00420A1D">
      <w:pPr>
        <w:rPr>
          <w:rStyle w:val="Arial11"/>
        </w:rPr>
      </w:pPr>
      <w:r w:rsidRPr="000E0D56">
        <w:rPr>
          <w:rStyle w:val="Arial11"/>
        </w:rPr>
        <w:t>Таким образом, после того как кадровик добавил и записал вновь принятого сотрудника в справочник </w:t>
      </w:r>
      <w:r>
        <w:rPr>
          <w:rStyle w:val="interface"/>
          <w:rFonts w:ascii="Arial" w:hAnsi="Arial" w:cs="Arial"/>
          <w:i/>
          <w:iCs/>
          <w:color w:val="000000"/>
        </w:rPr>
        <w:t>Пользователи</w:t>
      </w:r>
      <w:r w:rsidRPr="000E0D56">
        <w:rPr>
          <w:rStyle w:val="Arial11"/>
        </w:rPr>
        <w:t> (см. рис. 3.11) и нажал на кнопку </w:t>
      </w:r>
      <w:proofErr w:type="gramStart"/>
      <w:r>
        <w:rPr>
          <w:rStyle w:val="interface"/>
          <w:rFonts w:ascii="Arial" w:hAnsi="Arial" w:cs="Arial"/>
          <w:i/>
          <w:iCs/>
          <w:color w:val="000000"/>
        </w:rPr>
        <w:t>Оповестить</w:t>
      </w:r>
      <w:proofErr w:type="gramEnd"/>
      <w:r>
        <w:rPr>
          <w:rStyle w:val="interface"/>
          <w:rFonts w:ascii="Arial" w:hAnsi="Arial" w:cs="Arial"/>
          <w:i/>
          <w:iCs/>
          <w:color w:val="000000"/>
        </w:rPr>
        <w:t xml:space="preserve"> о принятии</w:t>
      </w:r>
      <w:r w:rsidRPr="000E0D56">
        <w:rPr>
          <w:rStyle w:val="Arial11"/>
        </w:rPr>
        <w:t>, будут созданы два обсуждения: обсуждение «один на один» кадровика с сотрудником, которого он хочет поздравить с принятием на работу (рис. 3.12 вверху), и групповое обсуждение </w:t>
      </w:r>
      <w:r>
        <w:rPr>
          <w:rStyle w:val="interface"/>
          <w:rFonts w:ascii="Arial" w:hAnsi="Arial" w:cs="Arial"/>
          <w:i/>
          <w:iCs/>
          <w:color w:val="000000"/>
        </w:rPr>
        <w:t>Новый сотрудник</w:t>
      </w:r>
      <w:r w:rsidRPr="000E0D56">
        <w:rPr>
          <w:rStyle w:val="Arial11"/>
        </w:rPr>
        <w:t> кадровика со всеми пользователями приложения для представления нового сотрудника остальным (рис. 3.12 внизу).</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FFB43AF" wp14:editId="45608922">
            <wp:extent cx="6687127" cy="4652569"/>
            <wp:effectExtent l="0" t="0" r="0" b="0"/>
            <wp:docPr id="61" name="Рисунок 61" descr="https://its.1c.ua/db/content/pubecs/src/images/03_12.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its.1c.ua/db/content/pubecs/src/images/03_12.png?_=15795246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06738" cy="4666214"/>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3.12.</w:t>
      </w:r>
      <w:r>
        <w:rPr>
          <w:rFonts w:ascii="Arial" w:hAnsi="Arial" w:cs="Arial"/>
          <w:color w:val="000000"/>
          <w:sz w:val="20"/>
          <w:szCs w:val="20"/>
        </w:rPr>
        <w:t> Обсуждение «один на один» кадровика с сотрудником и групповое обсуждение «Новый сотрудник»</w:t>
      </w:r>
    </w:p>
    <w:p w:rsidR="008132D0" w:rsidRDefault="008132D0" w:rsidP="008132D0">
      <w:pPr>
        <w:pStyle w:val="2"/>
      </w:pPr>
      <w:bookmarkStart w:id="25" w:name="_Toc30880791"/>
      <w:r>
        <w:t>Кадровый помощник (бот)</w:t>
      </w:r>
      <w:bookmarkEnd w:id="25"/>
    </w:p>
    <w:p w:rsidR="008132D0" w:rsidRPr="000E0D56" w:rsidRDefault="008132D0" w:rsidP="00420A1D">
      <w:pPr>
        <w:rPr>
          <w:rStyle w:val="Arial11"/>
        </w:rPr>
      </w:pPr>
      <w:r w:rsidRPr="000E0D56">
        <w:rPr>
          <w:rStyle w:val="Arial11"/>
        </w:rPr>
        <w:t>В этом разделе мы рассмотрим, как реализуется смешанное взаимодействие между человеком с одной стороны, и алгоритмом прикладного решения (или «ботом») – с другой. </w:t>
      </w:r>
      <w:r>
        <w:rPr>
          <w:rStyle w:val="kursiv"/>
          <w:rFonts w:ascii="Arial" w:hAnsi="Arial" w:cs="Arial"/>
          <w:i/>
          <w:iCs/>
          <w:color w:val="000000"/>
        </w:rPr>
        <w:t>Бот</w:t>
      </w:r>
      <w:r w:rsidRPr="000E0D56">
        <w:rPr>
          <w:rStyle w:val="Arial11"/>
        </w:rPr>
        <w:t> (или робот), по определению «Википедии», это программа, которая выполняет действия через интерфейсы, предназначенные для людей.</w:t>
      </w:r>
    </w:p>
    <w:p w:rsidR="008132D0" w:rsidRDefault="008132D0" w:rsidP="00420A1D">
      <w:r>
        <w:t>Мы будем называть нашего бота «Кадровый помощник», но по сути это набор программных алгоритмов, помогающих пользователям решать различные кадровые задачи с помощью системы взаимодействия.</w:t>
      </w:r>
    </w:p>
    <w:p w:rsidR="008132D0" w:rsidRDefault="008132D0" w:rsidP="00420A1D">
      <w:r>
        <w:t>Продолжим рассматривать наш пример с сотрудниками интернет-магазина. Предположим, что организация большая, сотрудников в ней много и не все друг друга знают. С помощью кадрового помощника мы хотим предоставить любому пользователю информационной базы интернет-магазина возможность быстро найти нужного сотрудника по любому фрагменту его полного имени и получить дополнительную кадровую информацию (должность, подразделение, телефон, электронная почта и т. п.) о выбранном сотруднике, а также распечатать эту информацию.</w:t>
      </w:r>
    </w:p>
    <w:p w:rsidR="008132D0" w:rsidRDefault="008132D0" w:rsidP="00420A1D">
      <w:r>
        <w:lastRenderedPageBreak/>
        <w:t>Кроме того, в зависимости от присутствия сотрудника на работе пользователь должен иметь возможность написать сообщение/позвонить этому сотруднику с помощью системы взаимодействия или отправить ему письмо по электронной почте.</w:t>
      </w:r>
    </w:p>
    <w:p w:rsidR="008132D0" w:rsidRDefault="008132D0" w:rsidP="00420A1D">
      <w:r>
        <w:t>Вообще задач, решаемых при помощи бота, может быть множество, но мы покажем основные из них: как кадровый помощник реагирует на запросы пользователя, на действия пользователя в сообщении, как обрабатывает произвольные команды и т. д.</w:t>
      </w:r>
    </w:p>
    <w:p w:rsidR="008132D0" w:rsidRDefault="008132D0" w:rsidP="008132D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8132D0" w:rsidRDefault="008132D0" w:rsidP="008132D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Пример реализации смешанного взаимодействия кадрового помощника с сотрудниками интернет-магазина можно посмотреть в конфигурации «КадровыйПомощникИнтернетМагазин», которая прилагается к книге на компакт-диске.</w:t>
      </w:r>
    </w:p>
    <w:p w:rsidR="008132D0" w:rsidRDefault="008132D0" w:rsidP="008132D0">
      <w:pPr>
        <w:pStyle w:val="3"/>
      </w:pPr>
      <w:bookmarkStart w:id="26" w:name="_Toc30880792"/>
      <w:r>
        <w:t>Инициализация кадрового помощника</w:t>
      </w:r>
      <w:bookmarkEnd w:id="26"/>
    </w:p>
    <w:p w:rsidR="008132D0" w:rsidRPr="000E0D56" w:rsidRDefault="008132D0" w:rsidP="00420A1D">
      <w:pPr>
        <w:rPr>
          <w:rStyle w:val="Arial11"/>
        </w:rPr>
      </w:pPr>
      <w:r w:rsidRPr="000E0D56">
        <w:rPr>
          <w:rStyle w:val="Arial11"/>
        </w:rPr>
        <w:t>Начнем с того, что программно, с помощью выполнения общей команды, инициализируем нашего бота. Для этого создадим пользователя информационной базы с именем и соответствующей ролью </w:t>
      </w:r>
      <w:r>
        <w:rPr>
          <w:rStyle w:val="interface"/>
          <w:rFonts w:ascii="Arial" w:hAnsi="Arial" w:cs="Arial"/>
          <w:i/>
          <w:iCs/>
          <w:color w:val="000000"/>
        </w:rPr>
        <w:t>КадровыйПомощник</w:t>
      </w:r>
      <w:r w:rsidRPr="000E0D56">
        <w:rPr>
          <w:rStyle w:val="Arial11"/>
        </w:rPr>
        <w:t>. Затем создадим всех пользователей системы взаимодействия, соответствующих пользователям информационной базы, включая кадрового помощника. И организуем обсуждение бота «один на один» с каждым из пользователей, в котором он предлагает свою помощь в поиске информации по сотрудникам, с возможностью вывода этой информации на печать.</w:t>
      </w:r>
    </w:p>
    <w:p w:rsidR="008132D0" w:rsidRPr="000E0D56" w:rsidRDefault="008132D0" w:rsidP="00420A1D">
      <w:pPr>
        <w:rPr>
          <w:rStyle w:val="Arial11"/>
        </w:rPr>
      </w:pPr>
      <w:r w:rsidRPr="000E0D56">
        <w:rPr>
          <w:rStyle w:val="Arial11"/>
        </w:rPr>
        <w:t>Добавим в конфигурацию роль </w:t>
      </w:r>
      <w:r>
        <w:rPr>
          <w:rStyle w:val="interface"/>
          <w:rFonts w:ascii="Arial" w:hAnsi="Arial" w:cs="Arial"/>
          <w:i/>
          <w:iCs/>
          <w:color w:val="000000"/>
        </w:rPr>
        <w:t>КадровыйПомощник</w:t>
      </w:r>
      <w:r w:rsidRPr="000E0D56">
        <w:rPr>
          <w:rStyle w:val="Arial11"/>
        </w:rPr>
        <w:t> с полными правами. Кроме того, добавим два общих неглобальных модуля: </w:t>
      </w:r>
      <w:r>
        <w:rPr>
          <w:rStyle w:val="interface"/>
          <w:rFonts w:ascii="Arial" w:hAnsi="Arial" w:cs="Arial"/>
          <w:i/>
          <w:iCs/>
          <w:color w:val="000000"/>
        </w:rPr>
        <w:t>КадровыйПомощник</w:t>
      </w:r>
      <w:r w:rsidRPr="000E0D56">
        <w:rPr>
          <w:rStyle w:val="Arial11"/>
        </w:rPr>
        <w:t> (серверный модуль с установленным флажком </w:t>
      </w:r>
      <w:r>
        <w:rPr>
          <w:rStyle w:val="interface"/>
          <w:rFonts w:ascii="Arial" w:hAnsi="Arial" w:cs="Arial"/>
          <w:i/>
          <w:iCs/>
          <w:color w:val="000000"/>
        </w:rPr>
        <w:t>Вызов сервера</w:t>
      </w:r>
      <w:r w:rsidRPr="000E0D56">
        <w:rPr>
          <w:rStyle w:val="Arial11"/>
        </w:rPr>
        <w:t>) и </w:t>
      </w:r>
      <w:r>
        <w:rPr>
          <w:rStyle w:val="interface"/>
          <w:rFonts w:ascii="Arial" w:hAnsi="Arial" w:cs="Arial"/>
          <w:i/>
          <w:iCs/>
          <w:color w:val="000000"/>
        </w:rPr>
        <w:t>КадровыйПомощникКлиент</w:t>
      </w:r>
      <w:r w:rsidRPr="000E0D56">
        <w:rPr>
          <w:rStyle w:val="Arial11"/>
        </w:rPr>
        <w:t> (клиентский модуль). В серверном модуле будут находиться методы, реализующие собственно всю функциональность кадрового помощника, а в клиентском модуле – все обработчики оповещения, с помощью которых бот будет реагировать на различные действия пользователя.</w:t>
      </w:r>
    </w:p>
    <w:p w:rsidR="008132D0" w:rsidRPr="000E0D56" w:rsidRDefault="008132D0" w:rsidP="00420A1D">
      <w:pPr>
        <w:rPr>
          <w:rStyle w:val="Arial11"/>
        </w:rPr>
      </w:pPr>
      <w:r w:rsidRPr="000E0D56">
        <w:rPr>
          <w:rStyle w:val="Arial11"/>
        </w:rPr>
        <w:t>Затем добавим общую команду </w:t>
      </w:r>
      <w:r>
        <w:rPr>
          <w:rStyle w:val="interface"/>
          <w:rFonts w:ascii="Arial" w:hAnsi="Arial" w:cs="Arial"/>
          <w:i/>
          <w:iCs/>
          <w:color w:val="000000"/>
        </w:rPr>
        <w:t>НачатьРаботуССистемойВзаимодействия</w:t>
      </w:r>
      <w:r w:rsidRPr="000E0D56">
        <w:rPr>
          <w:rStyle w:val="Arial11"/>
        </w:rPr>
        <w:t>, доступную только администратору из группы </w:t>
      </w:r>
      <w:r>
        <w:rPr>
          <w:rStyle w:val="interface"/>
          <w:rFonts w:ascii="Arial" w:hAnsi="Arial" w:cs="Arial"/>
          <w:i/>
          <w:iCs/>
          <w:color w:val="000000"/>
        </w:rPr>
        <w:t>Сервис</w:t>
      </w:r>
      <w:r w:rsidRPr="000E0D56">
        <w:rPr>
          <w:rStyle w:val="Arial11"/>
        </w:rPr>
        <w:t>. Модуль этой команды заполним следующим образом (листинг 3.12).</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3.12.</w:t>
      </w:r>
      <w:r>
        <w:rPr>
          <w:rFonts w:ascii="Arial" w:hAnsi="Arial" w:cs="Arial"/>
          <w:color w:val="000000"/>
          <w:sz w:val="20"/>
          <w:szCs w:val="20"/>
        </w:rPr>
        <w:t> Модуль команды «НачатьРаботуССистемойВзаимодействия»</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ОбработкаКоманды</w:t>
      </w:r>
      <w:r>
        <w:rPr>
          <w:rStyle w:val="k"/>
          <w:rFonts w:ascii="Courier" w:hAnsi="Courier"/>
          <w:color w:val="FF0000"/>
          <w:sz w:val="22"/>
          <w:szCs w:val="22"/>
        </w:rPr>
        <w:t>(</w:t>
      </w:r>
      <w:proofErr w:type="gramEnd"/>
      <w:r>
        <w:rPr>
          <w:rFonts w:ascii="Courier" w:hAnsi="Courier"/>
          <w:color w:val="0000FF"/>
          <w:sz w:val="22"/>
          <w:szCs w:val="22"/>
        </w:rPr>
        <w:t>ПараметрКоманды</w:t>
      </w:r>
      <w:r>
        <w:rPr>
          <w:rStyle w:val="k"/>
          <w:rFonts w:ascii="Courier" w:hAnsi="Courier"/>
          <w:color w:val="FF0000"/>
          <w:sz w:val="22"/>
          <w:szCs w:val="22"/>
        </w:rPr>
        <w:t>,</w:t>
      </w:r>
      <w:r>
        <w:rPr>
          <w:rFonts w:ascii="Courier" w:hAnsi="Courier"/>
          <w:color w:val="0000FF"/>
          <w:sz w:val="22"/>
          <w:szCs w:val="22"/>
        </w:rPr>
        <w:t> ПараметрыВыполненияКоманды</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proofErr w:type="gramStart"/>
      <w:r>
        <w:rPr>
          <w:rFonts w:ascii="Courier" w:hAnsi="Courier"/>
          <w:color w:val="0000FF"/>
          <w:sz w:val="22"/>
          <w:szCs w:val="22"/>
        </w:rPr>
        <w:t>ИнициализацияСВ</w:t>
      </w:r>
      <w:r>
        <w:rPr>
          <w:rStyle w:val="k"/>
          <w:rFonts w:ascii="Courier" w:hAnsi="Courier"/>
          <w:color w:val="FF0000"/>
          <w:sz w:val="22"/>
          <w:szCs w:val="22"/>
        </w:rPr>
        <w:t>(</w:t>
      </w:r>
      <w:proofErr w:type="gramEnd"/>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КадровыйПомощникКлиент</w:t>
      </w:r>
      <w:r>
        <w:rPr>
          <w:rStyle w:val="k"/>
          <w:rFonts w:ascii="Courier" w:hAnsi="Courier"/>
          <w:color w:val="FF0000"/>
          <w:sz w:val="22"/>
          <w:szCs w:val="22"/>
        </w:rPr>
        <w:t>.</w:t>
      </w:r>
      <w:r>
        <w:rPr>
          <w:rFonts w:ascii="Courier" w:hAnsi="Courier"/>
          <w:color w:val="0000FF"/>
          <w:sz w:val="22"/>
          <w:szCs w:val="22"/>
        </w:rPr>
        <w:t>ПриНачалеРаботыСистемы</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ИнициализацияСВ</w:t>
      </w:r>
      <w:r>
        <w:rPr>
          <w:rStyle w:val="k"/>
          <w:rFonts w:ascii="Courier" w:hAnsi="Courier"/>
          <w:color w:val="FF0000"/>
          <w:sz w:val="22"/>
          <w:szCs w:val="22"/>
        </w:rPr>
        <w:t>(</w:t>
      </w:r>
      <w:proofErr w:type="gramEnd"/>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КадровыйПомощник</w:t>
      </w:r>
      <w:r>
        <w:rPr>
          <w:rStyle w:val="k"/>
          <w:rFonts w:ascii="Courier" w:hAnsi="Courier"/>
          <w:color w:val="FF0000"/>
          <w:sz w:val="22"/>
          <w:szCs w:val="22"/>
        </w:rPr>
        <w:t>.</w:t>
      </w:r>
      <w:r>
        <w:rPr>
          <w:rFonts w:ascii="Courier" w:hAnsi="Courier"/>
          <w:color w:val="0000FF"/>
          <w:sz w:val="22"/>
          <w:szCs w:val="22"/>
        </w:rPr>
        <w:t>Инициализация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2078B7">
      <w:pPr>
        <w:rPr>
          <w:rStyle w:val="Arial11"/>
        </w:rPr>
      </w:pPr>
      <w:r w:rsidRPr="000E0D56">
        <w:rPr>
          <w:rStyle w:val="Arial11"/>
        </w:rPr>
        <w:t>В обработчике команды вызываются серверная процедура для инициализации системы взаимодействия и процедура для подключения обработчиков оповещения, о которой речь пойдет позже (см. листинг 3.14). Из процедуры для инициализации системы взаимодействия вызывается метод </w:t>
      </w:r>
      <w:proofErr w:type="gramStart"/>
      <w:r>
        <w:rPr>
          <w:rStyle w:val="command"/>
          <w:rFonts w:ascii="Arial" w:hAnsi="Arial" w:cs="Arial"/>
          <w:i/>
          <w:iCs/>
          <w:color w:val="000000"/>
        </w:rPr>
        <w:t>Инициализация(</w:t>
      </w:r>
      <w:proofErr w:type="gramEnd"/>
      <w:r>
        <w:rPr>
          <w:rStyle w:val="command"/>
          <w:rFonts w:ascii="Arial" w:hAnsi="Arial" w:cs="Arial"/>
          <w:i/>
          <w:iCs/>
          <w:color w:val="000000"/>
        </w:rPr>
        <w:t>)</w:t>
      </w:r>
      <w:r w:rsidRPr="000E0D56">
        <w:rPr>
          <w:rStyle w:val="Arial11"/>
        </w:rPr>
        <w:t>, который мы поместим в общем модуле </w:t>
      </w:r>
      <w:r>
        <w:rPr>
          <w:rStyle w:val="interface"/>
          <w:rFonts w:ascii="Arial" w:hAnsi="Arial" w:cs="Arial"/>
          <w:i/>
          <w:iCs/>
          <w:color w:val="000000"/>
        </w:rPr>
        <w:t>КадровыйПомощник</w:t>
      </w:r>
      <w:r w:rsidRPr="000E0D56">
        <w:rPr>
          <w:rStyle w:val="Arial11"/>
        </w:rPr>
        <w:t> и заполним следующим образом (листинг 3.13).</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3.13.</w:t>
      </w:r>
      <w:r>
        <w:rPr>
          <w:rFonts w:ascii="Arial" w:hAnsi="Arial" w:cs="Arial"/>
          <w:color w:val="000000"/>
          <w:sz w:val="20"/>
          <w:szCs w:val="20"/>
        </w:rPr>
        <w:t> Процедура «Инициализация»</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Инициализация</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УстановитьПривилегированныйРежим</w:t>
      </w:r>
      <w:r>
        <w:rPr>
          <w:rStyle w:val="k"/>
          <w:rFonts w:ascii="Courier" w:hAnsi="Courier"/>
          <w:color w:val="FF0000"/>
          <w:sz w:val="22"/>
          <w:szCs w:val="22"/>
        </w:rPr>
        <w:t>(Истина);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Создаем пользователя информационной базы КадровыйПомощник</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ПользовательИБПомощник </w:t>
      </w:r>
      <w:r>
        <w:rPr>
          <w:rStyle w:val="k"/>
          <w:rFonts w:ascii="Courier" w:hAnsi="Courier"/>
          <w:color w:val="FF0000"/>
          <w:sz w:val="22"/>
          <w:szCs w:val="22"/>
        </w:rPr>
        <w:t>=</w:t>
      </w:r>
      <w:r>
        <w:rPr>
          <w:rFonts w:ascii="Courier" w:hAnsi="Courier"/>
          <w:color w:val="0000FF"/>
          <w:sz w:val="22"/>
          <w:szCs w:val="22"/>
        </w:rPr>
        <w:t> ПользователиИнформационнойБазы</w:t>
      </w:r>
      <w:r>
        <w:rPr>
          <w:rStyle w:val="k"/>
          <w:rFonts w:ascii="Courier" w:hAnsi="Courier"/>
          <w:color w:val="FF0000"/>
          <w:sz w:val="22"/>
          <w:szCs w:val="22"/>
        </w:rPr>
        <w:t>.</w:t>
      </w:r>
      <w:r>
        <w:rPr>
          <w:rFonts w:ascii="Courier" w:hAnsi="Courier"/>
          <w:color w:val="0000FF"/>
          <w:sz w:val="22"/>
          <w:szCs w:val="22"/>
        </w:rPr>
        <w:t>НайтиПоИмени</w:t>
      </w:r>
      <w:r>
        <w:rPr>
          <w:rStyle w:val="k"/>
          <w:rFonts w:ascii="Courier" w:hAnsi="Courier"/>
          <w:color w:val="FF0000"/>
          <w:sz w:val="22"/>
          <w:szCs w:val="22"/>
        </w:rPr>
        <w:t>(</w:t>
      </w:r>
      <w:r>
        <w:rPr>
          <w:rStyle w:val="s"/>
          <w:rFonts w:ascii="Courier" w:hAnsi="Courier"/>
          <w:color w:val="000000"/>
          <w:sz w:val="22"/>
          <w:szCs w:val="22"/>
        </w:rPr>
        <w:t>"КадровыйПомощник"</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ПользовательИБПомощник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Неопределено</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ПользовательИБПомощник </w:t>
      </w:r>
      <w:r>
        <w:rPr>
          <w:rStyle w:val="k"/>
          <w:rFonts w:ascii="Courier" w:hAnsi="Courier"/>
          <w:color w:val="FF0000"/>
          <w:sz w:val="22"/>
          <w:szCs w:val="22"/>
        </w:rPr>
        <w:t>=</w:t>
      </w:r>
      <w:r>
        <w:rPr>
          <w:rFonts w:ascii="Courier" w:hAnsi="Courier"/>
          <w:color w:val="0000FF"/>
          <w:sz w:val="22"/>
          <w:szCs w:val="22"/>
        </w:rPr>
        <w:t> ПользователиИнформационнойБазы</w:t>
      </w:r>
      <w:r>
        <w:rPr>
          <w:rStyle w:val="k"/>
          <w:rFonts w:ascii="Courier" w:hAnsi="Courier"/>
          <w:color w:val="FF0000"/>
          <w:sz w:val="22"/>
          <w:szCs w:val="22"/>
        </w:rPr>
        <w:t>.</w:t>
      </w:r>
      <w:r>
        <w:rPr>
          <w:rFonts w:ascii="Courier" w:hAnsi="Courier"/>
          <w:color w:val="0000FF"/>
          <w:sz w:val="22"/>
          <w:szCs w:val="22"/>
        </w:rPr>
        <w:t>СоздатьПользователя</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ПользовательИБПомощник</w:t>
      </w:r>
      <w:r>
        <w:rPr>
          <w:rStyle w:val="k"/>
          <w:rFonts w:ascii="Courier" w:hAnsi="Courier"/>
          <w:color w:val="FF0000"/>
          <w:sz w:val="22"/>
          <w:szCs w:val="22"/>
        </w:rPr>
        <w:t>.</w:t>
      </w:r>
      <w:r>
        <w:rPr>
          <w:rFonts w:ascii="Courier" w:hAnsi="Courier"/>
          <w:color w:val="0000FF"/>
          <w:sz w:val="22"/>
          <w:szCs w:val="22"/>
        </w:rPr>
        <w:t>Имя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"КадровыйПомощник"</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ПользовательИБПомощник</w:t>
      </w:r>
      <w:r>
        <w:rPr>
          <w:rStyle w:val="k"/>
          <w:rFonts w:ascii="Courier" w:hAnsi="Courier"/>
          <w:color w:val="FF0000"/>
          <w:sz w:val="22"/>
          <w:szCs w:val="22"/>
        </w:rPr>
        <w:t>.</w:t>
      </w:r>
      <w:r>
        <w:rPr>
          <w:rFonts w:ascii="Courier" w:hAnsi="Courier"/>
          <w:color w:val="0000FF"/>
          <w:sz w:val="22"/>
          <w:szCs w:val="22"/>
        </w:rPr>
        <w:t>ПолноеИмя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"Кадровый помощник"</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ПользовательИБПомощник</w:t>
      </w:r>
      <w:r>
        <w:rPr>
          <w:rStyle w:val="k"/>
          <w:rFonts w:ascii="Courier" w:hAnsi="Courier"/>
          <w:color w:val="FF0000"/>
          <w:sz w:val="22"/>
          <w:szCs w:val="22"/>
        </w:rPr>
        <w:t>.</w:t>
      </w:r>
      <w:r>
        <w:rPr>
          <w:rFonts w:ascii="Courier" w:hAnsi="Courier"/>
          <w:color w:val="0000FF"/>
          <w:sz w:val="22"/>
          <w:szCs w:val="22"/>
        </w:rPr>
        <w:t>ПоказыватьВСпискеВыбора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ПользовательИБПомощник</w:t>
      </w:r>
      <w:r>
        <w:rPr>
          <w:rStyle w:val="k"/>
          <w:rFonts w:ascii="Courier" w:hAnsi="Courier"/>
          <w:color w:val="FF0000"/>
          <w:sz w:val="22"/>
          <w:szCs w:val="22"/>
        </w:rPr>
        <w:t>.</w:t>
      </w:r>
      <w:r>
        <w:rPr>
          <w:rFonts w:ascii="Courier" w:hAnsi="Courier"/>
          <w:color w:val="0000FF"/>
          <w:sz w:val="22"/>
          <w:szCs w:val="22"/>
        </w:rPr>
        <w:t>Роли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Метаданные</w:t>
      </w:r>
      <w:r>
        <w:rPr>
          <w:rStyle w:val="k"/>
          <w:rFonts w:ascii="Courier" w:hAnsi="Courier"/>
          <w:color w:val="FF0000"/>
          <w:sz w:val="22"/>
          <w:szCs w:val="22"/>
        </w:rPr>
        <w:t>.</w:t>
      </w:r>
      <w:r>
        <w:rPr>
          <w:rFonts w:ascii="Courier" w:hAnsi="Courier"/>
          <w:color w:val="0000FF"/>
          <w:sz w:val="22"/>
          <w:szCs w:val="22"/>
        </w:rPr>
        <w:t>Роли</w:t>
      </w:r>
      <w:r>
        <w:rPr>
          <w:rStyle w:val="k"/>
          <w:rFonts w:ascii="Courier" w:hAnsi="Courier"/>
          <w:color w:val="FF0000"/>
          <w:sz w:val="22"/>
          <w:szCs w:val="22"/>
        </w:rPr>
        <w:t>.</w:t>
      </w:r>
      <w:r>
        <w:rPr>
          <w:rFonts w:ascii="Courier" w:hAnsi="Courier"/>
          <w:color w:val="0000FF"/>
          <w:sz w:val="22"/>
          <w:szCs w:val="22"/>
        </w:rPr>
        <w:t>КадровыйПомощник</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ПользовательИБПомощник</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ПользовательСВПомощник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СоздатьПользователя</w:t>
      </w:r>
      <w:r>
        <w:rPr>
          <w:rStyle w:val="k"/>
          <w:rFonts w:ascii="Courier" w:hAnsi="Courier"/>
          <w:color w:val="FF0000"/>
          <w:sz w:val="22"/>
          <w:szCs w:val="22"/>
        </w:rPr>
        <w:t>(</w:t>
      </w:r>
      <w:r>
        <w:rPr>
          <w:rFonts w:ascii="Courier" w:hAnsi="Courier"/>
          <w:color w:val="0000FF"/>
          <w:sz w:val="22"/>
          <w:szCs w:val="22"/>
        </w:rPr>
        <w:t>ПользовательИБПомощник</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ПользовательСВПомощник</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ИдентификаторПользователяСВПомощник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ПолучитьИдентификаторПользователя</w:t>
      </w:r>
      <w:r>
        <w:rPr>
          <w:rStyle w:val="k"/>
          <w:rFonts w:ascii="Courier" w:hAnsi="Courier"/>
          <w:color w:val="FF0000"/>
          <w:sz w:val="22"/>
          <w:szCs w:val="22"/>
        </w:rPr>
        <w:t>(</w:t>
      </w:r>
      <w:r>
        <w:rPr>
          <w:rFonts w:ascii="Courier" w:hAnsi="Courier"/>
          <w:color w:val="0000FF"/>
          <w:sz w:val="22"/>
          <w:szCs w:val="22"/>
        </w:rPr>
        <w:t>ПользовательИБПомощник</w:t>
      </w:r>
      <w:r>
        <w:rPr>
          <w:rStyle w:val="k"/>
          <w:rFonts w:ascii="Courier" w:hAnsi="Courier"/>
          <w:color w:val="FF0000"/>
          <w:sz w:val="22"/>
          <w:szCs w:val="22"/>
        </w:rPr>
        <w:t>.</w:t>
      </w:r>
      <w:r>
        <w:rPr>
          <w:rFonts w:ascii="Courier" w:hAnsi="Courier"/>
          <w:color w:val="0000FF"/>
          <w:sz w:val="22"/>
          <w:szCs w:val="22"/>
        </w:rPr>
        <w:t>УникальныйИдентификатор</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Создаем пользователей системы взаимодействия</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ПользовательИБ </w:t>
      </w:r>
      <w:r>
        <w:rPr>
          <w:rStyle w:val="k"/>
          <w:rFonts w:ascii="Courier" w:hAnsi="Courier"/>
          <w:color w:val="FF0000"/>
          <w:sz w:val="22"/>
          <w:szCs w:val="22"/>
        </w:rPr>
        <w:t>ИЗ</w:t>
      </w:r>
      <w:r>
        <w:rPr>
          <w:rFonts w:ascii="Courier" w:hAnsi="Courier"/>
          <w:color w:val="0000FF"/>
          <w:sz w:val="22"/>
          <w:szCs w:val="22"/>
        </w:rPr>
        <w:t> ПользователиИнформационнойБазы</w:t>
      </w:r>
      <w:r>
        <w:rPr>
          <w:rStyle w:val="k"/>
          <w:rFonts w:ascii="Courier" w:hAnsi="Courier"/>
          <w:color w:val="FF0000"/>
          <w:sz w:val="22"/>
          <w:szCs w:val="22"/>
        </w:rPr>
        <w:t>.</w:t>
      </w:r>
      <w:r>
        <w:rPr>
          <w:rFonts w:ascii="Courier" w:hAnsi="Courier"/>
          <w:color w:val="0000FF"/>
          <w:sz w:val="22"/>
          <w:szCs w:val="22"/>
        </w:rPr>
        <w:t>ПолучитьПользователей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Попытка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ИдентификаторПользователяСВ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ПолучитьИдентификаторПользователя</w:t>
      </w:r>
      <w:r>
        <w:rPr>
          <w:rStyle w:val="k"/>
          <w:rFonts w:ascii="Courier" w:hAnsi="Courier"/>
          <w:color w:val="FF0000"/>
          <w:sz w:val="22"/>
          <w:szCs w:val="22"/>
        </w:rPr>
        <w:t>(</w:t>
      </w:r>
      <w:r>
        <w:rPr>
          <w:rFonts w:ascii="Courier" w:hAnsi="Courier"/>
          <w:color w:val="0000FF"/>
          <w:sz w:val="22"/>
          <w:szCs w:val="22"/>
        </w:rPr>
        <w:t>ПользовательИБ</w:t>
      </w:r>
      <w:r>
        <w:rPr>
          <w:rStyle w:val="k"/>
          <w:rFonts w:ascii="Courier" w:hAnsi="Courier"/>
          <w:color w:val="FF0000"/>
          <w:sz w:val="22"/>
          <w:szCs w:val="22"/>
        </w:rPr>
        <w:t>.</w:t>
      </w:r>
      <w:r>
        <w:rPr>
          <w:rFonts w:ascii="Courier" w:hAnsi="Courier"/>
          <w:color w:val="0000FF"/>
          <w:sz w:val="22"/>
          <w:szCs w:val="22"/>
        </w:rPr>
        <w:t>УникальныйИдентификатор</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ПользовательСВ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ПолучитьПользователя</w:t>
      </w:r>
      <w:r>
        <w:rPr>
          <w:rStyle w:val="k"/>
          <w:rFonts w:ascii="Courier" w:hAnsi="Courier"/>
          <w:color w:val="FF0000"/>
          <w:sz w:val="22"/>
          <w:szCs w:val="22"/>
        </w:rPr>
        <w:t>(</w:t>
      </w:r>
      <w:r>
        <w:rPr>
          <w:rFonts w:ascii="Courier" w:hAnsi="Courier"/>
          <w:color w:val="0000FF"/>
          <w:sz w:val="22"/>
          <w:szCs w:val="22"/>
        </w:rPr>
        <w:t>ИдентификаторПользователяСВ</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Исключение</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ПользовательСВ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СоздатьПользователя</w:t>
      </w:r>
      <w:r>
        <w:rPr>
          <w:rStyle w:val="k"/>
          <w:rFonts w:ascii="Courier" w:hAnsi="Courier"/>
          <w:color w:val="FF0000"/>
          <w:sz w:val="22"/>
          <w:szCs w:val="22"/>
        </w:rPr>
        <w:t>(</w:t>
      </w:r>
      <w:r>
        <w:rPr>
          <w:rFonts w:ascii="Courier" w:hAnsi="Courier"/>
          <w:color w:val="0000FF"/>
          <w:sz w:val="22"/>
          <w:szCs w:val="22"/>
        </w:rPr>
        <w:t>ПользовательИБ</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ПользовательСВ</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КонецПопытки;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ИдентификаторПользователяСВСотрудник </w:t>
      </w:r>
      <w:r>
        <w:rPr>
          <w:rStyle w:val="k"/>
          <w:rFonts w:ascii="Courier" w:hAnsi="Courier"/>
          <w:color w:val="FF0000"/>
          <w:sz w:val="22"/>
          <w:szCs w:val="22"/>
        </w:rPr>
        <w:t>=</w:t>
      </w:r>
      <w:r>
        <w:rPr>
          <w:rFonts w:ascii="Courier" w:hAnsi="Courier"/>
          <w:color w:val="0000FF"/>
          <w:sz w:val="22"/>
          <w:szCs w:val="22"/>
        </w:rPr>
        <w:t> ПользовательСВ</w:t>
      </w:r>
      <w:r>
        <w:rPr>
          <w:rStyle w:val="k"/>
          <w:rFonts w:ascii="Courier" w:hAnsi="Courier"/>
          <w:color w:val="FF0000"/>
          <w:sz w:val="22"/>
          <w:szCs w:val="22"/>
        </w:rPr>
        <w:t>.</w:t>
      </w:r>
      <w:r>
        <w:rPr>
          <w:rFonts w:ascii="Courier" w:hAnsi="Courier"/>
          <w:color w:val="0000FF"/>
          <w:sz w:val="22"/>
          <w:szCs w:val="22"/>
        </w:rPr>
        <w:t>Идентификатор</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ИдентификаторПользователяСВСотрудник </w:t>
      </w:r>
      <w:r>
        <w:rPr>
          <w:rStyle w:val="k"/>
          <w:rFonts w:ascii="Courier" w:hAnsi="Courier"/>
          <w:color w:val="FF0000"/>
          <w:sz w:val="22"/>
          <w:szCs w:val="22"/>
        </w:rPr>
        <w:t>&lt;&gt;</w:t>
      </w:r>
      <w:r>
        <w:rPr>
          <w:rFonts w:ascii="Courier" w:hAnsi="Courier"/>
          <w:color w:val="0000FF"/>
          <w:sz w:val="22"/>
          <w:szCs w:val="22"/>
        </w:rPr>
        <w:t> ИдентификаторПользователяСВПомощник </w:t>
      </w:r>
      <w:r>
        <w:rPr>
          <w:rStyle w:val="k"/>
          <w:rFonts w:ascii="Courier" w:hAnsi="Courier"/>
          <w:color w:val="FF0000"/>
          <w:sz w:val="22"/>
          <w:szCs w:val="22"/>
        </w:rPr>
        <w:t>Тогда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eastAsiaTheme="majorEastAsia" w:hAnsi="Courier"/>
          <w:color w:val="008000"/>
          <w:sz w:val="22"/>
          <w:szCs w:val="22"/>
        </w:rPr>
        <w:t>// создаем обсуждение кадрового помощника с каждым пользователем СВ</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КлючОбсуждения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ИдентификаторПользователяСВПомощник</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Style w:val="s"/>
          <w:rFonts w:ascii="Courier" w:hAnsi="Courier"/>
          <w:color w:val="000000"/>
          <w:sz w:val="22"/>
          <w:szCs w:val="22"/>
        </w:rPr>
        <w:t>" -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ИдентификаторПользователяСВСотрудник</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lastRenderedPageBreak/>
        <w:t>Обсуждение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ПолучитьОбсуждение</w:t>
      </w:r>
      <w:r>
        <w:rPr>
          <w:rStyle w:val="k"/>
          <w:rFonts w:ascii="Courier" w:hAnsi="Courier"/>
          <w:color w:val="FF0000"/>
          <w:sz w:val="22"/>
          <w:szCs w:val="22"/>
        </w:rPr>
        <w:t>(</w:t>
      </w:r>
      <w:r>
        <w:rPr>
          <w:rFonts w:ascii="Courier" w:hAnsi="Courier"/>
          <w:color w:val="0000FF"/>
          <w:sz w:val="22"/>
          <w:szCs w:val="22"/>
        </w:rPr>
        <w:t>КлючОбсуждения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Обсуждение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Неопределено</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Обсуждение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СоздатьОбсуждение</w:t>
      </w:r>
      <w:r>
        <w:rPr>
          <w:rStyle w:val="k"/>
          <w:rFonts w:ascii="Courier" w:hAnsi="Courier"/>
          <w:color w:val="FF0000"/>
          <w:sz w:val="22"/>
          <w:szCs w:val="22"/>
        </w:rPr>
        <w:t>();</w:t>
      </w:r>
    </w:p>
    <w:p w:rsidR="008132D0" w:rsidRDefault="008132D0" w:rsidP="008132D0">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Групповое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8132D0" w:rsidRDefault="008132D0" w:rsidP="008132D0">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Ключ </w:t>
      </w:r>
      <w:r>
        <w:rPr>
          <w:rStyle w:val="k"/>
          <w:rFonts w:ascii="Courier" w:hAnsi="Courier"/>
          <w:color w:val="FF0000"/>
          <w:sz w:val="22"/>
          <w:szCs w:val="22"/>
        </w:rPr>
        <w:t>=</w:t>
      </w:r>
      <w:r>
        <w:rPr>
          <w:rFonts w:ascii="Courier" w:hAnsi="Courier"/>
          <w:color w:val="0000FF"/>
          <w:sz w:val="22"/>
          <w:szCs w:val="22"/>
        </w:rPr>
        <w:t> КлючОбсуждения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Участники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ИдентификаторПользователяСВПомощник</w:t>
      </w:r>
      <w:r>
        <w:rPr>
          <w:rStyle w:val="k"/>
          <w:rFonts w:ascii="Courier" w:hAnsi="Courier"/>
          <w:color w:val="FF0000"/>
          <w:sz w:val="22"/>
          <w:szCs w:val="22"/>
        </w:rPr>
        <w:t>);</w:t>
      </w:r>
    </w:p>
    <w:p w:rsidR="008132D0" w:rsidRDefault="008132D0" w:rsidP="008132D0">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Участники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ИдентификаторПользователяСВСотрудник</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СоздатьСообщение</w:t>
      </w:r>
      <w:r>
        <w:rPr>
          <w:rStyle w:val="k"/>
          <w:rFonts w:ascii="Courier" w:hAnsi="Courier"/>
          <w:color w:val="FF0000"/>
          <w:sz w:val="22"/>
          <w:szCs w:val="22"/>
        </w:rPr>
        <w:t>(</w:t>
      </w: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Идентификатор</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Автор </w:t>
      </w:r>
      <w:r>
        <w:rPr>
          <w:rStyle w:val="k"/>
          <w:rFonts w:ascii="Courier" w:hAnsi="Courier"/>
          <w:color w:val="FF0000"/>
          <w:sz w:val="22"/>
          <w:szCs w:val="22"/>
        </w:rPr>
        <w:t>=</w:t>
      </w:r>
      <w:r>
        <w:rPr>
          <w:rFonts w:ascii="Courier" w:hAnsi="Courier"/>
          <w:color w:val="0000FF"/>
          <w:sz w:val="22"/>
          <w:szCs w:val="22"/>
        </w:rPr>
        <w:t> ИдентификаторПользователяСВПомощник</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"Приветствую! Я кадровый помощник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 </w:t>
      </w:r>
      <w:r>
        <w:rPr>
          <w:rStyle w:val="k"/>
          <w:rFonts w:ascii="Courier" w:hAnsi="Courier"/>
          <w:color w:val="FF0000"/>
          <w:sz w:val="22"/>
          <w:szCs w:val="22"/>
        </w:rPr>
        <w:t>+</w:t>
      </w:r>
    </w:p>
    <w:p w:rsidR="008132D0" w:rsidRDefault="008132D0" w:rsidP="008132D0">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Style w:val="s"/>
          <w:rFonts w:ascii="Courier" w:hAnsi="Courier"/>
          <w:color w:val="000000"/>
          <w:sz w:val="22"/>
          <w:szCs w:val="22"/>
        </w:rPr>
        <w:t>"Чтобы получить информацию о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"сотруднике, введите его ФИО полностью или частично."</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ФорматированнаяСтрока</w:t>
      </w:r>
      <w:r>
        <w:rPr>
          <w:rStyle w:val="k"/>
          <w:rFonts w:ascii="Courier" w:hAnsi="Courier"/>
          <w:color w:val="FF0000"/>
          <w:sz w:val="22"/>
          <w:szCs w:val="22"/>
        </w:rPr>
        <w:t>(</w:t>
      </w:r>
      <w:r>
        <w:rPr>
          <w:rFonts w:ascii="Courier" w:hAnsi="Courier"/>
          <w:color w:val="0000FF"/>
          <w:sz w:val="22"/>
          <w:szCs w:val="22"/>
        </w:rPr>
        <w:t>Текст</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2078B7">
      <w:pPr>
        <w:rPr>
          <w:rStyle w:val="Arial11"/>
        </w:rPr>
      </w:pPr>
      <w:r w:rsidRPr="000E0D56">
        <w:rPr>
          <w:rStyle w:val="Arial11"/>
        </w:rPr>
        <w:t>В этой процедуре мы сначала проверяем, есть ли в информационной базе пользователь с именем </w:t>
      </w:r>
      <w:r>
        <w:rPr>
          <w:rStyle w:val="interface"/>
          <w:rFonts w:ascii="Arial" w:hAnsi="Arial" w:cs="Arial"/>
          <w:i/>
          <w:iCs/>
          <w:color w:val="000000"/>
        </w:rPr>
        <w:t>КадровыйПомощник</w:t>
      </w:r>
      <w:r w:rsidRPr="000E0D56">
        <w:rPr>
          <w:rStyle w:val="Arial11"/>
        </w:rPr>
        <w:t>. Если нет, создаем его, а также создаем соответствующего ему пользователя системы взаимодействия. И получаем идентификатор кадрового помощника в системе взаимодействия по его уникальному идентификатору в информационной базе.</w:t>
      </w:r>
    </w:p>
    <w:p w:rsidR="008132D0" w:rsidRDefault="008132D0" w:rsidP="002078B7">
      <w:r>
        <w:t>Затем обходим всех пользователей информационной базы в цикле и для каждого из них пытаемся получить идентификатор пользователя в системе взаимодействия. Если пользователь информационной базы еще не создавался в системе взаимодействия (ни интерактивно, ни программно), будет сгенерировано исключение. В этом случае мы создаем пользователя системы взаимодействия на основании пользователя информационной базы. И после записи также получаем его идентификатор.</w:t>
      </w:r>
    </w:p>
    <w:p w:rsidR="008132D0" w:rsidRDefault="008132D0" w:rsidP="002078B7">
      <w:r>
        <w:t>Теперь, по мере обхода списка пользователей, нам нужно создать обсуждения «один на один» каждого пользователя с кадровым помощником.</w:t>
      </w:r>
    </w:p>
    <w:p w:rsidR="008132D0" w:rsidRDefault="008132D0" w:rsidP="002078B7">
      <w:r>
        <w:t>Путем сравнения идентификатора только что созданного пользователя системы взаимодействия и идентификатора кадрового помощника исключаем из списка пользователей бота, так как совершенно не нужно и даже ошибочно создавать обсуждения бота с самим собой.</w:t>
      </w:r>
    </w:p>
    <w:p w:rsidR="008132D0" w:rsidRDefault="008132D0" w:rsidP="002078B7">
      <w:r>
        <w:t>Уникальный ключ обсуждения образуем путем сложения строк с идентификатором только что созданного пользователя системы взаимодействия и идентификатором бота.</w:t>
      </w:r>
    </w:p>
    <w:p w:rsidR="008132D0" w:rsidRPr="000E0D56" w:rsidRDefault="008132D0" w:rsidP="002078B7">
      <w:pPr>
        <w:rPr>
          <w:rStyle w:val="Arial11"/>
        </w:rPr>
      </w:pPr>
      <w:r w:rsidRPr="000E0D56">
        <w:rPr>
          <w:rStyle w:val="Arial11"/>
        </w:rPr>
        <w:t>Сначала мы проверяем, существует ли обсуждение с таким ключом. Если нет, то создаем новое обсуждение и устанавливаем у него свойства </w:t>
      </w:r>
      <w:r>
        <w:rPr>
          <w:rStyle w:val="command"/>
          <w:rFonts w:ascii="Arial" w:hAnsi="Arial" w:cs="Arial"/>
          <w:i/>
          <w:iCs/>
          <w:color w:val="000000"/>
        </w:rPr>
        <w:t>Групповое</w:t>
      </w:r>
      <w:r w:rsidRPr="000E0D56">
        <w:rPr>
          <w:rStyle w:val="Arial11"/>
        </w:rPr>
        <w:t> (в значение </w:t>
      </w:r>
      <w:r>
        <w:rPr>
          <w:rStyle w:val="command"/>
          <w:rFonts w:ascii="Arial" w:hAnsi="Arial" w:cs="Arial"/>
          <w:i/>
          <w:iCs/>
          <w:color w:val="000000"/>
        </w:rPr>
        <w:t>Ложь</w:t>
      </w:r>
      <w:r w:rsidRPr="000E0D56">
        <w:rPr>
          <w:rStyle w:val="Arial11"/>
        </w:rPr>
        <w:t>, т. к. по умолчанию оно истинно) и </w:t>
      </w:r>
      <w:r>
        <w:rPr>
          <w:rStyle w:val="command"/>
          <w:rFonts w:ascii="Arial" w:hAnsi="Arial" w:cs="Arial"/>
          <w:i/>
          <w:iCs/>
          <w:color w:val="000000"/>
        </w:rPr>
        <w:t>Ключ</w:t>
      </w:r>
      <w:r w:rsidRPr="000E0D56">
        <w:rPr>
          <w:rStyle w:val="Arial11"/>
        </w:rPr>
        <w:t>. Заголовок обсуждения «один на один» задавать не надо, так как он автоматически устанавливается как полное имя пользователя системы взаимодействия второго участника обсуждения.</w:t>
      </w:r>
    </w:p>
    <w:p w:rsidR="008132D0" w:rsidRDefault="008132D0" w:rsidP="002078B7">
      <w:r>
        <w:t>Участников в таком обсуждении может быть всего два: инициатор обсуждения и его собеседник. Добавляем в список участников обсуждения идентификаторы кадрового помощника и пользователя, которые мы получили ранее. И в заключение записываем новое обсуждение.</w:t>
      </w:r>
    </w:p>
    <w:p w:rsidR="008132D0" w:rsidRPr="000E0D56" w:rsidRDefault="008132D0" w:rsidP="002078B7">
      <w:pPr>
        <w:rPr>
          <w:rStyle w:val="Arial11"/>
        </w:rPr>
      </w:pPr>
      <w:r w:rsidRPr="000E0D56">
        <w:rPr>
          <w:rStyle w:val="Arial11"/>
        </w:rPr>
        <w:lastRenderedPageBreak/>
        <w:t>После этого мы создаем новое сообщение в новом или уже существующем обсуждении бота с пользователем системы взаимодействия. В свойстве </w:t>
      </w:r>
      <w:r>
        <w:rPr>
          <w:rStyle w:val="command"/>
          <w:rFonts w:ascii="Arial" w:hAnsi="Arial" w:cs="Arial"/>
          <w:i/>
          <w:iCs/>
          <w:color w:val="000000"/>
        </w:rPr>
        <w:t>Автор</w:t>
      </w:r>
      <w:r w:rsidRPr="000E0D56">
        <w:rPr>
          <w:rStyle w:val="Arial11"/>
        </w:rPr>
        <w:t> запоминаем идентификатор бота в системе взаимодействия. В текст сообщения в виде форматированной строки помещаем приветствие кадрового помощника с приглашением ввести часть имени для поиска подходящих сотрудников. И в заключение записываем сообщение.</w:t>
      </w:r>
    </w:p>
    <w:p w:rsidR="008132D0" w:rsidRPr="000E0D56" w:rsidRDefault="008132D0" w:rsidP="002078B7">
      <w:pPr>
        <w:rPr>
          <w:rStyle w:val="Arial11"/>
        </w:rPr>
      </w:pPr>
      <w:r w:rsidRPr="000E0D56">
        <w:rPr>
          <w:rStyle w:val="Arial11"/>
        </w:rPr>
        <w:t>В результате при выполнении команды </w:t>
      </w:r>
      <w:proofErr w:type="gramStart"/>
      <w:r>
        <w:rPr>
          <w:rStyle w:val="interface"/>
          <w:rFonts w:ascii="Arial" w:hAnsi="Arial" w:cs="Arial"/>
          <w:i/>
          <w:iCs/>
          <w:color w:val="000000"/>
        </w:rPr>
        <w:t>Начать</w:t>
      </w:r>
      <w:proofErr w:type="gramEnd"/>
      <w:r>
        <w:rPr>
          <w:rStyle w:val="interface"/>
          <w:rFonts w:ascii="Arial" w:hAnsi="Arial" w:cs="Arial"/>
          <w:i/>
          <w:iCs/>
          <w:color w:val="000000"/>
        </w:rPr>
        <w:t xml:space="preserve"> работу с системой взаимодействия</w:t>
      </w:r>
      <w:r w:rsidRPr="000E0D56">
        <w:rPr>
          <w:rStyle w:val="Arial11"/>
        </w:rPr>
        <w:t> кадровый помощник посылает каждому из пользователей приложения приветственное сообщение и предлагает свою помощь в поиске сотрудников (рис. 3.13).</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379C128" wp14:editId="10F3F347">
            <wp:extent cx="7620000" cy="3241675"/>
            <wp:effectExtent l="0" t="0" r="0" b="0"/>
            <wp:docPr id="62" name="Рисунок 62" descr="https://its.1c.ua/db/content/pubecs/src/images/03_13.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ts.1c.ua/db/content/pubecs/src/images/03_13.png?_=15795246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620000" cy="3241675"/>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3.13.</w:t>
      </w:r>
      <w:r>
        <w:rPr>
          <w:rFonts w:ascii="Arial" w:hAnsi="Arial" w:cs="Arial"/>
          <w:color w:val="000000"/>
          <w:sz w:val="20"/>
          <w:szCs w:val="20"/>
        </w:rPr>
        <w:t> Обсуждение «один на один» кадрового помощника с каждым из сотрудников</w:t>
      </w:r>
    </w:p>
    <w:p w:rsidR="008132D0" w:rsidRDefault="008132D0" w:rsidP="008132D0">
      <w:pPr>
        <w:pStyle w:val="3"/>
      </w:pPr>
      <w:bookmarkStart w:id="27" w:name="_Toc30880793"/>
      <w:r>
        <w:t>Обработка отправки сообщения</w:t>
      </w:r>
      <w:bookmarkEnd w:id="27"/>
    </w:p>
    <w:p w:rsidR="008132D0" w:rsidRPr="000E0D56" w:rsidRDefault="008132D0" w:rsidP="002078B7">
      <w:pPr>
        <w:rPr>
          <w:rStyle w:val="Arial11"/>
        </w:rPr>
      </w:pPr>
      <w:r w:rsidRPr="000E0D56">
        <w:rPr>
          <w:rStyle w:val="Arial11"/>
        </w:rPr>
        <w:t>После выдачи своего приглашения кадровый помощник «ждет», и как только кто-то из пользователей введет любые символы в ответном сообщении в созданном выше обсуждении «один на один», бот должен найти сотрудников (из справочника </w:t>
      </w:r>
      <w:r>
        <w:rPr>
          <w:rStyle w:val="interface"/>
          <w:rFonts w:ascii="Arial" w:hAnsi="Arial" w:cs="Arial"/>
          <w:i/>
          <w:iCs/>
          <w:color w:val="000000"/>
        </w:rPr>
        <w:t>Пользователи</w:t>
      </w:r>
      <w:r w:rsidRPr="000E0D56">
        <w:rPr>
          <w:rStyle w:val="Arial11"/>
        </w:rPr>
        <w:t>), полное имя которых (реквизит справочника </w:t>
      </w:r>
      <w:r>
        <w:rPr>
          <w:rStyle w:val="interface"/>
          <w:rFonts w:ascii="Arial" w:hAnsi="Arial" w:cs="Arial"/>
          <w:i/>
          <w:iCs/>
          <w:color w:val="000000"/>
        </w:rPr>
        <w:t>Наименование</w:t>
      </w:r>
      <w:r w:rsidRPr="000E0D56">
        <w:rPr>
          <w:rStyle w:val="Arial11"/>
        </w:rPr>
        <w:t>) содержит данный фрагмент. И предложить сотруднику на выбор найденные варианты.</w:t>
      </w:r>
    </w:p>
    <w:p w:rsidR="008132D0" w:rsidRPr="000E0D56" w:rsidRDefault="008132D0" w:rsidP="002078B7">
      <w:pPr>
        <w:rPr>
          <w:rStyle w:val="Arial11"/>
        </w:rPr>
      </w:pPr>
      <w:r w:rsidRPr="000E0D56">
        <w:rPr>
          <w:rStyle w:val="Arial11"/>
        </w:rPr>
        <w:t>Чтобы это реализовать, мы должны при начале работы системы подключить процедуру-обработчик, вызываемую после интерактивной отправки сообщения в обсуждение. Для этого нам нужно описать эту процедуру в клиентском модуле с помощью описания оповещения и подключить ее методом </w:t>
      </w:r>
      <w:r>
        <w:rPr>
          <w:rStyle w:val="command"/>
          <w:rFonts w:ascii="Arial" w:hAnsi="Arial" w:cs="Arial"/>
          <w:i/>
          <w:iCs/>
          <w:color w:val="000000"/>
        </w:rPr>
        <w:t>ПодключитьОбработчикПослеОтправкиСообщения</w:t>
      </w:r>
      <w:r w:rsidRPr="000E0D56">
        <w:rPr>
          <w:rStyle w:val="Arial11"/>
        </w:rPr>
        <w:t> менеджера системы взаимодействия.</w:t>
      </w:r>
    </w:p>
    <w:p w:rsidR="008132D0" w:rsidRPr="000E0D56" w:rsidRDefault="008132D0" w:rsidP="002078B7">
      <w:pPr>
        <w:rPr>
          <w:rStyle w:val="Arial11"/>
        </w:rPr>
      </w:pPr>
      <w:r w:rsidRPr="000E0D56">
        <w:rPr>
          <w:rStyle w:val="Arial11"/>
        </w:rPr>
        <w:t>Итак, в модуле </w:t>
      </w:r>
      <w:r>
        <w:rPr>
          <w:rStyle w:val="interface"/>
          <w:rFonts w:ascii="Arial" w:hAnsi="Arial" w:cs="Arial"/>
          <w:i/>
          <w:iCs/>
          <w:color w:val="000000"/>
        </w:rPr>
        <w:t>КадровыйПомощникКлиент</w:t>
      </w:r>
      <w:r w:rsidRPr="000E0D56">
        <w:rPr>
          <w:rStyle w:val="Arial11"/>
        </w:rPr>
        <w:t> поместим экспортную процедуру </w:t>
      </w:r>
      <w:r>
        <w:rPr>
          <w:rStyle w:val="command"/>
          <w:rFonts w:ascii="Arial" w:hAnsi="Arial" w:cs="Arial"/>
          <w:i/>
          <w:iCs/>
          <w:color w:val="000000"/>
        </w:rPr>
        <w:t>ПриНачалеРаботыСистемы</w:t>
      </w:r>
      <w:r w:rsidRPr="000E0D56">
        <w:rPr>
          <w:rStyle w:val="Arial11"/>
        </w:rPr>
        <w:t> (листинг 3.14), которую затем будем вызывать из модуля приложения (см. листинг 3.15).</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3.14.</w:t>
      </w:r>
      <w:r>
        <w:rPr>
          <w:rFonts w:ascii="Arial" w:hAnsi="Arial" w:cs="Arial"/>
          <w:color w:val="000000"/>
          <w:sz w:val="20"/>
          <w:szCs w:val="20"/>
        </w:rPr>
        <w:t> Процедура «ПриНачалеРаботыСистемы» общего модуля «КадровыйПомощникКлиент»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ПриНачалеРаботыСистемы</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Обработчик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ОписаниеОповещения</w:t>
      </w:r>
      <w:r>
        <w:rPr>
          <w:rStyle w:val="k"/>
          <w:rFonts w:ascii="Courier" w:hAnsi="Courier"/>
          <w:color w:val="FF0000"/>
          <w:sz w:val="22"/>
          <w:szCs w:val="22"/>
        </w:rPr>
        <w:t>(</w:t>
      </w:r>
      <w:proofErr w:type="gramEnd"/>
      <w:r>
        <w:rPr>
          <w:rStyle w:val="s"/>
          <w:rFonts w:ascii="Courier" w:hAnsi="Courier"/>
          <w:color w:val="000000"/>
          <w:sz w:val="22"/>
          <w:szCs w:val="22"/>
        </w:rPr>
        <w:t>"ОбработкаОтправкиСообщения"</w:t>
      </w:r>
      <w:r>
        <w:rPr>
          <w:rStyle w:val="k"/>
          <w:rFonts w:ascii="Courier" w:hAnsi="Courier"/>
          <w:color w:val="FF0000"/>
          <w:sz w:val="22"/>
          <w:szCs w:val="22"/>
        </w:rPr>
        <w:t>,</w:t>
      </w:r>
      <w:r>
        <w:rPr>
          <w:rFonts w:ascii="Courier" w:hAnsi="Courier"/>
          <w:color w:val="0000FF"/>
          <w:sz w:val="22"/>
          <w:szCs w:val="22"/>
        </w:rPr>
        <w:t> ЭтотОбъект</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СистемаВзаимодействия</w:t>
      </w:r>
      <w:r>
        <w:rPr>
          <w:rStyle w:val="k"/>
          <w:rFonts w:ascii="Courier" w:hAnsi="Courier"/>
          <w:color w:val="FF0000"/>
          <w:sz w:val="22"/>
          <w:szCs w:val="22"/>
        </w:rPr>
        <w:t>.</w:t>
      </w:r>
      <w:r>
        <w:rPr>
          <w:rFonts w:ascii="Courier" w:hAnsi="Courier"/>
          <w:color w:val="0000FF"/>
          <w:sz w:val="22"/>
          <w:szCs w:val="22"/>
        </w:rPr>
        <w:t>ПодключитьОбработчикПослеОтправкиСообщения</w:t>
      </w:r>
      <w:r>
        <w:rPr>
          <w:rStyle w:val="k"/>
          <w:rFonts w:ascii="Courier" w:hAnsi="Courier"/>
          <w:color w:val="FF0000"/>
          <w:sz w:val="22"/>
          <w:szCs w:val="22"/>
        </w:rPr>
        <w:t>(</w:t>
      </w:r>
      <w:r>
        <w:rPr>
          <w:rFonts w:ascii="Courier" w:hAnsi="Courier"/>
          <w:color w:val="0000FF"/>
          <w:sz w:val="22"/>
          <w:szCs w:val="22"/>
        </w:rPr>
        <w:t>Обработчик</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2078B7">
      <w:pPr>
        <w:rPr>
          <w:rStyle w:val="Arial11"/>
        </w:rPr>
      </w:pPr>
      <w:r w:rsidRPr="000E0D56">
        <w:rPr>
          <w:rStyle w:val="Arial11"/>
        </w:rPr>
        <w:lastRenderedPageBreak/>
        <w:t>В этой процедуре мы описываем обработчик оповещения и подключаем процедуру </w:t>
      </w:r>
      <w:proofErr w:type="gramStart"/>
      <w:r>
        <w:rPr>
          <w:rStyle w:val="command"/>
          <w:rFonts w:ascii="Arial" w:hAnsi="Arial" w:cs="Arial"/>
          <w:i/>
          <w:iCs/>
          <w:color w:val="000000"/>
        </w:rPr>
        <w:t>ОбработкаОтправкиСообщения(</w:t>
      </w:r>
      <w:proofErr w:type="gramEnd"/>
      <w:r>
        <w:rPr>
          <w:rStyle w:val="command"/>
          <w:rFonts w:ascii="Arial" w:hAnsi="Arial" w:cs="Arial"/>
          <w:i/>
          <w:iCs/>
          <w:color w:val="000000"/>
        </w:rPr>
        <w:t>)</w:t>
      </w:r>
      <w:r w:rsidRPr="000E0D56">
        <w:rPr>
          <w:rStyle w:val="Arial11"/>
        </w:rPr>
        <w:t>, которая будет вызываться после интерактивной отправки сообщения в обсуждение.</w:t>
      </w:r>
    </w:p>
    <w:p w:rsidR="008132D0" w:rsidRDefault="008132D0" w:rsidP="002078B7">
      <w:r>
        <w:t>Затем подключаем этот обработчик при начале работы приложения (листинг 3.15).</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3.15.</w:t>
      </w:r>
      <w:r>
        <w:rPr>
          <w:rFonts w:ascii="Arial" w:hAnsi="Arial" w:cs="Arial"/>
          <w:color w:val="000000"/>
          <w:sz w:val="20"/>
          <w:szCs w:val="20"/>
        </w:rPr>
        <w:t> Процедура «ПриНачалеРаботыСистемы» модуля приложения</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ПриНачалеРаботыСистемы</w:t>
      </w:r>
      <w:r>
        <w:rPr>
          <w:rStyle w:val="k"/>
          <w:rFonts w:ascii="Courier" w:hAnsi="Courier"/>
          <w:color w:val="FF0000"/>
          <w:sz w:val="22"/>
          <w:szCs w:val="22"/>
        </w:rPr>
        <w:t>(</w:t>
      </w:r>
      <w:proofErr w:type="gramEnd"/>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КадровыйПомощникКлиент</w:t>
      </w:r>
      <w:r>
        <w:rPr>
          <w:rStyle w:val="k"/>
          <w:rFonts w:ascii="Courier" w:hAnsi="Courier"/>
          <w:color w:val="FF0000"/>
          <w:sz w:val="22"/>
          <w:szCs w:val="22"/>
        </w:rPr>
        <w:t>.</w:t>
      </w:r>
      <w:r>
        <w:rPr>
          <w:rFonts w:ascii="Courier" w:hAnsi="Courier"/>
          <w:color w:val="0000FF"/>
          <w:sz w:val="22"/>
          <w:szCs w:val="22"/>
        </w:rPr>
        <w:t>ПриНачалеРаботыСистемы</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2078B7">
      <w:pPr>
        <w:rPr>
          <w:rStyle w:val="Arial11"/>
        </w:rPr>
      </w:pPr>
      <w:r w:rsidRPr="000E0D56">
        <w:rPr>
          <w:rStyle w:val="Arial11"/>
        </w:rPr>
        <w:t>Первым параметром в обработчик оповещения передается копия объекта </w:t>
      </w:r>
      <w:r>
        <w:rPr>
          <w:rStyle w:val="command"/>
          <w:rFonts w:ascii="Arial" w:hAnsi="Arial" w:cs="Arial"/>
          <w:i/>
          <w:iCs/>
          <w:color w:val="000000"/>
        </w:rPr>
        <w:t>СообщениеСистемыВзаимодействия</w:t>
      </w:r>
      <w:r w:rsidRPr="000E0D56">
        <w:rPr>
          <w:rStyle w:val="Arial11"/>
        </w:rPr>
        <w:t>, то есть того сообщения, которое было отправлено. Вторым параметром передается копия объекта </w:t>
      </w:r>
      <w:r>
        <w:rPr>
          <w:rStyle w:val="command"/>
          <w:rFonts w:ascii="Arial" w:hAnsi="Arial" w:cs="Arial"/>
          <w:i/>
          <w:iCs/>
          <w:color w:val="000000"/>
        </w:rPr>
        <w:t>ОбсуждениеСистемыВзаимодействия</w:t>
      </w:r>
      <w:r w:rsidRPr="000E0D56">
        <w:rPr>
          <w:rStyle w:val="Arial11"/>
        </w:rPr>
        <w:t>, то есть того обсуждения, в которое было послано сообщение.</w:t>
      </w:r>
    </w:p>
    <w:p w:rsidR="008132D0" w:rsidRPr="000E0D56" w:rsidRDefault="008132D0" w:rsidP="002078B7">
      <w:pPr>
        <w:rPr>
          <w:rStyle w:val="Arial11"/>
        </w:rPr>
      </w:pPr>
      <w:r w:rsidRPr="000E0D56">
        <w:rPr>
          <w:rStyle w:val="Arial11"/>
        </w:rPr>
        <w:t>Экспортную процедуру </w:t>
      </w:r>
      <w:proofErr w:type="gramStart"/>
      <w:r>
        <w:rPr>
          <w:rStyle w:val="command"/>
          <w:rFonts w:ascii="Arial" w:hAnsi="Arial" w:cs="Arial"/>
          <w:i/>
          <w:iCs/>
          <w:color w:val="000000"/>
        </w:rPr>
        <w:t>ОбработкаОтправкиСообщения(</w:t>
      </w:r>
      <w:proofErr w:type="gramEnd"/>
      <w:r>
        <w:rPr>
          <w:rStyle w:val="command"/>
          <w:rFonts w:ascii="Arial" w:hAnsi="Arial" w:cs="Arial"/>
          <w:i/>
          <w:iCs/>
          <w:color w:val="000000"/>
        </w:rPr>
        <w:t>)</w:t>
      </w:r>
      <w:r w:rsidRPr="000E0D56">
        <w:rPr>
          <w:rStyle w:val="Arial11"/>
        </w:rPr>
        <w:t> также поместим в модуле </w:t>
      </w:r>
      <w:r>
        <w:rPr>
          <w:rStyle w:val="interface"/>
          <w:rFonts w:ascii="Arial" w:hAnsi="Arial" w:cs="Arial"/>
          <w:i/>
          <w:iCs/>
          <w:color w:val="000000"/>
        </w:rPr>
        <w:t>КадровыйПомощникКлиент</w:t>
      </w:r>
      <w:r w:rsidRPr="000E0D56">
        <w:rPr>
          <w:rStyle w:val="Arial11"/>
        </w:rPr>
        <w:t> и заполним ее следующим образом (листинг 3.16).</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3.16.</w:t>
      </w:r>
      <w:r>
        <w:rPr>
          <w:rFonts w:ascii="Arial" w:hAnsi="Arial" w:cs="Arial"/>
          <w:color w:val="000000"/>
          <w:sz w:val="20"/>
          <w:szCs w:val="20"/>
        </w:rPr>
        <w:t> Процедура «ОбработкаОтправкиСообщения»</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ОбработкаОтправкиСообщения</w:t>
      </w:r>
      <w:r>
        <w:rPr>
          <w:rStyle w:val="k"/>
          <w:rFonts w:ascii="Courier" w:hAnsi="Courier"/>
          <w:color w:val="FF0000"/>
          <w:sz w:val="22"/>
          <w:szCs w:val="22"/>
        </w:rPr>
        <w:t>(</w:t>
      </w:r>
      <w:proofErr w:type="gramEnd"/>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 Обсуждение</w:t>
      </w:r>
      <w:r>
        <w:rPr>
          <w:rStyle w:val="k"/>
          <w:rFonts w:ascii="Courier" w:hAnsi="Courier"/>
          <w:color w:val="FF0000"/>
          <w:sz w:val="22"/>
          <w:szCs w:val="22"/>
        </w:rPr>
        <w:t>,</w:t>
      </w:r>
      <w:r>
        <w:rPr>
          <w:rFonts w:ascii="Courier" w:hAnsi="Courier"/>
          <w:color w:val="0000FF"/>
          <w:sz w:val="22"/>
          <w:szCs w:val="22"/>
        </w:rPr>
        <w:t> ДопПараметры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КадровыйПомощник</w:t>
      </w:r>
      <w:r>
        <w:rPr>
          <w:rStyle w:val="k"/>
          <w:rFonts w:ascii="Courier" w:hAnsi="Courier"/>
          <w:color w:val="FF0000"/>
          <w:sz w:val="22"/>
          <w:szCs w:val="22"/>
        </w:rPr>
        <w:t>.</w:t>
      </w:r>
      <w:r>
        <w:rPr>
          <w:rFonts w:ascii="Courier" w:hAnsi="Courier"/>
          <w:color w:val="0000FF"/>
          <w:sz w:val="22"/>
          <w:szCs w:val="22"/>
        </w:rPr>
        <w:t>ПолучитьСписокСотрудников</w:t>
      </w:r>
      <w:r>
        <w:rPr>
          <w:rStyle w:val="k"/>
          <w:rFonts w:ascii="Courier" w:hAnsi="Courier"/>
          <w:color w:val="FF0000"/>
          <w:sz w:val="22"/>
          <w:szCs w:val="22"/>
        </w:rPr>
        <w:t>(</w:t>
      </w: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w:t>
      </w:r>
      <w:r>
        <w:rPr>
          <w:rStyle w:val="k"/>
          <w:rFonts w:ascii="Courier" w:hAnsi="Courier"/>
          <w:color w:val="FF0000"/>
          <w:sz w:val="22"/>
          <w:szCs w:val="22"/>
        </w:rPr>
        <w:t>,</w:t>
      </w:r>
      <w:r>
        <w:rPr>
          <w:rFonts w:ascii="Courier" w:hAnsi="Courier"/>
          <w:color w:val="0000FF"/>
          <w:sz w:val="22"/>
          <w:szCs w:val="22"/>
        </w:rPr>
        <w:t> Обсуждение</w:t>
      </w:r>
      <w:r>
        <w:rPr>
          <w:rStyle w:val="k"/>
          <w:rFonts w:ascii="Courier" w:hAnsi="Courier"/>
          <w:color w:val="FF0000"/>
          <w:sz w:val="22"/>
          <w:szCs w:val="22"/>
        </w:rPr>
        <w:t>.</w:t>
      </w:r>
      <w:r>
        <w:rPr>
          <w:rFonts w:ascii="Courier" w:hAnsi="Courier"/>
          <w:color w:val="0000FF"/>
          <w:sz w:val="22"/>
          <w:szCs w:val="22"/>
        </w:rPr>
        <w:t>Идентификатор</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2078B7">
      <w:pPr>
        <w:rPr>
          <w:rStyle w:val="Arial11"/>
        </w:rPr>
      </w:pPr>
      <w:r w:rsidRPr="000E0D56">
        <w:rPr>
          <w:rStyle w:val="Arial11"/>
        </w:rPr>
        <w:t>В этом обработчике мы вызываем процедуру </w:t>
      </w:r>
      <w:proofErr w:type="gramStart"/>
      <w:r>
        <w:rPr>
          <w:rStyle w:val="command"/>
          <w:rFonts w:ascii="Arial" w:hAnsi="Arial" w:cs="Arial"/>
          <w:i/>
          <w:iCs/>
          <w:color w:val="000000"/>
        </w:rPr>
        <w:t>ПолучитьСписокСотрудников(</w:t>
      </w:r>
      <w:proofErr w:type="gramEnd"/>
      <w:r>
        <w:rPr>
          <w:rStyle w:val="command"/>
          <w:rFonts w:ascii="Arial" w:hAnsi="Arial" w:cs="Arial"/>
          <w:i/>
          <w:iCs/>
          <w:color w:val="000000"/>
        </w:rPr>
        <w:t>)</w:t>
      </w:r>
      <w:r w:rsidRPr="000E0D56">
        <w:rPr>
          <w:rStyle w:val="Arial11"/>
        </w:rPr>
        <w:t> и передаем в нее в первом параметре текст сообщения (часть имени сотрудника), введенный пользователем, а во втором – идентификатор обсуждения, которому принадлежит отправленное сообщение.</w:t>
      </w:r>
    </w:p>
    <w:p w:rsidR="008132D0" w:rsidRPr="000E0D56" w:rsidRDefault="008132D0" w:rsidP="002078B7">
      <w:pPr>
        <w:rPr>
          <w:rStyle w:val="Arial11"/>
        </w:rPr>
      </w:pPr>
      <w:r w:rsidRPr="000E0D56">
        <w:rPr>
          <w:rStyle w:val="Arial11"/>
        </w:rPr>
        <w:t>Процедуру </w:t>
      </w:r>
      <w:proofErr w:type="gramStart"/>
      <w:r>
        <w:rPr>
          <w:rStyle w:val="command"/>
          <w:rFonts w:ascii="Arial" w:hAnsi="Arial" w:cs="Arial"/>
          <w:i/>
          <w:iCs/>
          <w:color w:val="000000"/>
        </w:rPr>
        <w:t>ПолучитьСписокСотрудников(</w:t>
      </w:r>
      <w:proofErr w:type="gramEnd"/>
      <w:r>
        <w:rPr>
          <w:rStyle w:val="command"/>
          <w:rFonts w:ascii="Arial" w:hAnsi="Arial" w:cs="Arial"/>
          <w:i/>
          <w:iCs/>
          <w:color w:val="000000"/>
        </w:rPr>
        <w:t>)</w:t>
      </w:r>
      <w:r w:rsidRPr="000E0D56">
        <w:rPr>
          <w:rStyle w:val="Arial11"/>
        </w:rPr>
        <w:t> поместим в модуле </w:t>
      </w:r>
      <w:r>
        <w:rPr>
          <w:rStyle w:val="interface"/>
          <w:rFonts w:ascii="Arial" w:hAnsi="Arial" w:cs="Arial"/>
          <w:i/>
          <w:iCs/>
          <w:color w:val="000000"/>
        </w:rPr>
        <w:t>КадровыйПомощник</w:t>
      </w:r>
      <w:r w:rsidRPr="000E0D56">
        <w:rPr>
          <w:rStyle w:val="Arial11"/>
        </w:rPr>
        <w:t> и заполним следующим образом (листинг 3.17).</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3.17.</w:t>
      </w:r>
      <w:r>
        <w:rPr>
          <w:rFonts w:ascii="Arial" w:hAnsi="Arial" w:cs="Arial"/>
          <w:color w:val="000000"/>
          <w:sz w:val="20"/>
          <w:szCs w:val="20"/>
        </w:rPr>
        <w:t> Процедура «ПолучитьСписокСотрудников»</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ПолучитьСписокСотрудников</w:t>
      </w:r>
      <w:r>
        <w:rPr>
          <w:rStyle w:val="k"/>
          <w:rFonts w:ascii="Courier" w:hAnsi="Courier"/>
          <w:color w:val="FF0000"/>
          <w:sz w:val="22"/>
          <w:szCs w:val="22"/>
        </w:rPr>
        <w:t>(</w:t>
      </w:r>
      <w:proofErr w:type="gramEnd"/>
      <w:r>
        <w:rPr>
          <w:rFonts w:ascii="Courier" w:hAnsi="Courier"/>
          <w:color w:val="0000FF"/>
          <w:sz w:val="22"/>
          <w:szCs w:val="22"/>
        </w:rPr>
        <w:t>ТекстЗапроса</w:t>
      </w:r>
      <w:r>
        <w:rPr>
          <w:rStyle w:val="k"/>
          <w:rFonts w:ascii="Courier" w:hAnsi="Courier"/>
          <w:color w:val="FF0000"/>
          <w:sz w:val="22"/>
          <w:szCs w:val="22"/>
        </w:rPr>
        <w:t>,</w:t>
      </w:r>
      <w:r>
        <w:rPr>
          <w:rFonts w:ascii="Courier" w:hAnsi="Courier"/>
          <w:color w:val="0000FF"/>
          <w:sz w:val="22"/>
          <w:szCs w:val="22"/>
        </w:rPr>
        <w:t> ИдентификаторОбсуждения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УстановитьПривилегированныйРежим</w:t>
      </w:r>
      <w:r>
        <w:rPr>
          <w:rStyle w:val="k"/>
          <w:rFonts w:ascii="Courier" w:hAnsi="Courier"/>
          <w:color w:val="FF0000"/>
          <w:sz w:val="22"/>
          <w:szCs w:val="22"/>
        </w:rPr>
        <w:t>(Истина);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СоздатьСообщение</w:t>
      </w:r>
      <w:r>
        <w:rPr>
          <w:rStyle w:val="k"/>
          <w:rFonts w:ascii="Courier" w:hAnsi="Courier"/>
          <w:color w:val="FF0000"/>
          <w:sz w:val="22"/>
          <w:szCs w:val="22"/>
        </w:rPr>
        <w:t>(</w:t>
      </w:r>
      <w:r>
        <w:rPr>
          <w:rFonts w:ascii="Courier" w:hAnsi="Courier"/>
          <w:color w:val="0000FF"/>
          <w:sz w:val="22"/>
          <w:szCs w:val="22"/>
        </w:rPr>
        <w:t>ИдентификаторОбсуждения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ФИОСотрудника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ТекстЗапроса</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"ВЫБРАТЬ</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Пользователи.Ссылка КАК Ссылка,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Пользователи.Код КАК Код,</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Пользователи.Наименование КАК Наименование</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|ИЗ</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Справочник.Пользователи КАК Пользователи</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|ГДЕ</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Пользователи.Наименование ПОДОБНО ""%"" + &amp;ЧастьНаименования +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И Пользователи.ПометкаУдаления = ЛОЖЬ</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|УПОРЯДОЧИТЬ ПО</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Наименование"</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"ЧастьНаименования"</w:t>
      </w:r>
      <w:r>
        <w:rPr>
          <w:rStyle w:val="k"/>
          <w:rFonts w:ascii="Courier" w:hAnsi="Courier"/>
          <w:color w:val="FF0000"/>
          <w:sz w:val="22"/>
          <w:szCs w:val="22"/>
        </w:rPr>
        <w:t>,</w:t>
      </w:r>
      <w:r>
        <w:rPr>
          <w:rFonts w:ascii="Courier" w:hAnsi="Courier"/>
          <w:color w:val="0000FF"/>
          <w:sz w:val="22"/>
          <w:szCs w:val="22"/>
        </w:rPr>
        <w:t> ФИОСотрудника</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Пустой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Автор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ПолучитьИдентификаторСВПомощника</w:t>
      </w:r>
      <w:r>
        <w:rPr>
          <w:rStyle w:val="k"/>
          <w:rFonts w:ascii="Courier" w:hAnsi="Courier"/>
          <w:color w:val="FF0000"/>
          <w:sz w:val="22"/>
          <w:szCs w:val="22"/>
        </w:rPr>
        <w:t>(</w:t>
      </w:r>
      <w:proofErr w:type="gramEnd"/>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ФорматированнаяСтрока</w:t>
      </w:r>
      <w:r>
        <w:rPr>
          <w:rStyle w:val="k"/>
          <w:rFonts w:ascii="Courier" w:hAnsi="Courier"/>
          <w:color w:val="FF0000"/>
          <w:sz w:val="22"/>
          <w:szCs w:val="22"/>
        </w:rPr>
        <w:t>(</w:t>
      </w:r>
      <w:proofErr w:type="gramEnd"/>
      <w:r>
        <w:rPr>
          <w:rStyle w:val="s"/>
          <w:rFonts w:ascii="Courier" w:hAnsi="Courier"/>
          <w:color w:val="000000"/>
          <w:sz w:val="22"/>
          <w:szCs w:val="22"/>
        </w:rPr>
        <w:t>"По вашему запросу сотрудники не найдены :("</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proofErr w:type="gramStart"/>
      <w:r>
        <w:rPr>
          <w:rFonts w:ascii="Courier" w:hAnsi="Courier"/>
          <w:color w:val="0000FF"/>
          <w:sz w:val="22"/>
          <w:szCs w:val="22"/>
        </w:rPr>
        <w:t>ПолучитьИдентификаторСВСотрудника</w:t>
      </w:r>
      <w:r>
        <w:rPr>
          <w:rStyle w:val="k"/>
          <w:rFonts w:ascii="Courier" w:hAnsi="Courier"/>
          <w:color w:val="FF0000"/>
          <w:sz w:val="22"/>
          <w:szCs w:val="22"/>
        </w:rPr>
        <w:t>(</w:t>
      </w:r>
      <w:proofErr w:type="gramEnd"/>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&lt;&gt;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ИдентификаторТекущегоПользователя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Действия</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Наименование</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Автор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ПолучитьИдентификаторСВПомощника</w:t>
      </w:r>
      <w:r>
        <w:rPr>
          <w:rStyle w:val="k"/>
          <w:rFonts w:ascii="Courier" w:hAnsi="Courier"/>
          <w:color w:val="FF0000"/>
          <w:sz w:val="22"/>
          <w:szCs w:val="22"/>
        </w:rPr>
        <w:t>(</w:t>
      </w:r>
      <w:proofErr w:type="gramEnd"/>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"Выберите нужного вам сотрудника"</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2078B7">
      <w:pPr>
        <w:rPr>
          <w:rStyle w:val="Arial11"/>
        </w:rPr>
      </w:pPr>
      <w:r w:rsidRPr="000E0D56">
        <w:rPr>
          <w:rStyle w:val="Arial11"/>
        </w:rPr>
        <w:t>В этой процедуре мы сначала создаем сообщение в обсуждении, идентификатор которого передан в процедуру в параметре </w:t>
      </w:r>
      <w:r>
        <w:rPr>
          <w:rStyle w:val="command"/>
          <w:rFonts w:ascii="Arial" w:hAnsi="Arial" w:cs="Arial"/>
          <w:i/>
          <w:iCs/>
          <w:color w:val="000000"/>
        </w:rPr>
        <w:t>ИдентификаторОбсуждения</w:t>
      </w:r>
      <w:r w:rsidRPr="000E0D56">
        <w:rPr>
          <w:rStyle w:val="Arial11"/>
        </w:rPr>
        <w:t>.</w:t>
      </w:r>
    </w:p>
    <w:p w:rsidR="008132D0" w:rsidRPr="000E0D56" w:rsidRDefault="008132D0" w:rsidP="002078B7">
      <w:pPr>
        <w:rPr>
          <w:rStyle w:val="Arial11"/>
        </w:rPr>
      </w:pPr>
      <w:r w:rsidRPr="000E0D56">
        <w:rPr>
          <w:rStyle w:val="Arial11"/>
        </w:rPr>
        <w:t>Затем выполняем запрос, который получает всех сотрудников из справочника </w:t>
      </w:r>
      <w:r>
        <w:rPr>
          <w:rStyle w:val="interface"/>
          <w:rFonts w:ascii="Arial" w:hAnsi="Arial" w:cs="Arial"/>
          <w:i/>
          <w:iCs/>
          <w:color w:val="000000"/>
        </w:rPr>
        <w:t>Пользователи</w:t>
      </w:r>
      <w:r w:rsidRPr="000E0D56">
        <w:rPr>
          <w:rStyle w:val="Arial11"/>
        </w:rPr>
        <w:t>, наименование которых содержит текст, переданный в параметре </w:t>
      </w:r>
      <w:r>
        <w:rPr>
          <w:rStyle w:val="command"/>
          <w:rFonts w:ascii="Arial" w:hAnsi="Arial" w:cs="Arial"/>
          <w:i/>
          <w:iCs/>
          <w:color w:val="000000"/>
        </w:rPr>
        <w:t>ТекстЗапроса</w:t>
      </w:r>
      <w:r w:rsidRPr="000E0D56">
        <w:rPr>
          <w:rStyle w:val="Arial11"/>
        </w:rPr>
        <w:t>.</w:t>
      </w:r>
    </w:p>
    <w:p w:rsidR="008132D0" w:rsidRDefault="008132D0" w:rsidP="002078B7">
      <w:r>
        <w:t>Если таких сотрудников нет, то выводим соответствующее ответное сообщение бота и на этом прекращаем работу процедуры.</w:t>
      </w:r>
    </w:p>
    <w:p w:rsidR="008132D0" w:rsidRPr="000E0D56" w:rsidRDefault="008132D0" w:rsidP="002078B7">
      <w:pPr>
        <w:rPr>
          <w:rStyle w:val="Arial11"/>
        </w:rPr>
      </w:pPr>
      <w:r w:rsidRPr="000E0D56">
        <w:rPr>
          <w:rStyle w:val="Arial11"/>
        </w:rPr>
        <w:t>Далее мы обходим выборку из результатов запроса в цикле и добавляем в список действий ответного сообщения бота (</w:t>
      </w:r>
      <w:r>
        <w:rPr>
          <w:rStyle w:val="command"/>
          <w:rFonts w:ascii="Arial" w:hAnsi="Arial" w:cs="Arial"/>
          <w:i/>
          <w:iCs/>
          <w:color w:val="000000"/>
        </w:rPr>
        <w:t>Сообщение.Действия</w:t>
      </w:r>
      <w:r w:rsidRPr="000E0D56">
        <w:rPr>
          <w:rStyle w:val="Arial11"/>
        </w:rPr>
        <w:t>) ссылки на найденных сотрудников. При этом мы исключаем из действий сообщения ссылку сотрудника на самого себя.</w:t>
      </w:r>
    </w:p>
    <w:p w:rsidR="008132D0" w:rsidRPr="000E0D56" w:rsidRDefault="008132D0" w:rsidP="002078B7">
      <w:pPr>
        <w:rPr>
          <w:rStyle w:val="Arial11"/>
        </w:rPr>
      </w:pPr>
      <w:r w:rsidRPr="000E0D56">
        <w:rPr>
          <w:rStyle w:val="Arial11"/>
        </w:rPr>
        <w:t>Идентификатор сотрудника в системе взаимодействия мы определяем по ссылке на текущего сотрудника, полученной при обходе выборки, с помощью функции </w:t>
      </w:r>
      <w:proofErr w:type="gramStart"/>
      <w:r>
        <w:rPr>
          <w:rStyle w:val="command"/>
          <w:rFonts w:ascii="Arial" w:hAnsi="Arial" w:cs="Arial"/>
          <w:i/>
          <w:iCs/>
          <w:color w:val="000000"/>
        </w:rPr>
        <w:t>ПолучитьИдентификаторСВСотрудника(</w:t>
      </w:r>
      <w:proofErr w:type="gramEnd"/>
      <w:r>
        <w:rPr>
          <w:rStyle w:val="command"/>
          <w:rFonts w:ascii="Arial" w:hAnsi="Arial" w:cs="Arial"/>
          <w:i/>
          <w:iCs/>
          <w:color w:val="000000"/>
        </w:rPr>
        <w:t>)</w:t>
      </w:r>
      <w:r w:rsidRPr="000E0D56">
        <w:rPr>
          <w:rStyle w:val="Arial11"/>
        </w:rPr>
        <w:t> (листинг 3.18). А идентификатор автора сообщения, то есть кадрового помощника, мы получаем с помощью функции </w:t>
      </w:r>
      <w:proofErr w:type="gramStart"/>
      <w:r>
        <w:rPr>
          <w:rStyle w:val="command"/>
          <w:rFonts w:ascii="Arial" w:hAnsi="Arial" w:cs="Arial"/>
          <w:i/>
          <w:iCs/>
          <w:color w:val="000000"/>
        </w:rPr>
        <w:t>ПолучитьИдентификаторСВПомощника(</w:t>
      </w:r>
      <w:proofErr w:type="gramEnd"/>
      <w:r>
        <w:rPr>
          <w:rStyle w:val="command"/>
          <w:rFonts w:ascii="Arial" w:hAnsi="Arial" w:cs="Arial"/>
          <w:i/>
          <w:iCs/>
          <w:color w:val="000000"/>
        </w:rPr>
        <w:t>)</w:t>
      </w:r>
      <w:r w:rsidRPr="000E0D56">
        <w:rPr>
          <w:rStyle w:val="Arial11"/>
        </w:rPr>
        <w:t> (листинг 3.19).</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3.18.</w:t>
      </w:r>
      <w:r>
        <w:rPr>
          <w:rFonts w:ascii="Arial" w:hAnsi="Arial" w:cs="Arial"/>
          <w:color w:val="000000"/>
          <w:sz w:val="20"/>
          <w:szCs w:val="20"/>
        </w:rPr>
        <w:t> Функция «ПолучитьИдентификаторСВСотрудника»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ПолучитьИдентификаторСВСотрудника</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СотрудникКод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СокрЛП</w:t>
      </w:r>
      <w:r>
        <w:rPr>
          <w:rStyle w:val="k"/>
          <w:rFonts w:ascii="Courier" w:hAnsi="Courier"/>
          <w:color w:val="FF0000"/>
          <w:sz w:val="22"/>
          <w:szCs w:val="22"/>
        </w:rPr>
        <w:t>(</w:t>
      </w:r>
      <w:proofErr w:type="gramEnd"/>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ПользовательИБ </w:t>
      </w:r>
      <w:r>
        <w:rPr>
          <w:rStyle w:val="k"/>
          <w:rFonts w:ascii="Courier" w:hAnsi="Courier"/>
          <w:color w:val="FF0000"/>
          <w:sz w:val="22"/>
          <w:szCs w:val="22"/>
        </w:rPr>
        <w:t>=</w:t>
      </w:r>
      <w:r>
        <w:rPr>
          <w:rFonts w:ascii="Courier" w:hAnsi="Courier"/>
          <w:color w:val="0000FF"/>
          <w:sz w:val="22"/>
          <w:szCs w:val="22"/>
        </w:rPr>
        <w:t> ПользователиИнформационнойБазы</w:t>
      </w:r>
      <w:r>
        <w:rPr>
          <w:rStyle w:val="k"/>
          <w:rFonts w:ascii="Courier" w:hAnsi="Courier"/>
          <w:color w:val="FF0000"/>
          <w:sz w:val="22"/>
          <w:szCs w:val="22"/>
        </w:rPr>
        <w:t>.</w:t>
      </w:r>
      <w:r>
        <w:rPr>
          <w:rFonts w:ascii="Courier" w:hAnsi="Courier"/>
          <w:color w:val="0000FF"/>
          <w:sz w:val="22"/>
          <w:szCs w:val="22"/>
        </w:rPr>
        <w:t>НайтиПоИмени</w:t>
      </w:r>
      <w:r>
        <w:rPr>
          <w:rStyle w:val="k"/>
          <w:rFonts w:ascii="Courier" w:hAnsi="Courier"/>
          <w:color w:val="FF0000"/>
          <w:sz w:val="22"/>
          <w:szCs w:val="22"/>
        </w:rPr>
        <w:t>(</w:t>
      </w:r>
      <w:r>
        <w:rPr>
          <w:rFonts w:ascii="Courier" w:hAnsi="Courier"/>
          <w:color w:val="0000FF"/>
          <w:sz w:val="22"/>
          <w:szCs w:val="22"/>
        </w:rPr>
        <w:t>СотрудникКод</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ПользовательИБ</w:t>
      </w:r>
      <w:r>
        <w:rPr>
          <w:rStyle w:val="k"/>
          <w:rFonts w:ascii="Courier" w:hAnsi="Courier"/>
          <w:color w:val="FF0000"/>
          <w:sz w:val="22"/>
          <w:szCs w:val="22"/>
        </w:rPr>
        <w:t>.</w:t>
      </w:r>
      <w:r>
        <w:rPr>
          <w:rFonts w:ascii="Courier" w:hAnsi="Courier"/>
          <w:color w:val="0000FF"/>
          <w:sz w:val="22"/>
          <w:szCs w:val="22"/>
        </w:rPr>
        <w:t>ПолноеИмя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СокрЛП</w:t>
      </w:r>
      <w:r>
        <w:rPr>
          <w:rStyle w:val="k"/>
          <w:rFonts w:ascii="Courier" w:hAnsi="Courier"/>
          <w:color w:val="FF0000"/>
          <w:sz w:val="22"/>
          <w:szCs w:val="22"/>
        </w:rPr>
        <w:t>(</w:t>
      </w:r>
      <w:proofErr w:type="gramEnd"/>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Наименование</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ИдентификаторПользователяСВСотрудник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ПолучитьИдентификаторПользователя</w:t>
      </w:r>
      <w:r>
        <w:rPr>
          <w:rStyle w:val="k"/>
          <w:rFonts w:ascii="Courier" w:hAnsi="Courier"/>
          <w:color w:val="FF0000"/>
          <w:sz w:val="22"/>
          <w:szCs w:val="22"/>
        </w:rPr>
        <w:t>(</w:t>
      </w:r>
      <w:r>
        <w:rPr>
          <w:rFonts w:ascii="Courier" w:hAnsi="Courier"/>
          <w:color w:val="0000FF"/>
          <w:sz w:val="22"/>
          <w:szCs w:val="22"/>
        </w:rPr>
        <w:t>ПользовательИБ</w:t>
      </w:r>
      <w:r>
        <w:rPr>
          <w:rStyle w:val="k"/>
          <w:rFonts w:ascii="Courier" w:hAnsi="Courier"/>
          <w:color w:val="FF0000"/>
          <w:sz w:val="22"/>
          <w:szCs w:val="22"/>
        </w:rPr>
        <w:t>.</w:t>
      </w:r>
      <w:r>
        <w:rPr>
          <w:rFonts w:ascii="Courier" w:hAnsi="Courier"/>
          <w:color w:val="0000FF"/>
          <w:sz w:val="22"/>
          <w:szCs w:val="22"/>
        </w:rPr>
        <w:t>УникальныйИдентификатор</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ИдентификаторПользователяСВСотрудник</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8132D0" w:rsidRPr="000E0D56" w:rsidRDefault="008132D0" w:rsidP="002078B7">
      <w:pPr>
        <w:rPr>
          <w:rStyle w:val="Arial11"/>
        </w:rPr>
      </w:pPr>
      <w:r w:rsidRPr="000E0D56">
        <w:rPr>
          <w:rStyle w:val="Arial11"/>
        </w:rPr>
        <w:t>В этой функции пользователь информационной базы ищется по имени, хранящемуся в реквизите справочника </w:t>
      </w:r>
      <w:r>
        <w:rPr>
          <w:rStyle w:val="interface"/>
          <w:rFonts w:ascii="Arial" w:hAnsi="Arial" w:cs="Arial"/>
          <w:i/>
          <w:iCs/>
          <w:color w:val="000000"/>
        </w:rPr>
        <w:t>Код</w:t>
      </w:r>
      <w:r w:rsidRPr="000E0D56">
        <w:rPr>
          <w:rStyle w:val="Arial11"/>
        </w:rPr>
        <w:t>. И если полное имя пользователя совпадает с наименованием сотрудника, то функция возвращает идентификатор сотрудника в системе взаимодействия.</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3.19.</w:t>
      </w:r>
      <w:r>
        <w:rPr>
          <w:rFonts w:ascii="Arial" w:hAnsi="Arial" w:cs="Arial"/>
          <w:color w:val="000000"/>
          <w:sz w:val="20"/>
          <w:szCs w:val="20"/>
        </w:rPr>
        <w:t> Функция «ПолучитьИдентификаторСВПомощника»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w:t>
      </w:r>
      <w:proofErr w:type="gramStart"/>
      <w:r>
        <w:rPr>
          <w:rFonts w:ascii="Courier" w:hAnsi="Courier"/>
          <w:color w:val="0000FF"/>
          <w:sz w:val="22"/>
          <w:szCs w:val="22"/>
        </w:rPr>
        <w:t>ПолучитьИдентификаторСВПомощника</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ПользовательИБПомощник </w:t>
      </w:r>
      <w:r>
        <w:rPr>
          <w:rStyle w:val="k"/>
          <w:rFonts w:ascii="Courier" w:hAnsi="Courier"/>
          <w:color w:val="FF0000"/>
          <w:sz w:val="22"/>
          <w:szCs w:val="22"/>
        </w:rPr>
        <w:t>=</w:t>
      </w:r>
      <w:r>
        <w:rPr>
          <w:rFonts w:ascii="Courier" w:hAnsi="Courier"/>
          <w:color w:val="0000FF"/>
          <w:sz w:val="22"/>
          <w:szCs w:val="22"/>
        </w:rPr>
        <w:t> ПользователиИнформационнойБазы</w:t>
      </w:r>
      <w:r>
        <w:rPr>
          <w:rStyle w:val="k"/>
          <w:rFonts w:ascii="Courier" w:hAnsi="Courier"/>
          <w:color w:val="FF0000"/>
          <w:sz w:val="22"/>
          <w:szCs w:val="22"/>
        </w:rPr>
        <w:t>.</w:t>
      </w:r>
      <w:r>
        <w:rPr>
          <w:rFonts w:ascii="Courier" w:hAnsi="Courier"/>
          <w:color w:val="0000FF"/>
          <w:sz w:val="22"/>
          <w:szCs w:val="22"/>
        </w:rPr>
        <w:t>НайтиПоИмени</w:t>
      </w:r>
      <w:r>
        <w:rPr>
          <w:rStyle w:val="k"/>
          <w:rFonts w:ascii="Courier" w:hAnsi="Courier"/>
          <w:color w:val="FF0000"/>
          <w:sz w:val="22"/>
          <w:szCs w:val="22"/>
        </w:rPr>
        <w:t>(</w:t>
      </w:r>
      <w:r>
        <w:rPr>
          <w:rStyle w:val="s"/>
          <w:rFonts w:ascii="Courier" w:hAnsi="Courier"/>
          <w:color w:val="000000"/>
          <w:sz w:val="22"/>
          <w:szCs w:val="22"/>
        </w:rPr>
        <w:t>"КадровыйПомощник"</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ПользовательИБПомощник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Неопределено</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ИдентификаторПользователяСВПомощник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ПолучитьИдентификаторПользователя</w:t>
      </w:r>
      <w:r>
        <w:rPr>
          <w:rStyle w:val="k"/>
          <w:rFonts w:ascii="Courier" w:hAnsi="Courier"/>
          <w:color w:val="FF0000"/>
          <w:sz w:val="22"/>
          <w:szCs w:val="22"/>
        </w:rPr>
        <w:t>(</w:t>
      </w:r>
      <w:r>
        <w:rPr>
          <w:rFonts w:ascii="Courier" w:hAnsi="Courier"/>
          <w:color w:val="0000FF"/>
          <w:sz w:val="22"/>
          <w:szCs w:val="22"/>
        </w:rPr>
        <w:t>ПользовательИБПомощник</w:t>
      </w:r>
      <w:r>
        <w:rPr>
          <w:rStyle w:val="k"/>
          <w:rFonts w:ascii="Courier" w:hAnsi="Courier"/>
          <w:color w:val="FF0000"/>
          <w:sz w:val="22"/>
          <w:szCs w:val="22"/>
        </w:rPr>
        <w:t>.</w:t>
      </w:r>
      <w:r>
        <w:rPr>
          <w:rFonts w:ascii="Courier" w:hAnsi="Courier"/>
          <w:color w:val="0000FF"/>
          <w:sz w:val="22"/>
          <w:szCs w:val="22"/>
        </w:rPr>
        <w:t>УникальныйИдентификатор</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ИдентификаторПользователяСВПомощник</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8132D0" w:rsidRPr="000E0D56" w:rsidRDefault="008132D0" w:rsidP="002078B7">
      <w:pPr>
        <w:rPr>
          <w:rStyle w:val="Arial11"/>
        </w:rPr>
      </w:pPr>
      <w:r w:rsidRPr="000E0D56">
        <w:rPr>
          <w:rStyle w:val="Arial11"/>
        </w:rPr>
        <w:t>В этой функции пользователь информационной базы ищется по имени бота </w:t>
      </w:r>
      <w:r>
        <w:rPr>
          <w:rStyle w:val="interface"/>
          <w:rFonts w:ascii="Arial" w:hAnsi="Arial" w:cs="Arial"/>
          <w:i/>
          <w:iCs/>
          <w:color w:val="000000"/>
        </w:rPr>
        <w:t>КадровыйПомощник</w:t>
      </w:r>
      <w:r w:rsidRPr="000E0D56">
        <w:rPr>
          <w:rStyle w:val="Arial11"/>
        </w:rPr>
        <w:t>. И если такой пользователь существует, то функция возвращает его идентификатор в системе взаимодействия.</w:t>
      </w:r>
    </w:p>
    <w:p w:rsidR="008132D0" w:rsidRDefault="008132D0" w:rsidP="002078B7">
      <w:r>
        <w:t>Таким образом, получив предложение кадрового помощника, любой пользователь приложения может отправить обратно боту часть имени сотрудника, информацию о котором он хотел бы увидеть. В ответ на это бот посылает все найденные совпадения в виде ссылок на сотрудников и просит уточнить свой выбор (рис. 3.14).</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9C892CD" wp14:editId="1EB4C287">
            <wp:extent cx="6631882" cy="5297034"/>
            <wp:effectExtent l="0" t="0" r="0" b="0"/>
            <wp:docPr id="63" name="Рисунок 63" descr="https://its.1c.ua/db/content/pubecs/src/images/03_14.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ts.1c.ua/db/content/pubecs/src/images/03_14.png?_=15795246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196" cy="5307668"/>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3.14.</w:t>
      </w:r>
      <w:r>
        <w:rPr>
          <w:rFonts w:ascii="Arial" w:hAnsi="Arial" w:cs="Arial"/>
          <w:color w:val="000000"/>
          <w:sz w:val="20"/>
          <w:szCs w:val="20"/>
        </w:rPr>
        <w:t> Выбор сотрудника для получения дополнительной информации</w:t>
      </w:r>
    </w:p>
    <w:p w:rsidR="008132D0" w:rsidRDefault="008132D0" w:rsidP="002078B7">
      <w:r>
        <w:t>Важно понимать, что ссылки на сотрудников – это не навигационные ссылки, нажатие на которые никак не обрабатывается и автоматически приводит к открытию формы объекта. Это гиперссылки действий, нажатие на которые обрабатывается в обработчике действий сообщения, о котором будет рассказано в следующем разделе.</w:t>
      </w:r>
    </w:p>
    <w:p w:rsidR="008132D0" w:rsidRDefault="008132D0" w:rsidP="008132D0">
      <w:pPr>
        <w:pStyle w:val="3"/>
      </w:pPr>
      <w:bookmarkStart w:id="28" w:name="_Toc30880794"/>
      <w:r>
        <w:t>Обработка действий сообщения</w:t>
      </w:r>
      <w:bookmarkEnd w:id="28"/>
    </w:p>
    <w:p w:rsidR="008132D0" w:rsidRDefault="008132D0" w:rsidP="002078B7">
      <w:r>
        <w:t>Итак, кадровый помощник послал в сообщении пользователю набор ссылок на сотрудников, из которых тот будет выбирать. Эти ссылки на самом деле являются действиями сообщения, которые бот должен обработать. То есть при нажатии пользователя на гиперссылку с именем сотрудника бот должен выдать дополнительную кадровую информацию о выбранном сотруднике.</w:t>
      </w:r>
    </w:p>
    <w:p w:rsidR="008132D0" w:rsidRPr="000E0D56" w:rsidRDefault="008132D0" w:rsidP="002078B7">
      <w:pPr>
        <w:rPr>
          <w:rStyle w:val="Arial11"/>
        </w:rPr>
      </w:pPr>
      <w:r w:rsidRPr="000E0D56">
        <w:rPr>
          <w:rStyle w:val="Arial11"/>
        </w:rPr>
        <w:t>Про обработку действий сообщения уже рассказывалось подробно в разделе </w:t>
      </w:r>
      <w:hyperlink r:id="rId86" w:anchor="h28" w:history="1">
        <w:r>
          <w:rPr>
            <w:rStyle w:val="af9"/>
            <w:rFonts w:ascii="Arial" w:hAnsi="Arial" w:cs="Arial"/>
            <w:sz w:val="22"/>
            <w:szCs w:val="22"/>
          </w:rPr>
          <w:t>«Обработка действий сообщения»</w:t>
        </w:r>
      </w:hyperlink>
      <w:r w:rsidRPr="000E0D56">
        <w:rPr>
          <w:rStyle w:val="Arial11"/>
        </w:rPr>
        <w:t>, поэтому еще раз напомним, как это делается.</w:t>
      </w:r>
    </w:p>
    <w:p w:rsidR="008132D0" w:rsidRPr="000E0D56" w:rsidRDefault="008132D0" w:rsidP="002078B7">
      <w:pPr>
        <w:rPr>
          <w:rStyle w:val="Arial11"/>
        </w:rPr>
      </w:pPr>
      <w:r w:rsidRPr="000E0D56">
        <w:rPr>
          <w:rStyle w:val="Arial11"/>
        </w:rPr>
        <w:t>Чтобы реализовать этот сценарий, мы должны при начале работы системы подключить процедуру-обработчик, вызываемую при нажатии на гиперссылку в сообщении, заданную в свойстве сообщения </w:t>
      </w:r>
      <w:r>
        <w:rPr>
          <w:rStyle w:val="command"/>
          <w:rFonts w:ascii="Arial" w:hAnsi="Arial" w:cs="Arial"/>
          <w:i/>
          <w:iCs/>
          <w:color w:val="000000"/>
        </w:rPr>
        <w:t>Действия</w:t>
      </w:r>
      <w:r w:rsidRPr="000E0D56">
        <w:rPr>
          <w:rStyle w:val="Arial11"/>
        </w:rPr>
        <w:t>. Для этого нам нужно описать эту процедуру с помощью описания оповещения и подключить ее методом </w:t>
      </w:r>
      <w:r>
        <w:rPr>
          <w:rStyle w:val="command"/>
          <w:rFonts w:ascii="Arial" w:hAnsi="Arial" w:cs="Arial"/>
          <w:i/>
          <w:iCs/>
          <w:color w:val="000000"/>
        </w:rPr>
        <w:t>ПодключитьОбработчикДействияСообщения</w:t>
      </w:r>
      <w:r w:rsidRPr="000E0D56">
        <w:rPr>
          <w:rStyle w:val="Arial11"/>
        </w:rPr>
        <w:t> менеджера системы взаимодействия.</w:t>
      </w:r>
    </w:p>
    <w:p w:rsidR="008132D0" w:rsidRPr="000E0D56" w:rsidRDefault="008132D0" w:rsidP="002078B7">
      <w:pPr>
        <w:rPr>
          <w:rStyle w:val="Arial11"/>
        </w:rPr>
      </w:pPr>
      <w:r w:rsidRPr="000E0D56">
        <w:rPr>
          <w:rStyle w:val="Arial11"/>
        </w:rPr>
        <w:t>В предыдущем разделе мы уже описывали процедуру </w:t>
      </w:r>
      <w:proofErr w:type="gramStart"/>
      <w:r>
        <w:rPr>
          <w:rStyle w:val="command"/>
          <w:rFonts w:ascii="Arial" w:hAnsi="Arial" w:cs="Arial"/>
          <w:i/>
          <w:iCs/>
          <w:color w:val="000000"/>
        </w:rPr>
        <w:t>ПриНачалеРаботыСистемы(</w:t>
      </w:r>
      <w:proofErr w:type="gramEnd"/>
      <w:r>
        <w:rPr>
          <w:rStyle w:val="command"/>
          <w:rFonts w:ascii="Arial" w:hAnsi="Arial" w:cs="Arial"/>
          <w:i/>
          <w:iCs/>
          <w:color w:val="000000"/>
        </w:rPr>
        <w:t>)</w:t>
      </w:r>
      <w:r w:rsidRPr="000E0D56">
        <w:rPr>
          <w:rStyle w:val="Arial11"/>
        </w:rPr>
        <w:t> в модуле </w:t>
      </w:r>
      <w:r>
        <w:rPr>
          <w:rStyle w:val="interface"/>
          <w:rFonts w:ascii="Arial" w:hAnsi="Arial" w:cs="Arial"/>
          <w:i/>
          <w:iCs/>
          <w:color w:val="000000"/>
        </w:rPr>
        <w:t>КадровыйПомощникКлиент</w:t>
      </w:r>
      <w:r w:rsidRPr="000E0D56">
        <w:rPr>
          <w:rStyle w:val="Arial11"/>
        </w:rPr>
        <w:t>, которая вызывается из модуля приложения при начале работы системы. Мы использовали эту процедуру для подключения обработчика отправки сообщений.</w:t>
      </w:r>
    </w:p>
    <w:p w:rsidR="008132D0" w:rsidRDefault="008132D0" w:rsidP="002078B7">
      <w:r>
        <w:t>Теперь дополним эту процедуру следующим образом (листинг 3.20).</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3.20.</w:t>
      </w:r>
      <w:r>
        <w:rPr>
          <w:rFonts w:ascii="Arial" w:hAnsi="Arial" w:cs="Arial"/>
          <w:color w:val="000000"/>
          <w:sz w:val="20"/>
          <w:szCs w:val="20"/>
        </w:rPr>
        <w:t> Процедура «ПриНачалеРаботыСистемы» общего модуля «КадровыйПомощникКлиент»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ПриНачалеРаботыСистемы</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Обработчик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ОписаниеОповещения</w:t>
      </w:r>
      <w:r>
        <w:rPr>
          <w:rStyle w:val="k"/>
          <w:rFonts w:ascii="Courier" w:hAnsi="Courier"/>
          <w:color w:val="FF0000"/>
          <w:sz w:val="22"/>
          <w:szCs w:val="22"/>
        </w:rPr>
        <w:t>(</w:t>
      </w:r>
      <w:proofErr w:type="gramEnd"/>
      <w:r>
        <w:rPr>
          <w:rStyle w:val="s"/>
          <w:rFonts w:ascii="Courier" w:hAnsi="Courier"/>
          <w:color w:val="000000"/>
          <w:sz w:val="22"/>
          <w:szCs w:val="22"/>
        </w:rPr>
        <w:t>"ОбработкаОтправкиСообщения"</w:t>
      </w:r>
      <w:r>
        <w:rPr>
          <w:rStyle w:val="k"/>
          <w:rFonts w:ascii="Courier" w:hAnsi="Courier"/>
          <w:color w:val="FF0000"/>
          <w:sz w:val="22"/>
          <w:szCs w:val="22"/>
        </w:rPr>
        <w:t>,</w:t>
      </w:r>
      <w:r>
        <w:rPr>
          <w:rFonts w:ascii="Courier" w:hAnsi="Courier"/>
          <w:color w:val="0000FF"/>
          <w:sz w:val="22"/>
          <w:szCs w:val="22"/>
        </w:rPr>
        <w:t> ЭтотОбъект</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СистемаВзаимодействия</w:t>
      </w:r>
      <w:r>
        <w:rPr>
          <w:rStyle w:val="k"/>
          <w:rFonts w:ascii="Courier" w:hAnsi="Courier"/>
          <w:color w:val="FF0000"/>
          <w:sz w:val="22"/>
          <w:szCs w:val="22"/>
        </w:rPr>
        <w:t>.</w:t>
      </w:r>
      <w:r>
        <w:rPr>
          <w:rFonts w:ascii="Courier" w:hAnsi="Courier"/>
          <w:color w:val="0000FF"/>
          <w:sz w:val="22"/>
          <w:szCs w:val="22"/>
        </w:rPr>
        <w:t>ПодключитьОбработчикПослеОтправкиСообщения</w:t>
      </w:r>
      <w:r>
        <w:rPr>
          <w:rStyle w:val="k"/>
          <w:rFonts w:ascii="Courier" w:hAnsi="Courier"/>
          <w:color w:val="FF0000"/>
          <w:sz w:val="22"/>
          <w:szCs w:val="22"/>
        </w:rPr>
        <w:t>(</w:t>
      </w:r>
      <w:r>
        <w:rPr>
          <w:rFonts w:ascii="Courier" w:hAnsi="Courier"/>
          <w:color w:val="0000FF"/>
          <w:sz w:val="22"/>
          <w:szCs w:val="22"/>
        </w:rPr>
        <w:t>Обработчик</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Обработчик2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ОписаниеОповещения</w:t>
      </w:r>
      <w:r>
        <w:rPr>
          <w:rStyle w:val="k"/>
          <w:rFonts w:ascii="Courier" w:hAnsi="Courier"/>
          <w:color w:val="FF0000"/>
          <w:sz w:val="22"/>
          <w:szCs w:val="22"/>
        </w:rPr>
        <w:t>(</w:t>
      </w:r>
      <w:proofErr w:type="gramEnd"/>
      <w:r>
        <w:rPr>
          <w:rStyle w:val="s"/>
          <w:rFonts w:ascii="Courier" w:hAnsi="Courier"/>
          <w:color w:val="000000"/>
          <w:sz w:val="22"/>
          <w:szCs w:val="22"/>
        </w:rPr>
        <w:t>"ОбработкаДействияСообщения"</w:t>
      </w:r>
      <w:r>
        <w:rPr>
          <w:rStyle w:val="k"/>
          <w:rFonts w:ascii="Courier" w:hAnsi="Courier"/>
          <w:color w:val="FF0000"/>
          <w:sz w:val="22"/>
          <w:szCs w:val="22"/>
        </w:rPr>
        <w:t>,</w:t>
      </w:r>
      <w:r>
        <w:rPr>
          <w:rFonts w:ascii="Courier" w:hAnsi="Courier"/>
          <w:color w:val="0000FF"/>
          <w:sz w:val="22"/>
          <w:szCs w:val="22"/>
        </w:rPr>
        <w:t> ЭтотОбъект</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СистемаВзаимодействия</w:t>
      </w:r>
      <w:r>
        <w:rPr>
          <w:rStyle w:val="k"/>
          <w:rFonts w:ascii="Courier" w:hAnsi="Courier"/>
          <w:color w:val="FF0000"/>
          <w:sz w:val="22"/>
          <w:szCs w:val="22"/>
        </w:rPr>
        <w:t>.</w:t>
      </w:r>
      <w:r>
        <w:rPr>
          <w:rFonts w:ascii="Courier" w:hAnsi="Courier"/>
          <w:color w:val="0000FF"/>
          <w:sz w:val="22"/>
          <w:szCs w:val="22"/>
        </w:rPr>
        <w:t>ПодключитьОбработчикДействияСообщения</w:t>
      </w:r>
      <w:r>
        <w:rPr>
          <w:rStyle w:val="k"/>
          <w:rFonts w:ascii="Courier" w:hAnsi="Courier"/>
          <w:color w:val="FF0000"/>
          <w:sz w:val="22"/>
          <w:szCs w:val="22"/>
        </w:rPr>
        <w:t>(</w:t>
      </w:r>
      <w:r>
        <w:rPr>
          <w:rFonts w:ascii="Courier" w:hAnsi="Courier"/>
          <w:color w:val="0000FF"/>
          <w:sz w:val="22"/>
          <w:szCs w:val="22"/>
        </w:rPr>
        <w:t>Обработчик2</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2078B7">
      <w:pPr>
        <w:rPr>
          <w:rStyle w:val="Arial11"/>
        </w:rPr>
      </w:pPr>
      <w:r w:rsidRPr="000E0D56">
        <w:rPr>
          <w:rStyle w:val="Arial11"/>
        </w:rPr>
        <w:t>В выделенном фрагменте процедуры мы описываем обработчик оповещения и подключаем процедуру </w:t>
      </w:r>
      <w:proofErr w:type="gramStart"/>
      <w:r>
        <w:rPr>
          <w:rStyle w:val="command"/>
          <w:rFonts w:ascii="Arial" w:hAnsi="Arial" w:cs="Arial"/>
          <w:i/>
          <w:iCs/>
          <w:color w:val="000000"/>
        </w:rPr>
        <w:t>ОбработкаДействияСообщения(</w:t>
      </w:r>
      <w:proofErr w:type="gramEnd"/>
      <w:r>
        <w:rPr>
          <w:rStyle w:val="command"/>
          <w:rFonts w:ascii="Arial" w:hAnsi="Arial" w:cs="Arial"/>
          <w:i/>
          <w:iCs/>
          <w:color w:val="000000"/>
        </w:rPr>
        <w:t>)</w:t>
      </w:r>
      <w:r w:rsidRPr="000E0D56">
        <w:rPr>
          <w:rStyle w:val="Arial11"/>
        </w:rPr>
        <w:t>, которая будет вызываться при нажатии гиперссылки (выполнения действия) в сообщении.</w:t>
      </w:r>
    </w:p>
    <w:p w:rsidR="008132D0" w:rsidRPr="000E0D56" w:rsidRDefault="008132D0" w:rsidP="002078B7">
      <w:pPr>
        <w:rPr>
          <w:rStyle w:val="Arial11"/>
        </w:rPr>
      </w:pPr>
      <w:r w:rsidRPr="000E0D56">
        <w:rPr>
          <w:rStyle w:val="Arial11"/>
        </w:rPr>
        <w:t>Первым параметром в обработчик оповещения передается копия объекта </w:t>
      </w:r>
      <w:r>
        <w:rPr>
          <w:rStyle w:val="command"/>
          <w:rFonts w:ascii="Arial" w:hAnsi="Arial" w:cs="Arial"/>
          <w:i/>
          <w:iCs/>
          <w:color w:val="000000"/>
        </w:rPr>
        <w:t>СообщениеСистемыВзаимодействия</w:t>
      </w:r>
      <w:r w:rsidRPr="000E0D56">
        <w:rPr>
          <w:rStyle w:val="Arial11"/>
        </w:rPr>
        <w:t>, то есть того сообщения, в котором нажата гиперссылка действия. Вторым параметром передается </w:t>
      </w:r>
      <w:r>
        <w:rPr>
          <w:rStyle w:val="command"/>
          <w:rFonts w:ascii="Arial" w:hAnsi="Arial" w:cs="Arial"/>
          <w:i/>
          <w:iCs/>
          <w:color w:val="000000"/>
        </w:rPr>
        <w:t>Действие</w:t>
      </w:r>
      <w:r w:rsidRPr="000E0D56">
        <w:rPr>
          <w:rStyle w:val="Arial11"/>
        </w:rPr>
        <w:t> – произвольное значение, заданное для нажатой гиперссылки.</w:t>
      </w:r>
    </w:p>
    <w:p w:rsidR="008132D0" w:rsidRPr="000E0D56" w:rsidRDefault="008132D0" w:rsidP="002078B7">
      <w:pPr>
        <w:rPr>
          <w:rStyle w:val="Arial11"/>
        </w:rPr>
      </w:pPr>
      <w:r w:rsidRPr="000E0D56">
        <w:rPr>
          <w:rStyle w:val="Arial11"/>
        </w:rPr>
        <w:t>Экспортную процедуру </w:t>
      </w:r>
      <w:proofErr w:type="gramStart"/>
      <w:r>
        <w:rPr>
          <w:rStyle w:val="command"/>
          <w:rFonts w:ascii="Arial" w:hAnsi="Arial" w:cs="Arial"/>
          <w:i/>
          <w:iCs/>
          <w:color w:val="000000"/>
        </w:rPr>
        <w:t>ОбработкаДействияСообщения(</w:t>
      </w:r>
      <w:proofErr w:type="gramEnd"/>
      <w:r>
        <w:rPr>
          <w:rStyle w:val="command"/>
          <w:rFonts w:ascii="Arial" w:hAnsi="Arial" w:cs="Arial"/>
          <w:i/>
          <w:iCs/>
          <w:color w:val="000000"/>
        </w:rPr>
        <w:t>)</w:t>
      </w:r>
      <w:r w:rsidRPr="000E0D56">
        <w:rPr>
          <w:rStyle w:val="Arial11"/>
        </w:rPr>
        <w:t> поместим в модуле </w:t>
      </w:r>
      <w:r>
        <w:rPr>
          <w:rStyle w:val="interface"/>
          <w:rFonts w:ascii="Arial" w:hAnsi="Arial" w:cs="Arial"/>
          <w:i/>
          <w:iCs/>
          <w:color w:val="000000"/>
        </w:rPr>
        <w:t>КадровыйПомощникКлиент</w:t>
      </w:r>
      <w:r w:rsidRPr="000E0D56">
        <w:rPr>
          <w:rStyle w:val="Arial11"/>
        </w:rPr>
        <w:t> и заполним ее следующим образом (листинг 3.21).</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3.21.</w:t>
      </w:r>
      <w:r>
        <w:rPr>
          <w:rFonts w:ascii="Arial" w:hAnsi="Arial" w:cs="Arial"/>
          <w:color w:val="000000"/>
          <w:sz w:val="20"/>
          <w:szCs w:val="20"/>
        </w:rPr>
        <w:t> Процедура «ОбработкаДействияСообщения»</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ОбработкаДействияСообщения</w:t>
      </w:r>
      <w:r>
        <w:rPr>
          <w:rStyle w:val="k"/>
          <w:rFonts w:ascii="Courier" w:hAnsi="Courier"/>
          <w:color w:val="FF0000"/>
          <w:sz w:val="22"/>
          <w:szCs w:val="22"/>
        </w:rPr>
        <w:t>(</w:t>
      </w:r>
      <w:proofErr w:type="gramEnd"/>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 Действие</w:t>
      </w:r>
      <w:r>
        <w:rPr>
          <w:rStyle w:val="k"/>
          <w:rFonts w:ascii="Courier" w:hAnsi="Courier"/>
          <w:color w:val="FF0000"/>
          <w:sz w:val="22"/>
          <w:szCs w:val="22"/>
        </w:rPr>
        <w:t>,</w:t>
      </w:r>
      <w:r>
        <w:rPr>
          <w:rFonts w:ascii="Courier" w:hAnsi="Courier"/>
          <w:color w:val="0000FF"/>
          <w:sz w:val="22"/>
          <w:szCs w:val="22"/>
        </w:rPr>
        <w:t> ДопПараметры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ТипЗнч</w:t>
      </w:r>
      <w:r>
        <w:rPr>
          <w:rStyle w:val="k"/>
          <w:rFonts w:ascii="Courier" w:hAnsi="Courier"/>
          <w:color w:val="FF0000"/>
          <w:sz w:val="22"/>
          <w:szCs w:val="22"/>
        </w:rPr>
        <w:t>(</w:t>
      </w:r>
      <w:r>
        <w:rPr>
          <w:rFonts w:ascii="Courier" w:hAnsi="Courier"/>
          <w:color w:val="0000FF"/>
          <w:sz w:val="22"/>
          <w:szCs w:val="22"/>
        </w:rPr>
        <w:t>Действие</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Тип</w:t>
      </w:r>
      <w:r>
        <w:rPr>
          <w:rStyle w:val="k"/>
          <w:rFonts w:ascii="Courier" w:hAnsi="Courier"/>
          <w:color w:val="FF0000"/>
          <w:sz w:val="22"/>
          <w:szCs w:val="22"/>
        </w:rPr>
        <w:t>(</w:t>
      </w:r>
      <w:proofErr w:type="gramEnd"/>
      <w:r>
        <w:rPr>
          <w:rStyle w:val="s"/>
          <w:rFonts w:ascii="Courier" w:hAnsi="Courier"/>
          <w:color w:val="000000"/>
          <w:sz w:val="22"/>
          <w:szCs w:val="22"/>
        </w:rPr>
        <w:t>"СправочникСсылка.Пользователи"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КадровыйПомощник</w:t>
      </w:r>
      <w:r>
        <w:rPr>
          <w:rStyle w:val="k"/>
          <w:rFonts w:ascii="Courier" w:hAnsi="Courier"/>
          <w:color w:val="FF0000"/>
          <w:sz w:val="22"/>
          <w:szCs w:val="22"/>
        </w:rPr>
        <w:t>.</w:t>
      </w:r>
      <w:r>
        <w:rPr>
          <w:rFonts w:ascii="Courier" w:hAnsi="Courier"/>
          <w:color w:val="0000FF"/>
          <w:sz w:val="22"/>
          <w:szCs w:val="22"/>
        </w:rPr>
        <w:t>ПолучитьИнформациюОСотруднике</w:t>
      </w:r>
      <w:r>
        <w:rPr>
          <w:rStyle w:val="k"/>
          <w:rFonts w:ascii="Courier" w:hAnsi="Courier"/>
          <w:color w:val="FF0000"/>
          <w:sz w:val="22"/>
          <w:szCs w:val="22"/>
        </w:rPr>
        <w:t>(</w:t>
      </w:r>
      <w:r>
        <w:rPr>
          <w:rFonts w:ascii="Courier" w:hAnsi="Courier"/>
          <w:color w:val="0000FF"/>
          <w:sz w:val="22"/>
          <w:szCs w:val="22"/>
        </w:rPr>
        <w:t>Действие</w:t>
      </w:r>
      <w:r>
        <w:rPr>
          <w:rStyle w:val="k"/>
          <w:rFonts w:ascii="Courier" w:hAnsi="Courier"/>
          <w:color w:val="FF0000"/>
          <w:sz w:val="22"/>
          <w:szCs w:val="22"/>
        </w:rPr>
        <w:t>,</w:t>
      </w:r>
      <w:r>
        <w:rPr>
          <w:rFonts w:ascii="Courier" w:hAnsi="Courier"/>
          <w:color w:val="0000FF"/>
          <w:sz w:val="22"/>
          <w:szCs w:val="22"/>
        </w:rPr>
        <w:t> Сообщение</w:t>
      </w:r>
      <w:r>
        <w:rPr>
          <w:rStyle w:val="k"/>
          <w:rFonts w:ascii="Courier" w:hAnsi="Courier"/>
          <w:color w:val="FF0000"/>
          <w:sz w:val="22"/>
          <w:szCs w:val="22"/>
        </w:rPr>
        <w:t>.</w:t>
      </w:r>
      <w:r>
        <w:rPr>
          <w:rFonts w:ascii="Courier" w:hAnsi="Courier"/>
          <w:color w:val="0000FF"/>
          <w:sz w:val="22"/>
          <w:szCs w:val="22"/>
        </w:rPr>
        <w:t>Обсуждение</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Default="008132D0" w:rsidP="002078B7">
      <w:r>
        <w:t>Как уже говорилось, обработчик действия сообщения будет вызываться при нажатии гиперссылки в любом сообщении. Поэтому сначала мы выполняем проверку, то ли это сообщение, в котором надо показывать дополнительную информацию о сотруднике.</w:t>
      </w:r>
    </w:p>
    <w:p w:rsidR="008132D0" w:rsidRPr="000E0D56" w:rsidRDefault="008132D0" w:rsidP="002078B7">
      <w:pPr>
        <w:rPr>
          <w:rStyle w:val="Arial11"/>
        </w:rPr>
      </w:pPr>
      <w:r w:rsidRPr="000E0D56">
        <w:rPr>
          <w:rStyle w:val="Arial11"/>
        </w:rPr>
        <w:t>В случае если параметр </w:t>
      </w:r>
      <w:r>
        <w:rPr>
          <w:rStyle w:val="command"/>
          <w:rFonts w:ascii="Arial" w:hAnsi="Arial" w:cs="Arial"/>
          <w:i/>
          <w:iCs/>
          <w:color w:val="000000"/>
        </w:rPr>
        <w:t>Действие</w:t>
      </w:r>
      <w:r w:rsidRPr="000E0D56">
        <w:rPr>
          <w:rStyle w:val="Arial11"/>
        </w:rPr>
        <w:t> имеет тип ссылки на справочник </w:t>
      </w:r>
      <w:r>
        <w:rPr>
          <w:rStyle w:val="interface"/>
          <w:rFonts w:ascii="Arial" w:hAnsi="Arial" w:cs="Arial"/>
          <w:i/>
          <w:iCs/>
          <w:color w:val="000000"/>
        </w:rPr>
        <w:t>Пользователи</w:t>
      </w:r>
      <w:r w:rsidRPr="000E0D56">
        <w:rPr>
          <w:rStyle w:val="Arial11"/>
        </w:rPr>
        <w:t>, мы вызываем процедуру </w:t>
      </w:r>
      <w:proofErr w:type="gramStart"/>
      <w:r>
        <w:rPr>
          <w:rStyle w:val="command"/>
          <w:rFonts w:ascii="Arial" w:hAnsi="Arial" w:cs="Arial"/>
          <w:i/>
          <w:iCs/>
          <w:color w:val="000000"/>
        </w:rPr>
        <w:t>ПолучитьИнформациюОСотруднике(</w:t>
      </w:r>
      <w:proofErr w:type="gramEnd"/>
      <w:r>
        <w:rPr>
          <w:rStyle w:val="command"/>
          <w:rFonts w:ascii="Arial" w:hAnsi="Arial" w:cs="Arial"/>
          <w:i/>
          <w:iCs/>
          <w:color w:val="000000"/>
        </w:rPr>
        <w:t>)</w:t>
      </w:r>
      <w:r w:rsidRPr="000E0D56">
        <w:rPr>
          <w:rStyle w:val="Arial11"/>
        </w:rPr>
        <w:t> и передаем в нее ссылку на сотрудника и идентификатор обсуждения, в которое кадровый помощник должен поместить дополнительную информацию о сотруднике.</w:t>
      </w:r>
    </w:p>
    <w:p w:rsidR="008132D0" w:rsidRPr="000E0D56" w:rsidRDefault="008132D0" w:rsidP="002078B7">
      <w:pPr>
        <w:rPr>
          <w:rStyle w:val="Arial11"/>
        </w:rPr>
      </w:pPr>
      <w:r w:rsidRPr="000E0D56">
        <w:rPr>
          <w:rStyle w:val="Arial11"/>
        </w:rPr>
        <w:t>Процедуру </w:t>
      </w:r>
      <w:proofErr w:type="gramStart"/>
      <w:r>
        <w:rPr>
          <w:rStyle w:val="command"/>
          <w:rFonts w:ascii="Arial" w:hAnsi="Arial" w:cs="Arial"/>
          <w:i/>
          <w:iCs/>
          <w:color w:val="000000"/>
        </w:rPr>
        <w:t>ПолучитьИнформациюОСотруднике(</w:t>
      </w:r>
      <w:proofErr w:type="gramEnd"/>
      <w:r>
        <w:rPr>
          <w:rStyle w:val="command"/>
          <w:rFonts w:ascii="Arial" w:hAnsi="Arial" w:cs="Arial"/>
          <w:i/>
          <w:iCs/>
          <w:color w:val="000000"/>
        </w:rPr>
        <w:t>)</w:t>
      </w:r>
      <w:r w:rsidRPr="000E0D56">
        <w:rPr>
          <w:rStyle w:val="Arial11"/>
        </w:rPr>
        <w:t> поместим в модуле </w:t>
      </w:r>
      <w:r>
        <w:rPr>
          <w:rStyle w:val="interface"/>
          <w:rFonts w:ascii="Arial" w:hAnsi="Arial" w:cs="Arial"/>
          <w:i/>
          <w:iCs/>
          <w:color w:val="000000"/>
        </w:rPr>
        <w:t>КадровыйПомощник</w:t>
      </w:r>
      <w:r w:rsidRPr="000E0D56">
        <w:rPr>
          <w:rStyle w:val="Arial11"/>
        </w:rPr>
        <w:t> и заполним следующим образом (листинг 3.22).</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3.22.</w:t>
      </w:r>
      <w:r>
        <w:rPr>
          <w:rFonts w:ascii="Arial" w:hAnsi="Arial" w:cs="Arial"/>
          <w:color w:val="000000"/>
          <w:sz w:val="20"/>
          <w:szCs w:val="20"/>
        </w:rPr>
        <w:t> Процедура «ПолучитьИнформациюОСотруднике»</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ПолучитьИнформациюОСотруднике</w:t>
      </w:r>
      <w:r>
        <w:rPr>
          <w:rStyle w:val="k"/>
          <w:rFonts w:ascii="Courier" w:hAnsi="Courier"/>
          <w:color w:val="FF0000"/>
          <w:sz w:val="22"/>
          <w:szCs w:val="22"/>
        </w:rPr>
        <w:t>(</w:t>
      </w:r>
      <w:proofErr w:type="gramEnd"/>
      <w:r>
        <w:rPr>
          <w:rFonts w:ascii="Courier" w:hAnsi="Courier"/>
          <w:color w:val="0000FF"/>
          <w:sz w:val="22"/>
          <w:szCs w:val="22"/>
        </w:rPr>
        <w:t>СсылкаНаСотрудника</w:t>
      </w:r>
      <w:r>
        <w:rPr>
          <w:rStyle w:val="k"/>
          <w:rFonts w:ascii="Courier" w:hAnsi="Courier"/>
          <w:color w:val="FF0000"/>
          <w:sz w:val="22"/>
          <w:szCs w:val="22"/>
        </w:rPr>
        <w:t>,</w:t>
      </w:r>
      <w:r>
        <w:rPr>
          <w:rFonts w:ascii="Courier" w:hAnsi="Courier"/>
          <w:color w:val="0000FF"/>
          <w:sz w:val="22"/>
          <w:szCs w:val="22"/>
        </w:rPr>
        <w:t> ИдентификаторОбсуждения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УстановитьПривилегированныйРежим</w:t>
      </w:r>
      <w:r>
        <w:rPr>
          <w:rStyle w:val="k"/>
          <w:rFonts w:ascii="Courier" w:hAnsi="Courier"/>
          <w:color w:val="FF0000"/>
          <w:sz w:val="22"/>
          <w:szCs w:val="22"/>
        </w:rPr>
        <w:t>(Истина);</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СоздатьСообщение</w:t>
      </w:r>
      <w:r>
        <w:rPr>
          <w:rStyle w:val="k"/>
          <w:rFonts w:ascii="Courier" w:hAnsi="Courier"/>
          <w:color w:val="FF0000"/>
          <w:sz w:val="22"/>
          <w:szCs w:val="22"/>
        </w:rPr>
        <w:t>(</w:t>
      </w:r>
      <w:r>
        <w:rPr>
          <w:rFonts w:ascii="Courier" w:hAnsi="Courier"/>
          <w:color w:val="0000FF"/>
          <w:sz w:val="22"/>
          <w:szCs w:val="22"/>
        </w:rPr>
        <w:t>ИдентификаторОбсуждения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"ВЫБРАТЬ</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Пользователи.Код КАК Код,</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lastRenderedPageBreak/>
        <w:t>| Пользователи.Наименование КАК Наименование,</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xml:space="preserve">| </w:t>
      </w:r>
      <w:proofErr w:type="gramStart"/>
      <w:r>
        <w:rPr>
          <w:rStyle w:val="s"/>
          <w:rFonts w:ascii="Courier" w:hAnsi="Courier"/>
          <w:color w:val="000000"/>
          <w:sz w:val="22"/>
          <w:szCs w:val="22"/>
        </w:rPr>
        <w:t>ПРЕДСТАВЛЕНИЕ(</w:t>
      </w:r>
      <w:proofErr w:type="gramEnd"/>
      <w:r>
        <w:rPr>
          <w:rStyle w:val="s"/>
          <w:rFonts w:ascii="Courier" w:hAnsi="Courier"/>
          <w:color w:val="000000"/>
          <w:sz w:val="22"/>
          <w:szCs w:val="22"/>
        </w:rPr>
        <w:t>Пользователи.Подразделение) КАК Подразделение,</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xml:space="preserve">| </w:t>
      </w:r>
      <w:proofErr w:type="gramStart"/>
      <w:r>
        <w:rPr>
          <w:rStyle w:val="s"/>
          <w:rFonts w:ascii="Courier" w:hAnsi="Courier"/>
          <w:color w:val="000000"/>
          <w:sz w:val="22"/>
          <w:szCs w:val="22"/>
        </w:rPr>
        <w:t>ПРЕДСТАВЛЕНИЕ(</w:t>
      </w:r>
      <w:proofErr w:type="gramEnd"/>
      <w:r>
        <w:rPr>
          <w:rStyle w:val="s"/>
          <w:rFonts w:ascii="Courier" w:hAnsi="Courier"/>
          <w:color w:val="000000"/>
          <w:sz w:val="22"/>
          <w:szCs w:val="22"/>
        </w:rPr>
        <w:t>Пользователи.Должность) КАК Должность</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|ИЗ</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Справочник.Пользователи КАК Пользователи</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|ГДЕ</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Пользователи.Ссылка = &amp;Ссылка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И Пользователи.ПометкаУдаления = ЛОЖЬ"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"Ссылка"</w:t>
      </w:r>
      <w:r>
        <w:rPr>
          <w:rStyle w:val="k"/>
          <w:rFonts w:ascii="Courier" w:hAnsi="Courier"/>
          <w:color w:val="FF0000"/>
          <w:sz w:val="22"/>
          <w:szCs w:val="22"/>
        </w:rPr>
        <w:t>,</w:t>
      </w:r>
      <w:r>
        <w:rPr>
          <w:rFonts w:ascii="Courier" w:hAnsi="Courier"/>
          <w:color w:val="0000FF"/>
          <w:sz w:val="22"/>
          <w:szCs w:val="22"/>
        </w:rPr>
        <w:t> СсылкаНаСотрудника</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Пустой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Автор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ПолучитьИдентификаторСВПомощника</w:t>
      </w:r>
      <w:r>
        <w:rPr>
          <w:rStyle w:val="k"/>
          <w:rFonts w:ascii="Courier" w:hAnsi="Courier"/>
          <w:color w:val="FF0000"/>
          <w:sz w:val="22"/>
          <w:szCs w:val="22"/>
        </w:rPr>
        <w:t>(</w:t>
      </w:r>
      <w:proofErr w:type="gramEnd"/>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ФорматированнаяСтрока</w:t>
      </w:r>
      <w:r>
        <w:rPr>
          <w:rStyle w:val="k"/>
          <w:rFonts w:ascii="Courier" w:hAnsi="Courier"/>
          <w:color w:val="FF0000"/>
          <w:sz w:val="22"/>
          <w:szCs w:val="22"/>
        </w:rPr>
        <w:t>(</w:t>
      </w:r>
      <w:proofErr w:type="gramEnd"/>
      <w:r>
        <w:rPr>
          <w:rStyle w:val="s"/>
          <w:rFonts w:ascii="Courier" w:hAnsi="Courier"/>
          <w:color w:val="000000"/>
          <w:sz w:val="22"/>
          <w:szCs w:val="22"/>
        </w:rPr>
        <w:t>"По вашему запросу информация не найдена :("</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"Сотрудник: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Наименование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 </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"Подразделение: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Подразделение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 </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"Должность: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ДопИнформация </w:t>
      </w:r>
      <w:r>
        <w:rPr>
          <w:rStyle w:val="k"/>
          <w:rFonts w:ascii="Courier" w:hAnsi="Courier"/>
          <w:color w:val="FF0000"/>
          <w:sz w:val="22"/>
          <w:szCs w:val="22"/>
        </w:rPr>
        <w:t>=</w:t>
      </w:r>
      <w:r>
        <w:rPr>
          <w:rFonts w:ascii="Courier" w:hAnsi="Courier"/>
          <w:color w:val="0000FF"/>
          <w:sz w:val="22"/>
          <w:szCs w:val="22"/>
        </w:rPr>
        <w:t> ДополнительнаяИнформацияОСотруднике</w:t>
      </w:r>
      <w:r>
        <w:rPr>
          <w:rStyle w:val="k"/>
          <w:rFonts w:ascii="Courier" w:hAnsi="Courier"/>
          <w:color w:val="FF0000"/>
          <w:sz w:val="22"/>
          <w:szCs w:val="22"/>
        </w:rPr>
        <w:t>(</w:t>
      </w:r>
      <w:r>
        <w:rPr>
          <w:rFonts w:ascii="Courier" w:hAnsi="Courier"/>
          <w:color w:val="0000FF"/>
          <w:sz w:val="22"/>
          <w:szCs w:val="22"/>
        </w:rPr>
        <w:t>СсылкаНаСотрудника</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Текст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 </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"Телефон: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ДопИнформация</w:t>
      </w:r>
      <w:r>
        <w:rPr>
          <w:rStyle w:val="k"/>
          <w:rFonts w:ascii="Courier" w:hAnsi="Courier"/>
          <w:color w:val="FF0000"/>
          <w:sz w:val="22"/>
          <w:szCs w:val="22"/>
        </w:rPr>
        <w:t>.</w:t>
      </w:r>
      <w:r>
        <w:rPr>
          <w:rFonts w:ascii="Courier" w:hAnsi="Courier"/>
          <w:color w:val="0000FF"/>
          <w:sz w:val="22"/>
          <w:szCs w:val="22"/>
        </w:rPr>
        <w:t>Телефон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 </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"Эл. почта: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ДопИнформация</w:t>
      </w:r>
      <w:r>
        <w:rPr>
          <w:rStyle w:val="k"/>
          <w:rFonts w:ascii="Courier" w:hAnsi="Courier"/>
          <w:color w:val="FF0000"/>
          <w:sz w:val="22"/>
          <w:szCs w:val="22"/>
        </w:rPr>
        <w:t>.</w:t>
      </w:r>
      <w:r>
        <w:rPr>
          <w:rFonts w:ascii="Courier" w:hAnsi="Courier"/>
          <w:color w:val="0000FF"/>
          <w:sz w:val="22"/>
          <w:szCs w:val="22"/>
        </w:rPr>
        <w:t>ЭлПочта </w:t>
      </w:r>
      <w:r>
        <w:rPr>
          <w:rStyle w:val="k"/>
          <w:rFonts w:ascii="Courier" w:hAnsi="Courier"/>
          <w:color w:val="FF0000"/>
          <w:sz w:val="22"/>
          <w:szCs w:val="22"/>
        </w:rPr>
        <w:t>+</w:t>
      </w:r>
      <w:r>
        <w:rPr>
          <w:rFonts w:ascii="Courier" w:hAnsi="Courier"/>
          <w:color w:val="0000FF"/>
          <w:sz w:val="22"/>
          <w:szCs w:val="22"/>
        </w:rPr>
        <w:t> Символы</w:t>
      </w:r>
      <w:r>
        <w:rPr>
          <w:rStyle w:val="k"/>
          <w:rFonts w:ascii="Courier" w:hAnsi="Courier"/>
          <w:color w:val="FF0000"/>
          <w:sz w:val="22"/>
          <w:szCs w:val="22"/>
        </w:rPr>
        <w:t>.</w:t>
      </w:r>
      <w:r>
        <w:rPr>
          <w:rFonts w:ascii="Courier" w:hAnsi="Courier"/>
          <w:color w:val="0000FF"/>
          <w:sz w:val="22"/>
          <w:szCs w:val="22"/>
        </w:rPr>
        <w:t>ПС </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"Работает?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ДопИнформация</w:t>
      </w:r>
      <w:r>
        <w:rPr>
          <w:rStyle w:val="k"/>
          <w:rFonts w:ascii="Courier" w:hAnsi="Courier"/>
          <w:color w:val="FF0000"/>
          <w:sz w:val="22"/>
          <w:szCs w:val="22"/>
        </w:rPr>
        <w:t>.</w:t>
      </w:r>
      <w:r>
        <w:rPr>
          <w:rFonts w:ascii="Courier" w:hAnsi="Courier"/>
          <w:color w:val="0000FF"/>
          <w:sz w:val="22"/>
          <w:szCs w:val="22"/>
        </w:rPr>
        <w:t>СтрокаСтатуса</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Автор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ПолучитьИдентификаторСВПомощника</w:t>
      </w:r>
      <w:r>
        <w:rPr>
          <w:rStyle w:val="k"/>
          <w:rFonts w:ascii="Courier" w:hAnsi="Courier"/>
          <w:color w:val="FF0000"/>
          <w:sz w:val="22"/>
          <w:szCs w:val="22"/>
        </w:rPr>
        <w:t>(</w:t>
      </w:r>
      <w:proofErr w:type="gramEnd"/>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ФорматированнаяСтрока</w:t>
      </w:r>
      <w:r>
        <w:rPr>
          <w:rStyle w:val="k"/>
          <w:rFonts w:ascii="Courier" w:hAnsi="Courier"/>
          <w:color w:val="FF0000"/>
          <w:sz w:val="22"/>
          <w:szCs w:val="22"/>
        </w:rPr>
        <w:t>(</w:t>
      </w:r>
      <w:r>
        <w:rPr>
          <w:rFonts w:ascii="Courier" w:hAnsi="Courier"/>
          <w:color w:val="0000FF"/>
          <w:sz w:val="22"/>
          <w:szCs w:val="22"/>
        </w:rPr>
        <w:t>Текст</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ДопИнформация</w:t>
      </w:r>
      <w:r>
        <w:rPr>
          <w:rStyle w:val="k"/>
          <w:rFonts w:ascii="Courier" w:hAnsi="Courier"/>
          <w:color w:val="FF0000"/>
          <w:sz w:val="22"/>
          <w:szCs w:val="22"/>
        </w:rPr>
        <w:t>.</w:t>
      </w:r>
      <w:r>
        <w:rPr>
          <w:rFonts w:ascii="Courier" w:hAnsi="Courier"/>
          <w:color w:val="0000FF"/>
          <w:sz w:val="22"/>
          <w:szCs w:val="22"/>
        </w:rPr>
        <w:t>Статус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Действия</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s"/>
          <w:rFonts w:ascii="Courier" w:hAnsi="Courier"/>
          <w:color w:val="000000"/>
          <w:sz w:val="22"/>
          <w:szCs w:val="22"/>
        </w:rPr>
        <w:t>"Connect"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"Отправить сообщение / позвонить"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w:t>
      </w:r>
      <w:proofErr w:type="gramStart"/>
      <w:r>
        <w:rPr>
          <w:rFonts w:ascii="Courier" w:hAnsi="Courier"/>
          <w:color w:val="0000FF"/>
          <w:sz w:val="22"/>
          <w:szCs w:val="22"/>
        </w:rPr>
        <w:t>ДопИнформация</w:t>
      </w:r>
      <w:r>
        <w:rPr>
          <w:rStyle w:val="k"/>
          <w:rFonts w:ascii="Courier" w:hAnsi="Courier"/>
          <w:color w:val="FF0000"/>
          <w:sz w:val="22"/>
          <w:szCs w:val="22"/>
        </w:rPr>
        <w:t>.</w:t>
      </w:r>
      <w:r>
        <w:rPr>
          <w:rFonts w:ascii="Courier" w:hAnsi="Courier"/>
          <w:color w:val="0000FF"/>
          <w:sz w:val="22"/>
          <w:szCs w:val="22"/>
        </w:rPr>
        <w:t>Статус </w:t>
      </w:r>
      <w:r>
        <w:rPr>
          <w:rStyle w:val="k"/>
          <w:rFonts w:ascii="Courier" w:hAnsi="Courier"/>
          <w:color w:val="FF0000"/>
          <w:sz w:val="22"/>
          <w:szCs w:val="22"/>
        </w:rPr>
        <w:t>&gt;</w:t>
      </w:r>
      <w:proofErr w:type="gramEnd"/>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Действия</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s"/>
          <w:rFonts w:ascii="Courier" w:hAnsi="Courier"/>
          <w:color w:val="000000"/>
          <w:sz w:val="22"/>
          <w:szCs w:val="22"/>
        </w:rPr>
        <w:t>"EMail"</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"Отправить сообщение по эл.почте"</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ПечатьИнформации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ПечатьИнформации</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"Сотрудник"</w:t>
      </w:r>
      <w:r>
        <w:rPr>
          <w:rStyle w:val="k"/>
          <w:rFonts w:ascii="Courier" w:hAnsi="Courier"/>
          <w:color w:val="FF0000"/>
          <w:sz w:val="22"/>
          <w:szCs w:val="22"/>
        </w:rPr>
        <w:t>,</w:t>
      </w:r>
      <w:r>
        <w:rPr>
          <w:rFonts w:ascii="Courier" w:hAnsi="Courier"/>
          <w:color w:val="0000FF"/>
          <w:sz w:val="22"/>
          <w:szCs w:val="22"/>
        </w:rPr>
        <w:t> СсылкаНаСотрудника</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ПечатьИнформации</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"Печатать"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Данные </w:t>
      </w:r>
      <w:r>
        <w:rPr>
          <w:rStyle w:val="k"/>
          <w:rFonts w:ascii="Courier" w:hAnsi="Courier"/>
          <w:color w:val="FF0000"/>
          <w:sz w:val="22"/>
          <w:szCs w:val="22"/>
        </w:rPr>
        <w:t>=</w:t>
      </w:r>
      <w:r>
        <w:rPr>
          <w:rFonts w:ascii="Courier" w:hAnsi="Courier"/>
          <w:color w:val="0000FF"/>
          <w:sz w:val="22"/>
          <w:szCs w:val="22"/>
        </w:rPr>
        <w:t> ПечатьИнформации</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Сообщение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2078B7">
      <w:pPr>
        <w:rPr>
          <w:rStyle w:val="Arial11"/>
        </w:rPr>
      </w:pPr>
      <w:r w:rsidRPr="000E0D56">
        <w:rPr>
          <w:rStyle w:val="Arial11"/>
        </w:rPr>
        <w:t>В этой процедуре мы сначала создаем сообщение в обсуждении, идентификатор которого передан в процедуру в параметре </w:t>
      </w:r>
      <w:r>
        <w:rPr>
          <w:rStyle w:val="command"/>
          <w:rFonts w:ascii="Arial" w:hAnsi="Arial" w:cs="Arial"/>
          <w:i/>
          <w:iCs/>
          <w:color w:val="000000"/>
        </w:rPr>
        <w:t>ИдентификаторОбсуждения</w:t>
      </w:r>
      <w:r w:rsidRPr="000E0D56">
        <w:rPr>
          <w:rStyle w:val="Arial11"/>
        </w:rPr>
        <w:t>.</w:t>
      </w:r>
    </w:p>
    <w:p w:rsidR="008132D0" w:rsidRPr="000E0D56" w:rsidRDefault="008132D0" w:rsidP="002078B7">
      <w:pPr>
        <w:rPr>
          <w:rStyle w:val="Arial11"/>
        </w:rPr>
      </w:pPr>
      <w:r w:rsidRPr="000E0D56">
        <w:rPr>
          <w:rStyle w:val="Arial11"/>
        </w:rPr>
        <w:t>Затем выполняем запрос, который получает кадровую информацию из справочника </w:t>
      </w:r>
      <w:r>
        <w:rPr>
          <w:rStyle w:val="interface"/>
          <w:rFonts w:ascii="Arial" w:hAnsi="Arial" w:cs="Arial"/>
          <w:i/>
          <w:iCs/>
          <w:color w:val="000000"/>
        </w:rPr>
        <w:t>Пользователи</w:t>
      </w:r>
      <w:r w:rsidRPr="000E0D56">
        <w:rPr>
          <w:rStyle w:val="Arial11"/>
        </w:rPr>
        <w:t>, для сотрудника, ссылка на которого содержится в параметре </w:t>
      </w:r>
      <w:r>
        <w:rPr>
          <w:rStyle w:val="command"/>
          <w:rFonts w:ascii="Arial" w:hAnsi="Arial" w:cs="Arial"/>
          <w:i/>
          <w:iCs/>
          <w:color w:val="000000"/>
        </w:rPr>
        <w:t>СсылкаНаСотрудника</w:t>
      </w:r>
      <w:r w:rsidRPr="000E0D56">
        <w:rPr>
          <w:rStyle w:val="Arial11"/>
        </w:rPr>
        <w:t>.</w:t>
      </w:r>
    </w:p>
    <w:p w:rsidR="008132D0" w:rsidRDefault="008132D0" w:rsidP="002078B7">
      <w:r>
        <w:t>Если результат запроса пустой, то выводим соответствующее ответное сообщение бота и на этом прекращаем работу процедуры. В противном случае мы заполняем текст сообщения кадровой информацией сотрудника, полученной запросом.</w:t>
      </w:r>
    </w:p>
    <w:p w:rsidR="008132D0" w:rsidRPr="000E0D56" w:rsidRDefault="008132D0" w:rsidP="002078B7">
      <w:pPr>
        <w:rPr>
          <w:rStyle w:val="Arial11"/>
        </w:rPr>
      </w:pPr>
      <w:r w:rsidRPr="000E0D56">
        <w:rPr>
          <w:rStyle w:val="Arial11"/>
        </w:rPr>
        <w:t>Теперь представим себе, что дополнительная информация о сотруднике хранится где-то еще. Для получения этой информации мы используем функцию </w:t>
      </w:r>
      <w:proofErr w:type="gramStart"/>
      <w:r>
        <w:rPr>
          <w:rStyle w:val="command"/>
          <w:rFonts w:ascii="Arial" w:hAnsi="Arial" w:cs="Arial"/>
          <w:i/>
          <w:iCs/>
          <w:color w:val="000000"/>
        </w:rPr>
        <w:t>ДополнительнаяИнформацияОСотруднике(</w:t>
      </w:r>
      <w:proofErr w:type="gramEnd"/>
      <w:r>
        <w:rPr>
          <w:rStyle w:val="command"/>
          <w:rFonts w:ascii="Arial" w:hAnsi="Arial" w:cs="Arial"/>
          <w:i/>
          <w:iCs/>
          <w:color w:val="000000"/>
        </w:rPr>
        <w:t>)</w:t>
      </w:r>
      <w:r w:rsidRPr="000E0D56">
        <w:rPr>
          <w:rStyle w:val="Arial11"/>
        </w:rPr>
        <w:t>, которая возвращает структуру с полями </w:t>
      </w:r>
      <w:r>
        <w:rPr>
          <w:rStyle w:val="command"/>
          <w:rFonts w:ascii="Arial" w:hAnsi="Arial" w:cs="Arial"/>
          <w:i/>
          <w:iCs/>
          <w:color w:val="000000"/>
        </w:rPr>
        <w:t>Телефон</w:t>
      </w:r>
      <w:r w:rsidRPr="000E0D56">
        <w:rPr>
          <w:rStyle w:val="Arial11"/>
        </w:rPr>
        <w:t>, </w:t>
      </w:r>
      <w:r>
        <w:rPr>
          <w:rStyle w:val="command"/>
          <w:rFonts w:ascii="Arial" w:hAnsi="Arial" w:cs="Arial"/>
          <w:i/>
          <w:iCs/>
          <w:color w:val="000000"/>
        </w:rPr>
        <w:t>ЭлПочта</w:t>
      </w:r>
      <w:r w:rsidRPr="000E0D56">
        <w:rPr>
          <w:rStyle w:val="Arial11"/>
        </w:rPr>
        <w:t>, </w:t>
      </w:r>
      <w:r>
        <w:rPr>
          <w:rStyle w:val="command"/>
          <w:rFonts w:ascii="Arial" w:hAnsi="Arial" w:cs="Arial"/>
          <w:i/>
          <w:iCs/>
          <w:color w:val="000000"/>
        </w:rPr>
        <w:t>Статус</w:t>
      </w:r>
      <w:r w:rsidRPr="000E0D56">
        <w:rPr>
          <w:rStyle w:val="Arial11"/>
        </w:rPr>
        <w:t> и т. п.</w:t>
      </w:r>
    </w:p>
    <w:p w:rsidR="008132D0" w:rsidRPr="000E0D56" w:rsidRDefault="008132D0" w:rsidP="002078B7">
      <w:pPr>
        <w:rPr>
          <w:rStyle w:val="Arial11"/>
        </w:rPr>
      </w:pPr>
      <w:r w:rsidRPr="000E0D56">
        <w:rPr>
          <w:rStyle w:val="Arial11"/>
        </w:rPr>
        <w:t>В зависимости от присутствия сотрудника на работе (значение поля структуры </w:t>
      </w:r>
      <w:r>
        <w:rPr>
          <w:rStyle w:val="command"/>
          <w:rFonts w:ascii="Arial" w:hAnsi="Arial" w:cs="Arial"/>
          <w:i/>
          <w:iCs/>
          <w:color w:val="000000"/>
        </w:rPr>
        <w:t>Статус</w:t>
      </w:r>
      <w:r w:rsidRPr="000E0D56">
        <w:rPr>
          <w:rStyle w:val="Arial11"/>
        </w:rPr>
        <w:t>), мы добавляем в список действий ответного сообщения бота действие "Connect" с представлением «Отправить сообщение/позвонить» или, если сотрудника нет в данный момент на работе, действие "EMail" с представлением «Отправить сообщение по эл. почте».</w:t>
      </w:r>
    </w:p>
    <w:p w:rsidR="008132D0" w:rsidRPr="000E0D56" w:rsidRDefault="008132D0" w:rsidP="002078B7">
      <w:pPr>
        <w:rPr>
          <w:rStyle w:val="Arial11"/>
        </w:rPr>
      </w:pPr>
      <w:r w:rsidRPr="000E0D56">
        <w:rPr>
          <w:rStyle w:val="Arial11"/>
        </w:rPr>
        <w:t>Идентификатор автора сообщения, то есть кадрового помощника, в системе взаимодействия мы получаем с помощью функции </w:t>
      </w:r>
      <w:proofErr w:type="gramStart"/>
      <w:r>
        <w:rPr>
          <w:rStyle w:val="command"/>
          <w:rFonts w:ascii="Arial" w:hAnsi="Arial" w:cs="Arial"/>
          <w:i/>
          <w:iCs/>
          <w:color w:val="000000"/>
        </w:rPr>
        <w:t>ПолучитьИдентификаторСВПомощника(</w:t>
      </w:r>
      <w:proofErr w:type="gramEnd"/>
      <w:r>
        <w:rPr>
          <w:rStyle w:val="command"/>
          <w:rFonts w:ascii="Arial" w:hAnsi="Arial" w:cs="Arial"/>
          <w:i/>
          <w:iCs/>
          <w:color w:val="000000"/>
        </w:rPr>
        <w:t>)</w:t>
      </w:r>
      <w:r w:rsidRPr="000E0D56">
        <w:rPr>
          <w:rStyle w:val="Arial11"/>
        </w:rPr>
        <w:t> (см. листинг 3.19).</w:t>
      </w:r>
    </w:p>
    <w:p w:rsidR="008132D0" w:rsidRPr="000E0D56" w:rsidRDefault="008132D0" w:rsidP="002078B7">
      <w:pPr>
        <w:rPr>
          <w:rStyle w:val="Arial11"/>
        </w:rPr>
      </w:pPr>
      <w:r w:rsidRPr="000E0D56">
        <w:rPr>
          <w:rStyle w:val="Arial11"/>
        </w:rPr>
        <w:t>В данных сообщения (</w:t>
      </w:r>
      <w:r>
        <w:rPr>
          <w:rStyle w:val="command"/>
          <w:rFonts w:ascii="Arial" w:hAnsi="Arial" w:cs="Arial"/>
          <w:i/>
          <w:iCs/>
          <w:color w:val="000000"/>
        </w:rPr>
        <w:t>Сообщение.Данные</w:t>
      </w:r>
      <w:r w:rsidRPr="000E0D56">
        <w:rPr>
          <w:rStyle w:val="Arial11"/>
        </w:rPr>
        <w:t>) мы передаем структуру </w:t>
      </w:r>
      <w:r>
        <w:rPr>
          <w:rStyle w:val="command"/>
          <w:rFonts w:ascii="Arial" w:hAnsi="Arial" w:cs="Arial"/>
          <w:i/>
          <w:iCs/>
          <w:color w:val="000000"/>
        </w:rPr>
        <w:t>ПечатьИнформации</w:t>
      </w:r>
      <w:r w:rsidRPr="000E0D56">
        <w:rPr>
          <w:rStyle w:val="Arial11"/>
        </w:rPr>
        <w:t> с полями </w:t>
      </w:r>
      <w:r>
        <w:rPr>
          <w:rStyle w:val="command"/>
          <w:rFonts w:ascii="Arial" w:hAnsi="Arial" w:cs="Arial"/>
          <w:i/>
          <w:iCs/>
          <w:color w:val="000000"/>
        </w:rPr>
        <w:t>Сотрудник</w:t>
      </w:r>
      <w:r w:rsidRPr="000E0D56">
        <w:rPr>
          <w:rStyle w:val="Arial11"/>
        </w:rPr>
        <w:t> (ссылка на сотрудника) и </w:t>
      </w:r>
      <w:proofErr w:type="gramStart"/>
      <w:r>
        <w:rPr>
          <w:rStyle w:val="command"/>
          <w:rFonts w:ascii="Arial" w:hAnsi="Arial" w:cs="Arial"/>
          <w:i/>
          <w:iCs/>
          <w:color w:val="000000"/>
        </w:rPr>
        <w:t>Печатать</w:t>
      </w:r>
      <w:proofErr w:type="gramEnd"/>
      <w:r w:rsidRPr="000E0D56">
        <w:rPr>
          <w:rStyle w:val="Arial11"/>
        </w:rPr>
        <w:t> (признак печати). Ссылка на сотрудника нам нужна для обработки действий сообщения (см. листинг 3.23).</w:t>
      </w:r>
    </w:p>
    <w:p w:rsidR="008132D0" w:rsidRPr="000E0D56" w:rsidRDefault="008132D0" w:rsidP="002078B7">
      <w:pPr>
        <w:rPr>
          <w:rStyle w:val="Arial11"/>
        </w:rPr>
      </w:pPr>
      <w:r w:rsidRPr="000E0D56">
        <w:rPr>
          <w:rStyle w:val="Arial11"/>
        </w:rPr>
        <w:t>А также значения обоих полей структуры </w:t>
      </w:r>
      <w:r>
        <w:rPr>
          <w:rStyle w:val="command"/>
          <w:rFonts w:ascii="Arial" w:hAnsi="Arial" w:cs="Arial"/>
          <w:i/>
          <w:iCs/>
          <w:color w:val="000000"/>
        </w:rPr>
        <w:t>ПечатьИнформации</w:t>
      </w:r>
      <w:r w:rsidRPr="000E0D56">
        <w:rPr>
          <w:rStyle w:val="Arial11"/>
        </w:rPr>
        <w:t> нам нужны потому, что мы хотим предоставить пользователю возможность распечатать полученную от бота кадровую информацию. Эти поля нам понадобятся при обработке формирования команд в сообщении, о которой речь пойдет в следующем разделе </w:t>
      </w:r>
      <w:hyperlink r:id="rId87" w:anchor="h36" w:history="1">
        <w:r>
          <w:rPr>
            <w:rStyle w:val="af9"/>
            <w:rFonts w:ascii="Arial" w:hAnsi="Arial" w:cs="Arial"/>
            <w:sz w:val="22"/>
            <w:szCs w:val="22"/>
          </w:rPr>
          <w:t>«Обработка формирования команд в сообщении»</w:t>
        </w:r>
      </w:hyperlink>
      <w:r w:rsidRPr="000E0D56">
        <w:rPr>
          <w:rStyle w:val="Arial11"/>
        </w:rPr>
        <w:t>.</w:t>
      </w:r>
    </w:p>
    <w:p w:rsidR="008132D0" w:rsidRDefault="008132D0" w:rsidP="002078B7">
      <w:r>
        <w:t>В результате, после того как пользователь выберет нужного ему сотрудника, кадровый помощник найдет и покажет дополнительную информацию об этом сотруднике. При этом если сотрудник в данный момент на работе, то, нажав на гиперссылку, пользователь должен иметь возможность отправить ему сообщение или позвонить в обсуждении. В противном случае пользователь должен иметь возможность отправить ему письмо по электронной почте (рис. 3.15).</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79778DB" wp14:editId="29042BCC">
            <wp:extent cx="6761018" cy="3966464"/>
            <wp:effectExtent l="0" t="0" r="1905" b="0"/>
            <wp:docPr id="65" name="Рисунок 65" descr="https://its.1c.ua/db/content/pubecs/src/images/03_15.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ts.1c.ua/db/content/pubecs/src/images/03_15.png?_=15795246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75456" cy="3974935"/>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3.15.</w:t>
      </w:r>
      <w:r>
        <w:rPr>
          <w:rFonts w:ascii="Arial" w:hAnsi="Arial" w:cs="Arial"/>
          <w:color w:val="000000"/>
          <w:sz w:val="20"/>
          <w:szCs w:val="20"/>
        </w:rPr>
        <w:t> Дополнительная информация о сотруднике</w:t>
      </w:r>
    </w:p>
    <w:p w:rsidR="008132D0" w:rsidRPr="000E0D56" w:rsidRDefault="008132D0" w:rsidP="002078B7">
      <w:pPr>
        <w:rPr>
          <w:rStyle w:val="Arial11"/>
        </w:rPr>
      </w:pPr>
      <w:r w:rsidRPr="000E0D56">
        <w:rPr>
          <w:rStyle w:val="Arial11"/>
        </w:rPr>
        <w:lastRenderedPageBreak/>
        <w:t>Чтобы реализовать этот сценарий, нам нужно дополнить обработчик оповещения </w:t>
      </w:r>
      <w:proofErr w:type="gramStart"/>
      <w:r>
        <w:rPr>
          <w:rStyle w:val="command"/>
          <w:rFonts w:ascii="Arial" w:hAnsi="Arial" w:cs="Arial"/>
          <w:i/>
          <w:iCs/>
          <w:color w:val="000000"/>
        </w:rPr>
        <w:t>ОбработкаДействияСообщения(</w:t>
      </w:r>
      <w:proofErr w:type="gramEnd"/>
      <w:r>
        <w:rPr>
          <w:rStyle w:val="command"/>
          <w:rFonts w:ascii="Arial" w:hAnsi="Arial" w:cs="Arial"/>
          <w:i/>
          <w:iCs/>
          <w:color w:val="000000"/>
        </w:rPr>
        <w:t>)</w:t>
      </w:r>
      <w:r w:rsidRPr="000E0D56">
        <w:rPr>
          <w:rStyle w:val="Arial11"/>
        </w:rPr>
        <w:t> в модуле </w:t>
      </w:r>
      <w:r>
        <w:rPr>
          <w:rStyle w:val="interface"/>
          <w:rFonts w:ascii="Arial" w:hAnsi="Arial" w:cs="Arial"/>
          <w:i/>
          <w:iCs/>
          <w:color w:val="000000"/>
        </w:rPr>
        <w:t>КадровыйПомощникКлиент</w:t>
      </w:r>
      <w:r w:rsidRPr="000E0D56">
        <w:rPr>
          <w:rStyle w:val="Arial11"/>
        </w:rPr>
        <w:t> следующим образом (листинг 3.23).</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3.23.</w:t>
      </w:r>
      <w:r>
        <w:rPr>
          <w:rFonts w:ascii="Arial" w:hAnsi="Arial" w:cs="Arial"/>
          <w:color w:val="000000"/>
          <w:sz w:val="20"/>
          <w:szCs w:val="20"/>
        </w:rPr>
        <w:t> Процедура «ОбработкаДействияСообщения»</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ОбработкаДействияСообщения</w:t>
      </w:r>
      <w:r>
        <w:rPr>
          <w:rStyle w:val="k"/>
          <w:rFonts w:ascii="Courier" w:hAnsi="Courier"/>
          <w:color w:val="FF0000"/>
          <w:sz w:val="22"/>
          <w:szCs w:val="22"/>
        </w:rPr>
        <w:t>(</w:t>
      </w:r>
      <w:proofErr w:type="gramEnd"/>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 Действие</w:t>
      </w:r>
      <w:r>
        <w:rPr>
          <w:rStyle w:val="k"/>
          <w:rFonts w:ascii="Courier" w:hAnsi="Courier"/>
          <w:color w:val="FF0000"/>
          <w:sz w:val="22"/>
          <w:szCs w:val="22"/>
        </w:rPr>
        <w:t>,</w:t>
      </w:r>
      <w:r>
        <w:rPr>
          <w:rFonts w:ascii="Courier" w:hAnsi="Courier"/>
          <w:color w:val="0000FF"/>
          <w:sz w:val="22"/>
          <w:szCs w:val="22"/>
        </w:rPr>
        <w:t> ДопПараметры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ТипЗнч</w:t>
      </w:r>
      <w:r>
        <w:rPr>
          <w:rStyle w:val="k"/>
          <w:rFonts w:ascii="Courier" w:hAnsi="Courier"/>
          <w:color w:val="FF0000"/>
          <w:sz w:val="22"/>
          <w:szCs w:val="22"/>
        </w:rPr>
        <w:t>(</w:t>
      </w:r>
      <w:r>
        <w:rPr>
          <w:rFonts w:ascii="Courier" w:hAnsi="Courier"/>
          <w:color w:val="0000FF"/>
          <w:sz w:val="22"/>
          <w:szCs w:val="22"/>
        </w:rPr>
        <w:t>Действие</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Тип</w:t>
      </w:r>
      <w:r>
        <w:rPr>
          <w:rStyle w:val="k"/>
          <w:rFonts w:ascii="Courier" w:hAnsi="Courier"/>
          <w:color w:val="FF0000"/>
          <w:sz w:val="22"/>
          <w:szCs w:val="22"/>
        </w:rPr>
        <w:t>(</w:t>
      </w:r>
      <w:proofErr w:type="gramEnd"/>
      <w:r>
        <w:rPr>
          <w:rStyle w:val="s"/>
          <w:rFonts w:ascii="Courier" w:hAnsi="Courier"/>
          <w:color w:val="000000"/>
          <w:sz w:val="22"/>
          <w:szCs w:val="22"/>
        </w:rPr>
        <w:t>"СправочникСсылка.Пользователи"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КадровыйПомощник</w:t>
      </w:r>
      <w:r>
        <w:rPr>
          <w:rStyle w:val="k"/>
          <w:rFonts w:ascii="Courier" w:hAnsi="Courier"/>
          <w:color w:val="FF0000"/>
          <w:sz w:val="22"/>
          <w:szCs w:val="22"/>
        </w:rPr>
        <w:t>.</w:t>
      </w:r>
      <w:r>
        <w:rPr>
          <w:rFonts w:ascii="Courier" w:hAnsi="Courier"/>
          <w:color w:val="0000FF"/>
          <w:sz w:val="22"/>
          <w:szCs w:val="22"/>
        </w:rPr>
        <w:t>ПолучитьИнформациюОСотруднике</w:t>
      </w:r>
      <w:r>
        <w:rPr>
          <w:rStyle w:val="k"/>
          <w:rFonts w:ascii="Courier" w:hAnsi="Courier"/>
          <w:color w:val="FF0000"/>
          <w:sz w:val="22"/>
          <w:szCs w:val="22"/>
        </w:rPr>
        <w:t>(</w:t>
      </w:r>
      <w:r>
        <w:rPr>
          <w:rFonts w:ascii="Courier" w:hAnsi="Courier"/>
          <w:color w:val="0000FF"/>
          <w:sz w:val="22"/>
          <w:szCs w:val="22"/>
        </w:rPr>
        <w:t>Действие</w:t>
      </w:r>
      <w:r>
        <w:rPr>
          <w:rStyle w:val="k"/>
          <w:rFonts w:ascii="Courier" w:hAnsi="Courier"/>
          <w:color w:val="FF0000"/>
          <w:sz w:val="22"/>
          <w:szCs w:val="22"/>
        </w:rPr>
        <w:t>,</w:t>
      </w:r>
      <w:r>
        <w:rPr>
          <w:rFonts w:ascii="Courier" w:hAnsi="Courier"/>
          <w:color w:val="0000FF"/>
          <w:sz w:val="22"/>
          <w:szCs w:val="22"/>
        </w:rPr>
        <w:t> Сообщение</w:t>
      </w:r>
      <w:r>
        <w:rPr>
          <w:rStyle w:val="k"/>
          <w:rFonts w:ascii="Courier" w:hAnsi="Courier"/>
          <w:color w:val="FF0000"/>
          <w:sz w:val="22"/>
          <w:szCs w:val="22"/>
        </w:rPr>
        <w:t>.</w:t>
      </w:r>
      <w:r>
        <w:rPr>
          <w:rFonts w:ascii="Courier" w:hAnsi="Courier"/>
          <w:color w:val="0000FF"/>
          <w:sz w:val="22"/>
          <w:szCs w:val="22"/>
        </w:rPr>
        <w:t>Обсуждение</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Действие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"Connect"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СсылкаНаОбсуждение </w:t>
      </w:r>
      <w:r>
        <w:rPr>
          <w:rStyle w:val="k"/>
          <w:rFonts w:ascii="Courier" w:hAnsi="Courier"/>
          <w:color w:val="FF0000"/>
          <w:sz w:val="22"/>
          <w:szCs w:val="22"/>
        </w:rPr>
        <w:t>=</w:t>
      </w:r>
      <w:r>
        <w:rPr>
          <w:rFonts w:ascii="Courier" w:hAnsi="Courier"/>
          <w:color w:val="0000FF"/>
          <w:sz w:val="22"/>
          <w:szCs w:val="22"/>
        </w:rPr>
        <w:t> КадровыйПомощник</w:t>
      </w:r>
      <w:r>
        <w:rPr>
          <w:rStyle w:val="k"/>
          <w:rFonts w:ascii="Courier" w:hAnsi="Courier"/>
          <w:color w:val="FF0000"/>
          <w:sz w:val="22"/>
          <w:szCs w:val="22"/>
        </w:rPr>
        <w:t>.</w:t>
      </w:r>
      <w:r>
        <w:rPr>
          <w:rFonts w:ascii="Courier" w:hAnsi="Courier"/>
          <w:color w:val="0000FF"/>
          <w:sz w:val="22"/>
          <w:szCs w:val="22"/>
        </w:rPr>
        <w:t>ОтправитьСообщениеСотруднику</w:t>
      </w:r>
      <w:r>
        <w:rPr>
          <w:rStyle w:val="k"/>
          <w:rFonts w:ascii="Courier" w:hAnsi="Courier"/>
          <w:color w:val="FF0000"/>
          <w:sz w:val="22"/>
          <w:szCs w:val="22"/>
        </w:rPr>
        <w:t>(</w:t>
      </w: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ПерейтиПоНавигационнойСсылке</w:t>
      </w:r>
      <w:r>
        <w:rPr>
          <w:rStyle w:val="k"/>
          <w:rFonts w:ascii="Courier" w:hAnsi="Courier"/>
          <w:color w:val="FF0000"/>
          <w:sz w:val="22"/>
          <w:szCs w:val="22"/>
        </w:rPr>
        <w:t>(</w:t>
      </w:r>
      <w:r>
        <w:rPr>
          <w:rFonts w:ascii="Courier" w:hAnsi="Courier"/>
          <w:color w:val="0000FF"/>
          <w:sz w:val="22"/>
          <w:szCs w:val="22"/>
        </w:rPr>
        <w:t>СсылкаНаОбсуждение</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Действие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"EMail"</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КадровыйПомощник</w:t>
      </w:r>
      <w:r>
        <w:rPr>
          <w:rStyle w:val="k"/>
          <w:rFonts w:ascii="Courier" w:hAnsi="Courier"/>
          <w:color w:val="FF0000"/>
          <w:sz w:val="22"/>
          <w:szCs w:val="22"/>
        </w:rPr>
        <w:t>.</w:t>
      </w:r>
      <w:r>
        <w:rPr>
          <w:rFonts w:ascii="Courier" w:hAnsi="Courier"/>
          <w:color w:val="0000FF"/>
          <w:sz w:val="22"/>
          <w:szCs w:val="22"/>
        </w:rPr>
        <w:t>НаписатьПисьмоСотруднику</w:t>
      </w:r>
      <w:r>
        <w:rPr>
          <w:rStyle w:val="k"/>
          <w:rFonts w:ascii="Courier" w:hAnsi="Courier"/>
          <w:color w:val="FF0000"/>
          <w:sz w:val="22"/>
          <w:szCs w:val="22"/>
        </w:rPr>
        <w:t>(</w:t>
      </w: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2078B7">
      <w:pPr>
        <w:rPr>
          <w:rStyle w:val="Arial11"/>
        </w:rPr>
      </w:pPr>
      <w:r w:rsidRPr="000E0D56">
        <w:rPr>
          <w:rStyle w:val="Arial11"/>
        </w:rPr>
        <w:t>В выделенном фрагменте обработчика, в случае если параметр </w:t>
      </w:r>
      <w:r>
        <w:rPr>
          <w:rStyle w:val="command"/>
          <w:rFonts w:ascii="Arial" w:hAnsi="Arial" w:cs="Arial"/>
          <w:i/>
          <w:iCs/>
          <w:color w:val="000000"/>
        </w:rPr>
        <w:t>Действие</w:t>
      </w:r>
      <w:r w:rsidRPr="000E0D56">
        <w:rPr>
          <w:rStyle w:val="Arial11"/>
        </w:rPr>
        <w:t> имеет значение "Connect", мы вызываем функцию </w:t>
      </w:r>
      <w:proofErr w:type="gramStart"/>
      <w:r>
        <w:rPr>
          <w:rStyle w:val="command"/>
          <w:rFonts w:ascii="Arial" w:hAnsi="Arial" w:cs="Arial"/>
          <w:i/>
          <w:iCs/>
          <w:color w:val="000000"/>
        </w:rPr>
        <w:t>ОтправитьСообщениеСотруднику(</w:t>
      </w:r>
      <w:proofErr w:type="gramEnd"/>
      <w:r>
        <w:rPr>
          <w:rStyle w:val="command"/>
          <w:rFonts w:ascii="Arial" w:hAnsi="Arial" w:cs="Arial"/>
          <w:i/>
          <w:iCs/>
          <w:color w:val="000000"/>
        </w:rPr>
        <w:t>)</w:t>
      </w:r>
      <w:r w:rsidRPr="000E0D56">
        <w:rPr>
          <w:rStyle w:val="Arial11"/>
        </w:rPr>
        <w:t> и в параметре </w:t>
      </w:r>
      <w:r>
        <w:rPr>
          <w:rStyle w:val="command"/>
          <w:rFonts w:ascii="Arial" w:hAnsi="Arial" w:cs="Arial"/>
          <w:i/>
          <w:iCs/>
          <w:color w:val="000000"/>
        </w:rPr>
        <w:t>Сообщение.Данные.Сотрудник</w:t>
      </w:r>
      <w:r w:rsidRPr="000E0D56">
        <w:rPr>
          <w:rStyle w:val="Arial11"/>
        </w:rPr>
        <w:t> передаем в нее ссылку на сотрудника, с которым нужно организовать обсуждение.</w:t>
      </w:r>
    </w:p>
    <w:p w:rsidR="008132D0" w:rsidRPr="000E0D56" w:rsidRDefault="008132D0" w:rsidP="002078B7">
      <w:pPr>
        <w:rPr>
          <w:rStyle w:val="Arial11"/>
        </w:rPr>
      </w:pPr>
      <w:r w:rsidRPr="000E0D56">
        <w:rPr>
          <w:rStyle w:val="Arial11"/>
        </w:rPr>
        <w:t>Если параметр </w:t>
      </w:r>
      <w:r>
        <w:rPr>
          <w:rStyle w:val="command"/>
          <w:rFonts w:ascii="Arial" w:hAnsi="Arial" w:cs="Arial"/>
          <w:i/>
          <w:iCs/>
          <w:color w:val="000000"/>
        </w:rPr>
        <w:t>Действие</w:t>
      </w:r>
      <w:r w:rsidRPr="000E0D56">
        <w:rPr>
          <w:rStyle w:val="Arial11"/>
        </w:rPr>
        <w:t> имеет значение "EMail", мы вызываем функцию </w:t>
      </w:r>
      <w:proofErr w:type="gramStart"/>
      <w:r>
        <w:rPr>
          <w:rStyle w:val="command"/>
          <w:rFonts w:ascii="Arial" w:hAnsi="Arial" w:cs="Arial"/>
          <w:i/>
          <w:iCs/>
          <w:color w:val="000000"/>
        </w:rPr>
        <w:t>НаписатьПисьмоСотруднику(</w:t>
      </w:r>
      <w:proofErr w:type="gramEnd"/>
      <w:r>
        <w:rPr>
          <w:rStyle w:val="command"/>
          <w:rFonts w:ascii="Arial" w:hAnsi="Arial" w:cs="Arial"/>
          <w:i/>
          <w:iCs/>
          <w:color w:val="000000"/>
        </w:rPr>
        <w:t>)</w:t>
      </w:r>
      <w:r w:rsidRPr="000E0D56">
        <w:rPr>
          <w:rStyle w:val="Arial11"/>
        </w:rPr>
        <w:t>, на которой мы не будем подробно останавливаться.</w:t>
      </w:r>
    </w:p>
    <w:p w:rsidR="008132D0" w:rsidRPr="000E0D56" w:rsidRDefault="008132D0" w:rsidP="002078B7">
      <w:pPr>
        <w:rPr>
          <w:rStyle w:val="Arial11"/>
        </w:rPr>
      </w:pPr>
      <w:r w:rsidRPr="000E0D56">
        <w:rPr>
          <w:rStyle w:val="Arial11"/>
        </w:rPr>
        <w:t>Функцию </w:t>
      </w:r>
      <w:proofErr w:type="gramStart"/>
      <w:r>
        <w:rPr>
          <w:rStyle w:val="command"/>
          <w:rFonts w:ascii="Arial" w:hAnsi="Arial" w:cs="Arial"/>
          <w:i/>
          <w:iCs/>
          <w:color w:val="000000"/>
        </w:rPr>
        <w:t>ОтправитьСообщениеСотруднику(</w:t>
      </w:r>
      <w:proofErr w:type="gramEnd"/>
      <w:r>
        <w:rPr>
          <w:rStyle w:val="command"/>
          <w:rFonts w:ascii="Arial" w:hAnsi="Arial" w:cs="Arial"/>
          <w:i/>
          <w:iCs/>
          <w:color w:val="000000"/>
        </w:rPr>
        <w:t>)</w:t>
      </w:r>
      <w:r w:rsidRPr="000E0D56">
        <w:rPr>
          <w:rStyle w:val="Arial11"/>
        </w:rPr>
        <w:t> поместим в модуле </w:t>
      </w:r>
      <w:r>
        <w:rPr>
          <w:rStyle w:val="interface"/>
          <w:rFonts w:ascii="Arial" w:hAnsi="Arial" w:cs="Arial"/>
          <w:i/>
          <w:iCs/>
          <w:color w:val="000000"/>
        </w:rPr>
        <w:t>КадровыйПомощник</w:t>
      </w:r>
      <w:r w:rsidRPr="000E0D56">
        <w:rPr>
          <w:rStyle w:val="Arial11"/>
        </w:rPr>
        <w:t> и заполним следующим образом (листинг 3.24).</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3.24.</w:t>
      </w:r>
      <w:r>
        <w:rPr>
          <w:rFonts w:ascii="Arial" w:hAnsi="Arial" w:cs="Arial"/>
          <w:color w:val="000000"/>
          <w:sz w:val="20"/>
          <w:szCs w:val="20"/>
        </w:rPr>
        <w:t> Функция «ОтправитьСообщениеСотруднику»</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ОтправитьСообщениеСотруднику</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УстановитьПривилегированныйРежим</w:t>
      </w:r>
      <w:r>
        <w:rPr>
          <w:rStyle w:val="k"/>
          <w:rFonts w:ascii="Courier" w:hAnsi="Courier"/>
          <w:color w:val="FF0000"/>
          <w:sz w:val="22"/>
          <w:szCs w:val="22"/>
        </w:rPr>
        <w:t>(Истина);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ИдентификаторПользователяСВСотрудник </w:t>
      </w:r>
      <w:r>
        <w:rPr>
          <w:rStyle w:val="k"/>
          <w:rFonts w:ascii="Courier" w:hAnsi="Courier"/>
          <w:color w:val="FF0000"/>
          <w:sz w:val="22"/>
          <w:szCs w:val="22"/>
        </w:rPr>
        <w:t>=</w:t>
      </w:r>
      <w:r>
        <w:rPr>
          <w:rFonts w:ascii="Courier" w:hAnsi="Courier"/>
          <w:color w:val="0000FF"/>
          <w:sz w:val="22"/>
          <w:szCs w:val="22"/>
        </w:rPr>
        <w:t> ПолучитьИдентификаторСВСотрудника</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создаем обсуждение текущего пользователем СВ с выбранным сотрудником</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ИдентификаторТекущегоПользователяСВ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ИдентификаторТекущегоПользователя</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КлючОбсуждения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ИдентификаторТекущегоПользователяСВ</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Style w:val="s"/>
          <w:rFonts w:ascii="Courier" w:hAnsi="Courier"/>
          <w:color w:val="000000"/>
          <w:sz w:val="22"/>
          <w:szCs w:val="22"/>
        </w:rPr>
        <w:t>" -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ИдентификаторПользователяСВСотрудник</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Обсуждение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ПолучитьОбсуждение</w:t>
      </w:r>
      <w:r>
        <w:rPr>
          <w:rStyle w:val="k"/>
          <w:rFonts w:ascii="Courier" w:hAnsi="Courier"/>
          <w:color w:val="FF0000"/>
          <w:sz w:val="22"/>
          <w:szCs w:val="22"/>
        </w:rPr>
        <w:t>(</w:t>
      </w:r>
      <w:r>
        <w:rPr>
          <w:rFonts w:ascii="Courier" w:hAnsi="Courier"/>
          <w:color w:val="0000FF"/>
          <w:sz w:val="22"/>
          <w:szCs w:val="22"/>
        </w:rPr>
        <w:t>КлючОбсуждения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Обсуждение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Неопределено</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СоздатьОбсуждение</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Групповое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Ключ </w:t>
      </w:r>
      <w:r>
        <w:rPr>
          <w:rStyle w:val="k"/>
          <w:rFonts w:ascii="Courier" w:hAnsi="Courier"/>
          <w:color w:val="FF0000"/>
          <w:sz w:val="22"/>
          <w:szCs w:val="22"/>
        </w:rPr>
        <w:t>=</w:t>
      </w:r>
      <w:r>
        <w:rPr>
          <w:rFonts w:ascii="Courier" w:hAnsi="Courier"/>
          <w:color w:val="0000FF"/>
          <w:sz w:val="22"/>
          <w:szCs w:val="22"/>
        </w:rPr>
        <w:t> КлючОбсуждения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Участники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ИдентификаторТекущегоПользователяСВ</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Участники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ИдентификаторПользователяСВСотрудник</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w:t>
      </w:r>
      <w:proofErr w:type="gramStart"/>
      <w:r>
        <w:rPr>
          <w:rFonts w:ascii="Courier" w:hAnsi="Courier"/>
          <w:color w:val="0000FF"/>
          <w:sz w:val="22"/>
          <w:szCs w:val="22"/>
        </w:rPr>
        <w:t>ПолучитьНавигационнуюСсылку</w:t>
      </w:r>
      <w:r>
        <w:rPr>
          <w:rStyle w:val="k"/>
          <w:rFonts w:ascii="Courier" w:hAnsi="Courier"/>
          <w:color w:val="FF0000"/>
          <w:sz w:val="22"/>
          <w:szCs w:val="22"/>
        </w:rPr>
        <w:t>(</w:t>
      </w:r>
      <w:proofErr w:type="gramEnd"/>
      <w:r>
        <w:rPr>
          <w:rFonts w:ascii="Courier" w:hAnsi="Courier"/>
          <w:color w:val="0000FF"/>
          <w:sz w:val="22"/>
          <w:szCs w:val="22"/>
        </w:rPr>
        <w:t>Обсуждение</w:t>
      </w:r>
      <w:r>
        <w:rPr>
          <w:rStyle w:val="k"/>
          <w:rFonts w:ascii="Courier" w:hAnsi="Courier"/>
          <w:color w:val="FF0000"/>
          <w:sz w:val="22"/>
          <w:szCs w:val="22"/>
        </w:rPr>
        <w:t>.</w:t>
      </w:r>
      <w:r>
        <w:rPr>
          <w:rFonts w:ascii="Courier" w:hAnsi="Courier"/>
          <w:color w:val="0000FF"/>
          <w:sz w:val="22"/>
          <w:szCs w:val="22"/>
        </w:rPr>
        <w:t>Идентификатор</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8132D0" w:rsidRDefault="008132D0" w:rsidP="002078B7">
      <w:r>
        <w:t>В этой функции, в случае если оно еще не существует, создается обсуждение «один на один» текущего пользователя системы взаимодействия с сотрудником, о котором бот показал дополнительную информацию (см. рис. 3.15).</w:t>
      </w:r>
    </w:p>
    <w:p w:rsidR="008132D0" w:rsidRPr="000E0D56" w:rsidRDefault="008132D0" w:rsidP="002078B7">
      <w:pPr>
        <w:rPr>
          <w:rStyle w:val="Arial11"/>
        </w:rPr>
      </w:pPr>
      <w:r w:rsidRPr="000E0D56">
        <w:rPr>
          <w:rStyle w:val="Arial11"/>
        </w:rPr>
        <w:t>Создание подобного обсуждения уже рассматривалось и объяснялось нами подробно, когда мы программно создавали обсуждение кадровика с вновь принятым сотрудником (см. процедуру </w:t>
      </w:r>
      <w:proofErr w:type="gramStart"/>
      <w:r>
        <w:rPr>
          <w:rStyle w:val="command"/>
          <w:rFonts w:ascii="Arial" w:hAnsi="Arial" w:cs="Arial"/>
          <w:i/>
          <w:iCs/>
          <w:color w:val="000000"/>
        </w:rPr>
        <w:t>ОповеститьОПринятииНаСервере(</w:t>
      </w:r>
      <w:proofErr w:type="gramEnd"/>
      <w:r>
        <w:rPr>
          <w:rStyle w:val="command"/>
          <w:rFonts w:ascii="Arial" w:hAnsi="Arial" w:cs="Arial"/>
          <w:i/>
          <w:iCs/>
          <w:color w:val="000000"/>
        </w:rPr>
        <w:t>)</w:t>
      </w:r>
      <w:r w:rsidRPr="000E0D56">
        <w:rPr>
          <w:rStyle w:val="Arial11"/>
        </w:rPr>
        <w:t>, листинг 3.11), а также когда мы создавали обсуждения кадрового помощника с каждым из пользователей приложения (см. процедуру </w:t>
      </w:r>
      <w:r>
        <w:rPr>
          <w:rStyle w:val="command"/>
          <w:rFonts w:ascii="Arial" w:hAnsi="Arial" w:cs="Arial"/>
          <w:i/>
          <w:iCs/>
          <w:color w:val="000000"/>
        </w:rPr>
        <w:t>Инициализация()</w:t>
      </w:r>
      <w:r w:rsidRPr="000E0D56">
        <w:rPr>
          <w:rStyle w:val="Arial11"/>
        </w:rPr>
        <w:t>, листинг 3.13). Поэтому мы не будем еще раз комментировать эту функцию.</w:t>
      </w:r>
    </w:p>
    <w:p w:rsidR="008132D0" w:rsidRPr="000E0D56" w:rsidRDefault="008132D0" w:rsidP="002078B7">
      <w:pPr>
        <w:rPr>
          <w:rStyle w:val="Arial11"/>
        </w:rPr>
      </w:pPr>
      <w:r w:rsidRPr="000E0D56">
        <w:rPr>
          <w:rStyle w:val="Arial11"/>
        </w:rPr>
        <w:t>Заметим лишь, что функция возвращает навигационную ссылку на уже существующее или вновь созданное обсуждение, по которой затем происходит переход к этому обсуждению (см. процедуру </w:t>
      </w:r>
      <w:proofErr w:type="gramStart"/>
      <w:r>
        <w:rPr>
          <w:rStyle w:val="command"/>
          <w:rFonts w:ascii="Arial" w:hAnsi="Arial" w:cs="Arial"/>
          <w:i/>
          <w:iCs/>
          <w:color w:val="000000"/>
        </w:rPr>
        <w:t>ОбработкаДействияСообщения(</w:t>
      </w:r>
      <w:proofErr w:type="gramEnd"/>
      <w:r>
        <w:rPr>
          <w:rStyle w:val="command"/>
          <w:rFonts w:ascii="Arial" w:hAnsi="Arial" w:cs="Arial"/>
          <w:i/>
          <w:iCs/>
          <w:color w:val="000000"/>
        </w:rPr>
        <w:t>)</w:t>
      </w:r>
      <w:r w:rsidRPr="000E0D56">
        <w:rPr>
          <w:rStyle w:val="Arial11"/>
        </w:rPr>
        <w:t>, листинг 3.23).</w:t>
      </w:r>
    </w:p>
    <w:p w:rsidR="008132D0" w:rsidRPr="000E0D56" w:rsidRDefault="008132D0" w:rsidP="002078B7">
      <w:pPr>
        <w:rPr>
          <w:rStyle w:val="Arial11"/>
        </w:rPr>
      </w:pPr>
      <w:r w:rsidRPr="000E0D56">
        <w:rPr>
          <w:rStyle w:val="Arial11"/>
        </w:rPr>
        <w:t>Таким образом, после того как пользователь нажмет гиперссылку </w:t>
      </w:r>
      <w:proofErr w:type="gramStart"/>
      <w:r>
        <w:rPr>
          <w:rStyle w:val="interface"/>
          <w:rFonts w:ascii="Arial" w:hAnsi="Arial" w:cs="Arial"/>
          <w:i/>
          <w:iCs/>
          <w:color w:val="000000"/>
        </w:rPr>
        <w:t>Отправить</w:t>
      </w:r>
      <w:proofErr w:type="gramEnd"/>
      <w:r>
        <w:rPr>
          <w:rStyle w:val="interface"/>
          <w:rFonts w:ascii="Arial" w:hAnsi="Arial" w:cs="Arial"/>
          <w:i/>
          <w:iCs/>
          <w:color w:val="000000"/>
        </w:rPr>
        <w:t xml:space="preserve"> сообщение / позвонить</w:t>
      </w:r>
      <w:r w:rsidRPr="000E0D56">
        <w:rPr>
          <w:rStyle w:val="Arial11"/>
        </w:rPr>
        <w:t> в сообщении с дополнительной информацией о сотруднике, полученной от кадрового помощника, будет создано (или найдено существующее) обсуждение «один на один» пользователя с этим сотрудником. И пользователь сразу же попадет в это обсуждение (рис. 3.16).</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010FA77" wp14:editId="46657A67">
            <wp:extent cx="5632656" cy="3932533"/>
            <wp:effectExtent l="0" t="0" r="6350" b="0"/>
            <wp:docPr id="64" name="Рисунок 64" descr="https://its.1c.ua/db/content/pubecs/src/images/03_16.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ts.1c.ua/db/content/pubecs/src/images/03_16.png?_=15795246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2066" cy="3953066"/>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3.16.</w:t>
      </w:r>
      <w:r>
        <w:rPr>
          <w:rFonts w:ascii="Arial" w:hAnsi="Arial" w:cs="Arial"/>
          <w:color w:val="000000"/>
          <w:sz w:val="20"/>
          <w:szCs w:val="20"/>
        </w:rPr>
        <w:t> Создание обсуждения с сотрудником</w:t>
      </w:r>
    </w:p>
    <w:p w:rsidR="008132D0" w:rsidRPr="000E0D56" w:rsidRDefault="008132D0" w:rsidP="007621EC">
      <w:pPr>
        <w:rPr>
          <w:rStyle w:val="Arial11"/>
        </w:rPr>
      </w:pPr>
      <w:r w:rsidRPr="000E0D56">
        <w:rPr>
          <w:rStyle w:val="Arial11"/>
        </w:rPr>
        <w:lastRenderedPageBreak/>
        <w:t>При этом, как мы видим на рис. 3.16, пользователь может распечатать эту информацию с помощью произвольной команды </w:t>
      </w:r>
      <w:r>
        <w:rPr>
          <w:rStyle w:val="interface"/>
          <w:rFonts w:ascii="Arial" w:hAnsi="Arial" w:cs="Arial"/>
          <w:i/>
          <w:iCs/>
          <w:color w:val="000000"/>
        </w:rPr>
        <w:t>Печать</w:t>
      </w:r>
      <w:r w:rsidRPr="000E0D56">
        <w:rPr>
          <w:rStyle w:val="Arial11"/>
        </w:rPr>
        <w:t>. О том, как это делается, будет рассказано в следующем разделе.</w:t>
      </w:r>
    </w:p>
    <w:p w:rsidR="008132D0" w:rsidRDefault="008132D0" w:rsidP="008132D0">
      <w:pPr>
        <w:pStyle w:val="3"/>
      </w:pPr>
      <w:bookmarkStart w:id="29" w:name="_Toc30880795"/>
      <w:r>
        <w:t>Обработка формирования команд в сообщении</w:t>
      </w:r>
      <w:bookmarkEnd w:id="29"/>
    </w:p>
    <w:p w:rsidR="008132D0" w:rsidRPr="000E0D56" w:rsidRDefault="008132D0" w:rsidP="007621EC">
      <w:pPr>
        <w:rPr>
          <w:rStyle w:val="Arial11"/>
        </w:rPr>
      </w:pPr>
      <w:r w:rsidRPr="000E0D56">
        <w:rPr>
          <w:rStyle w:val="Arial11"/>
        </w:rPr>
        <w:t>Кроме того, что бот отправляет пользователю дополнительную кадровую информацию о сотруднике, он предоставляет ему возможность распечатать эту информацию с помощью команды </w:t>
      </w:r>
      <w:r>
        <w:rPr>
          <w:rStyle w:val="interface"/>
          <w:rFonts w:ascii="Arial" w:hAnsi="Arial" w:cs="Arial"/>
          <w:i/>
          <w:iCs/>
          <w:color w:val="000000"/>
        </w:rPr>
        <w:t>Печать</w:t>
      </w:r>
      <w:r w:rsidRPr="000E0D56">
        <w:rPr>
          <w:rStyle w:val="Arial11"/>
        </w:rPr>
        <w:t>, добавленной в контекстное меню сообщения.</w:t>
      </w:r>
    </w:p>
    <w:p w:rsidR="008132D0" w:rsidRPr="000E0D56" w:rsidRDefault="008132D0" w:rsidP="007621EC">
      <w:pPr>
        <w:rPr>
          <w:rStyle w:val="Arial11"/>
        </w:rPr>
      </w:pPr>
      <w:r>
        <w:rPr>
          <w:rStyle w:val="interface"/>
          <w:rFonts w:ascii="Arial" w:hAnsi="Arial" w:cs="Arial"/>
          <w:i/>
          <w:iCs/>
          <w:color w:val="000000"/>
        </w:rPr>
        <w:t>Печать</w:t>
      </w:r>
      <w:r w:rsidRPr="000E0D56">
        <w:rPr>
          <w:rStyle w:val="Arial11"/>
        </w:rPr>
        <w:t> – это не стандартная команда сообщения (наподобие </w:t>
      </w:r>
      <w:proofErr w:type="gramStart"/>
      <w:r>
        <w:rPr>
          <w:rStyle w:val="interface"/>
          <w:rFonts w:ascii="Arial" w:hAnsi="Arial" w:cs="Arial"/>
          <w:i/>
          <w:iCs/>
          <w:color w:val="000000"/>
        </w:rPr>
        <w:t>Копировать</w:t>
      </w:r>
      <w:proofErr w:type="gramEnd"/>
      <w:r w:rsidRPr="000E0D56">
        <w:rPr>
          <w:rStyle w:val="Arial11"/>
        </w:rPr>
        <w:t>, </w:t>
      </w:r>
      <w:r>
        <w:rPr>
          <w:rStyle w:val="interface"/>
          <w:rFonts w:ascii="Arial" w:hAnsi="Arial" w:cs="Arial"/>
          <w:i/>
          <w:iCs/>
          <w:color w:val="000000"/>
        </w:rPr>
        <w:t>Удалить</w:t>
      </w:r>
      <w:r w:rsidRPr="000E0D56">
        <w:rPr>
          <w:rStyle w:val="Arial11"/>
        </w:rPr>
        <w:t> и т. п.), а наша собственная команда, которую мы должны добавить в список команд сообщения и обеспечить выполнение этой команды.</w:t>
      </w:r>
    </w:p>
    <w:p w:rsidR="008132D0" w:rsidRPr="000E0D56" w:rsidRDefault="008132D0" w:rsidP="007621EC">
      <w:pPr>
        <w:rPr>
          <w:rStyle w:val="Arial11"/>
        </w:rPr>
      </w:pPr>
      <w:r w:rsidRPr="000E0D56">
        <w:rPr>
          <w:rStyle w:val="Arial11"/>
        </w:rPr>
        <w:t>Для этого мы должны при начале работы системы подключить процедуру-обработчик, вызываемую при нажатии правой кнопки мыши на сообщении. Для этого нам нужно описать эту процедуру с помощью описания оповещения и подключить ее методом </w:t>
      </w:r>
      <w:r>
        <w:rPr>
          <w:rStyle w:val="command"/>
          <w:rFonts w:ascii="Arial" w:hAnsi="Arial" w:cs="Arial"/>
          <w:i/>
          <w:iCs/>
          <w:color w:val="000000"/>
        </w:rPr>
        <w:t>ПодключитьОбработчикФормированияКоманд</w:t>
      </w:r>
      <w:r w:rsidRPr="000E0D56">
        <w:rPr>
          <w:rStyle w:val="Arial11"/>
        </w:rPr>
        <w:t> менеджера системы взаимодействия.</w:t>
      </w:r>
    </w:p>
    <w:p w:rsidR="008132D0" w:rsidRPr="000E0D56" w:rsidRDefault="008132D0" w:rsidP="007621EC">
      <w:pPr>
        <w:rPr>
          <w:rStyle w:val="Arial11"/>
        </w:rPr>
      </w:pPr>
      <w:r w:rsidRPr="000E0D56">
        <w:rPr>
          <w:rStyle w:val="Arial11"/>
        </w:rPr>
        <w:t>Ранее мы уже описывали процедуру </w:t>
      </w:r>
      <w:proofErr w:type="gramStart"/>
      <w:r>
        <w:rPr>
          <w:rStyle w:val="command"/>
          <w:rFonts w:ascii="Arial" w:hAnsi="Arial" w:cs="Arial"/>
          <w:i/>
          <w:iCs/>
          <w:color w:val="000000"/>
        </w:rPr>
        <w:t>ПриНачалеРаботыСистемы(</w:t>
      </w:r>
      <w:proofErr w:type="gramEnd"/>
      <w:r>
        <w:rPr>
          <w:rStyle w:val="command"/>
          <w:rFonts w:ascii="Arial" w:hAnsi="Arial" w:cs="Arial"/>
          <w:i/>
          <w:iCs/>
          <w:color w:val="000000"/>
        </w:rPr>
        <w:t>)</w:t>
      </w:r>
      <w:r w:rsidRPr="000E0D56">
        <w:rPr>
          <w:rStyle w:val="Arial11"/>
        </w:rPr>
        <w:t> в модуле </w:t>
      </w:r>
      <w:r>
        <w:rPr>
          <w:rStyle w:val="interface"/>
          <w:rFonts w:ascii="Arial" w:hAnsi="Arial" w:cs="Arial"/>
          <w:i/>
          <w:iCs/>
          <w:color w:val="000000"/>
        </w:rPr>
        <w:t>КадровыйПомощникКлиент</w:t>
      </w:r>
      <w:r w:rsidRPr="000E0D56">
        <w:rPr>
          <w:rStyle w:val="Arial11"/>
        </w:rPr>
        <w:t>, которая вызывается из модуля приложения при начале работы системы. Мы использовали эту процедуру для подключения обработчика отправки сообщений и обработчика действий сообщения.</w:t>
      </w:r>
    </w:p>
    <w:p w:rsidR="008132D0" w:rsidRDefault="008132D0" w:rsidP="007621EC">
      <w:r>
        <w:t>Теперь дополним эту процедуру следующим образом (листинг 3.25).</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3.25.</w:t>
      </w:r>
      <w:r>
        <w:rPr>
          <w:rFonts w:ascii="Arial" w:hAnsi="Arial" w:cs="Arial"/>
          <w:color w:val="000000"/>
          <w:sz w:val="20"/>
          <w:szCs w:val="20"/>
        </w:rPr>
        <w:t> Процедура «ПриНачалеРаботыСистемы» общего модуля «КадровыйПомощникКлиент»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ПриНачалеРаботыСистемы</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Обработчик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ОписаниеОповещения</w:t>
      </w:r>
      <w:r>
        <w:rPr>
          <w:rStyle w:val="k"/>
          <w:rFonts w:ascii="Courier" w:hAnsi="Courier"/>
          <w:color w:val="FF0000"/>
          <w:sz w:val="22"/>
          <w:szCs w:val="22"/>
        </w:rPr>
        <w:t>(</w:t>
      </w:r>
      <w:proofErr w:type="gramEnd"/>
      <w:r>
        <w:rPr>
          <w:rStyle w:val="s"/>
          <w:rFonts w:ascii="Courier" w:hAnsi="Courier"/>
          <w:color w:val="000000"/>
          <w:sz w:val="22"/>
          <w:szCs w:val="22"/>
        </w:rPr>
        <w:t>"ОбработкаОтправкиСообщения"</w:t>
      </w:r>
      <w:r>
        <w:rPr>
          <w:rStyle w:val="k"/>
          <w:rFonts w:ascii="Courier" w:hAnsi="Courier"/>
          <w:color w:val="FF0000"/>
          <w:sz w:val="22"/>
          <w:szCs w:val="22"/>
        </w:rPr>
        <w:t>,</w:t>
      </w:r>
      <w:r>
        <w:rPr>
          <w:rFonts w:ascii="Courier" w:hAnsi="Courier"/>
          <w:color w:val="0000FF"/>
          <w:sz w:val="22"/>
          <w:szCs w:val="22"/>
        </w:rPr>
        <w:t> ЭтотОбъект</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СистемаВзаимодействия</w:t>
      </w:r>
      <w:r>
        <w:rPr>
          <w:rStyle w:val="k"/>
          <w:rFonts w:ascii="Courier" w:hAnsi="Courier"/>
          <w:color w:val="FF0000"/>
          <w:sz w:val="22"/>
          <w:szCs w:val="22"/>
        </w:rPr>
        <w:t>.</w:t>
      </w:r>
      <w:r>
        <w:rPr>
          <w:rFonts w:ascii="Courier" w:hAnsi="Courier"/>
          <w:color w:val="0000FF"/>
          <w:sz w:val="22"/>
          <w:szCs w:val="22"/>
        </w:rPr>
        <w:t>ПодключитьОбработчикПослеОтправкиСообщения</w:t>
      </w:r>
      <w:r>
        <w:rPr>
          <w:rStyle w:val="k"/>
          <w:rFonts w:ascii="Courier" w:hAnsi="Courier"/>
          <w:color w:val="FF0000"/>
          <w:sz w:val="22"/>
          <w:szCs w:val="22"/>
        </w:rPr>
        <w:t>(</w:t>
      </w:r>
      <w:r>
        <w:rPr>
          <w:rFonts w:ascii="Courier" w:hAnsi="Courier"/>
          <w:color w:val="0000FF"/>
          <w:sz w:val="22"/>
          <w:szCs w:val="22"/>
        </w:rPr>
        <w:t>Обработчик</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Обработчик2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ОписаниеОповещения</w:t>
      </w:r>
      <w:r>
        <w:rPr>
          <w:rStyle w:val="k"/>
          <w:rFonts w:ascii="Courier" w:hAnsi="Courier"/>
          <w:color w:val="FF0000"/>
          <w:sz w:val="22"/>
          <w:szCs w:val="22"/>
        </w:rPr>
        <w:t>(</w:t>
      </w:r>
      <w:proofErr w:type="gramEnd"/>
      <w:r>
        <w:rPr>
          <w:rStyle w:val="s"/>
          <w:rFonts w:ascii="Courier" w:hAnsi="Courier"/>
          <w:color w:val="000000"/>
          <w:sz w:val="22"/>
          <w:szCs w:val="22"/>
        </w:rPr>
        <w:t>"ОбработкаДействияСообщения"</w:t>
      </w:r>
      <w:r>
        <w:rPr>
          <w:rStyle w:val="k"/>
          <w:rFonts w:ascii="Courier" w:hAnsi="Courier"/>
          <w:color w:val="FF0000"/>
          <w:sz w:val="22"/>
          <w:szCs w:val="22"/>
        </w:rPr>
        <w:t>,</w:t>
      </w:r>
      <w:r>
        <w:rPr>
          <w:rFonts w:ascii="Courier" w:hAnsi="Courier"/>
          <w:color w:val="0000FF"/>
          <w:sz w:val="22"/>
          <w:szCs w:val="22"/>
        </w:rPr>
        <w:t> ЭтотОбъект</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СистемаВзаимодействия</w:t>
      </w:r>
      <w:r>
        <w:rPr>
          <w:rStyle w:val="k"/>
          <w:rFonts w:ascii="Courier" w:hAnsi="Courier"/>
          <w:color w:val="FF0000"/>
          <w:sz w:val="22"/>
          <w:szCs w:val="22"/>
        </w:rPr>
        <w:t>.</w:t>
      </w:r>
      <w:r>
        <w:rPr>
          <w:rFonts w:ascii="Courier" w:hAnsi="Courier"/>
          <w:color w:val="0000FF"/>
          <w:sz w:val="22"/>
          <w:szCs w:val="22"/>
        </w:rPr>
        <w:t> ПодключитьОбработчикДействияСообщения</w:t>
      </w:r>
      <w:r>
        <w:rPr>
          <w:rStyle w:val="k"/>
          <w:rFonts w:ascii="Courier" w:hAnsi="Courier"/>
          <w:color w:val="FF0000"/>
          <w:sz w:val="22"/>
          <w:szCs w:val="22"/>
        </w:rPr>
        <w:t>(</w:t>
      </w:r>
      <w:r>
        <w:rPr>
          <w:rFonts w:ascii="Courier" w:hAnsi="Courier"/>
          <w:color w:val="0000FF"/>
          <w:sz w:val="22"/>
          <w:szCs w:val="22"/>
        </w:rPr>
        <w:t>Обработчик2</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Обработчик3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ОписаниеОповещения</w:t>
      </w:r>
      <w:r>
        <w:rPr>
          <w:rStyle w:val="k"/>
          <w:rFonts w:ascii="Courier" w:hAnsi="Courier"/>
          <w:color w:val="FF0000"/>
          <w:sz w:val="22"/>
          <w:szCs w:val="22"/>
        </w:rPr>
        <w:t>(</w:t>
      </w:r>
      <w:proofErr w:type="gramEnd"/>
      <w:r>
        <w:rPr>
          <w:rStyle w:val="s"/>
          <w:rFonts w:ascii="Courier" w:hAnsi="Courier"/>
          <w:color w:val="000000"/>
          <w:sz w:val="22"/>
          <w:szCs w:val="22"/>
        </w:rPr>
        <w:t>"ОбработкаФормированияКоманд"</w:t>
      </w:r>
      <w:r>
        <w:rPr>
          <w:rStyle w:val="k"/>
          <w:rFonts w:ascii="Courier" w:hAnsi="Courier"/>
          <w:color w:val="FF0000"/>
          <w:sz w:val="22"/>
          <w:szCs w:val="22"/>
        </w:rPr>
        <w:t>,</w:t>
      </w:r>
      <w:r>
        <w:rPr>
          <w:rFonts w:ascii="Courier" w:hAnsi="Courier"/>
          <w:color w:val="0000FF"/>
          <w:sz w:val="22"/>
          <w:szCs w:val="22"/>
        </w:rPr>
        <w:t> ЭтотОбъект</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СистемаВзаимодействия</w:t>
      </w:r>
      <w:r>
        <w:rPr>
          <w:rStyle w:val="k"/>
          <w:rFonts w:ascii="Courier" w:hAnsi="Courier"/>
          <w:color w:val="FF0000"/>
          <w:sz w:val="22"/>
          <w:szCs w:val="22"/>
        </w:rPr>
        <w:t>.</w:t>
      </w:r>
      <w:r>
        <w:rPr>
          <w:rFonts w:ascii="Courier" w:hAnsi="Courier"/>
          <w:color w:val="0000FF"/>
          <w:sz w:val="22"/>
          <w:szCs w:val="22"/>
        </w:rPr>
        <w:t>ПодключитьОбработчикФормированияКоманд</w:t>
      </w:r>
      <w:r>
        <w:rPr>
          <w:rStyle w:val="k"/>
          <w:rFonts w:ascii="Courier" w:hAnsi="Courier"/>
          <w:color w:val="FF0000"/>
          <w:sz w:val="22"/>
          <w:szCs w:val="22"/>
        </w:rPr>
        <w:t>(</w:t>
      </w:r>
      <w:r>
        <w:rPr>
          <w:rFonts w:ascii="Courier" w:hAnsi="Courier"/>
          <w:color w:val="0000FF"/>
          <w:sz w:val="22"/>
          <w:szCs w:val="22"/>
        </w:rPr>
        <w:t>Обработчик3</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7621EC">
      <w:pPr>
        <w:rPr>
          <w:rStyle w:val="Arial11"/>
        </w:rPr>
      </w:pPr>
      <w:r w:rsidRPr="000E0D56">
        <w:rPr>
          <w:rStyle w:val="Arial11"/>
        </w:rPr>
        <w:t>В выделенном фрагменте процедуры мы описываем обработчик оповещения и подключаем процедуру </w:t>
      </w:r>
      <w:proofErr w:type="gramStart"/>
      <w:r>
        <w:rPr>
          <w:rStyle w:val="command"/>
          <w:rFonts w:ascii="Arial" w:hAnsi="Arial" w:cs="Arial"/>
          <w:i/>
          <w:iCs/>
          <w:color w:val="000000"/>
        </w:rPr>
        <w:t>ОбработкаФормированияКоманд(</w:t>
      </w:r>
      <w:proofErr w:type="gramEnd"/>
      <w:r>
        <w:rPr>
          <w:rStyle w:val="command"/>
          <w:rFonts w:ascii="Arial" w:hAnsi="Arial" w:cs="Arial"/>
          <w:i/>
          <w:iCs/>
          <w:color w:val="000000"/>
        </w:rPr>
        <w:t>)</w:t>
      </w:r>
      <w:r w:rsidRPr="000E0D56">
        <w:rPr>
          <w:rStyle w:val="Arial11"/>
        </w:rPr>
        <w:t>, которая будет вызываться при нажатии правой кнопки мыши в сообщении.</w:t>
      </w:r>
    </w:p>
    <w:p w:rsidR="008132D0" w:rsidRPr="000E0D56" w:rsidRDefault="008132D0" w:rsidP="007621EC">
      <w:pPr>
        <w:rPr>
          <w:rStyle w:val="Arial11"/>
        </w:rPr>
      </w:pPr>
      <w:r w:rsidRPr="000E0D56">
        <w:rPr>
          <w:rStyle w:val="Arial11"/>
        </w:rPr>
        <w:t>Первым параметром в обработчик оповещения передается объект </w:t>
      </w:r>
      <w:r>
        <w:rPr>
          <w:rStyle w:val="command"/>
          <w:rFonts w:ascii="Arial" w:hAnsi="Arial" w:cs="Arial"/>
          <w:i/>
          <w:iCs/>
          <w:color w:val="000000"/>
        </w:rPr>
        <w:t>ПараметрыФормированияКомандСистемыВзаимодействия</w:t>
      </w:r>
      <w:r w:rsidRPr="000E0D56">
        <w:rPr>
          <w:rStyle w:val="Arial11"/>
        </w:rPr>
        <w:t>, в свойстве </w:t>
      </w:r>
      <w:r>
        <w:rPr>
          <w:rStyle w:val="command"/>
          <w:rFonts w:ascii="Arial" w:hAnsi="Arial" w:cs="Arial"/>
          <w:i/>
          <w:iCs/>
          <w:color w:val="000000"/>
        </w:rPr>
        <w:t>Сообщение</w:t>
      </w:r>
      <w:r w:rsidRPr="000E0D56">
        <w:rPr>
          <w:rStyle w:val="Arial11"/>
        </w:rPr>
        <w:t> которого содержатся данные (</w:t>
      </w:r>
      <w:r>
        <w:rPr>
          <w:rStyle w:val="command"/>
          <w:rFonts w:ascii="Arial" w:hAnsi="Arial" w:cs="Arial"/>
          <w:i/>
          <w:iCs/>
          <w:color w:val="000000"/>
        </w:rPr>
        <w:t>Параметры.Сообщение.Данные</w:t>
      </w:r>
      <w:r w:rsidRPr="000E0D56">
        <w:rPr>
          <w:rStyle w:val="Arial11"/>
        </w:rPr>
        <w:t>), нужные нам для формирования нашей команды.</w:t>
      </w:r>
    </w:p>
    <w:p w:rsidR="008132D0" w:rsidRPr="000E0D56" w:rsidRDefault="008132D0" w:rsidP="007621EC">
      <w:pPr>
        <w:rPr>
          <w:rStyle w:val="Arial11"/>
        </w:rPr>
      </w:pPr>
      <w:r w:rsidRPr="000E0D56">
        <w:rPr>
          <w:rStyle w:val="Arial11"/>
        </w:rPr>
        <w:t>Вторым параметром передается массив стандартных команд – элементов типа </w:t>
      </w:r>
      <w:r>
        <w:rPr>
          <w:rStyle w:val="command"/>
          <w:rFonts w:ascii="Arial" w:hAnsi="Arial" w:cs="Arial"/>
          <w:i/>
          <w:iCs/>
          <w:color w:val="000000"/>
        </w:rPr>
        <w:t>ОписаниеКомандыСистемыВзаимодействия</w:t>
      </w:r>
      <w:r w:rsidRPr="000E0D56">
        <w:rPr>
          <w:rStyle w:val="Arial11"/>
        </w:rPr>
        <w:t>. При вызове обработчика массив заполняется списком команд по умолчанию. Этот массив можно дополнить своими собственными командами.</w:t>
      </w:r>
    </w:p>
    <w:p w:rsidR="008132D0" w:rsidRDefault="008132D0" w:rsidP="007621EC">
      <w:r>
        <w:t>Важно понимать, что обработчик формирования команд будет вызываться в любом сообщении не только при нажатии правой кнопки мыши, но и при нажатии левой или правой кнопки мыши на гиперссылке в тексте сообщения, на вложении, а также на гиперссылке действия.</w:t>
      </w:r>
    </w:p>
    <w:p w:rsidR="008132D0" w:rsidRPr="000E0D56" w:rsidRDefault="008132D0" w:rsidP="007621EC">
      <w:pPr>
        <w:rPr>
          <w:rStyle w:val="Arial11"/>
        </w:rPr>
      </w:pPr>
      <w:r w:rsidRPr="000E0D56">
        <w:rPr>
          <w:rStyle w:val="Arial11"/>
        </w:rPr>
        <w:t>Поэтому для работы нашего алгоритма нам потребуется проверка – то ли это сообщение, в котором нужно показывать команду </w:t>
      </w:r>
      <w:r>
        <w:rPr>
          <w:rStyle w:val="interface"/>
          <w:rFonts w:ascii="Arial" w:hAnsi="Arial" w:cs="Arial"/>
          <w:i/>
          <w:iCs/>
          <w:color w:val="000000"/>
        </w:rPr>
        <w:t>Печать</w:t>
      </w:r>
      <w:r w:rsidRPr="000E0D56">
        <w:rPr>
          <w:rStyle w:val="Arial11"/>
        </w:rPr>
        <w:t>.</w:t>
      </w:r>
    </w:p>
    <w:p w:rsidR="008132D0" w:rsidRPr="000E0D56" w:rsidRDefault="008132D0" w:rsidP="007621EC">
      <w:pPr>
        <w:rPr>
          <w:rStyle w:val="Arial11"/>
        </w:rPr>
      </w:pPr>
      <w:r w:rsidRPr="000E0D56">
        <w:rPr>
          <w:rStyle w:val="Arial11"/>
        </w:rPr>
        <w:t>Экспортную процедуру </w:t>
      </w:r>
      <w:proofErr w:type="gramStart"/>
      <w:r>
        <w:rPr>
          <w:rStyle w:val="command"/>
          <w:rFonts w:ascii="Arial" w:hAnsi="Arial" w:cs="Arial"/>
          <w:i/>
          <w:iCs/>
          <w:color w:val="000000"/>
        </w:rPr>
        <w:t>ОбработкаФормированияКоманд(</w:t>
      </w:r>
      <w:proofErr w:type="gramEnd"/>
      <w:r>
        <w:rPr>
          <w:rStyle w:val="command"/>
          <w:rFonts w:ascii="Arial" w:hAnsi="Arial" w:cs="Arial"/>
          <w:i/>
          <w:iCs/>
          <w:color w:val="000000"/>
        </w:rPr>
        <w:t>)</w:t>
      </w:r>
      <w:r w:rsidRPr="000E0D56">
        <w:rPr>
          <w:rStyle w:val="Arial11"/>
        </w:rPr>
        <w:t> поместим в модуле </w:t>
      </w:r>
      <w:r>
        <w:rPr>
          <w:rStyle w:val="interface"/>
          <w:rFonts w:ascii="Arial" w:hAnsi="Arial" w:cs="Arial"/>
          <w:i/>
          <w:iCs/>
          <w:color w:val="000000"/>
        </w:rPr>
        <w:t>КадровыйПомощникКлиент</w:t>
      </w:r>
      <w:r w:rsidRPr="000E0D56">
        <w:rPr>
          <w:rStyle w:val="Arial11"/>
        </w:rPr>
        <w:t> и заполним ее следующим образом (листинг 3.26).</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3.26.</w:t>
      </w:r>
      <w:r>
        <w:rPr>
          <w:rFonts w:ascii="Arial" w:hAnsi="Arial" w:cs="Arial"/>
          <w:color w:val="000000"/>
          <w:sz w:val="20"/>
          <w:szCs w:val="20"/>
        </w:rPr>
        <w:t> Процедура «ОбработкаФормированияКоманд»</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Процедура</w:t>
      </w:r>
      <w:r>
        <w:rPr>
          <w:rFonts w:ascii="Courier" w:hAnsi="Courier"/>
          <w:color w:val="0000FF"/>
          <w:sz w:val="22"/>
          <w:szCs w:val="22"/>
        </w:rPr>
        <w:t> </w:t>
      </w:r>
      <w:proofErr w:type="gramStart"/>
      <w:r>
        <w:rPr>
          <w:rFonts w:ascii="Courier" w:hAnsi="Courier"/>
          <w:color w:val="0000FF"/>
          <w:sz w:val="22"/>
          <w:szCs w:val="22"/>
        </w:rPr>
        <w:t>ОбработкаФормированияКоманд</w:t>
      </w:r>
      <w:r>
        <w:rPr>
          <w:rStyle w:val="k"/>
          <w:rFonts w:ascii="Courier" w:hAnsi="Courier"/>
          <w:color w:val="FF0000"/>
          <w:sz w:val="22"/>
          <w:szCs w:val="22"/>
        </w:rPr>
        <w:t>(</w:t>
      </w:r>
      <w:proofErr w:type="gramEnd"/>
      <w:r>
        <w:rPr>
          <w:rFonts w:ascii="Courier" w:hAnsi="Courier"/>
          <w:color w:val="0000FF"/>
          <w:sz w:val="22"/>
          <w:szCs w:val="22"/>
        </w:rPr>
        <w:t>Параметры</w:t>
      </w:r>
      <w:r>
        <w:rPr>
          <w:rStyle w:val="k"/>
          <w:rFonts w:ascii="Courier" w:hAnsi="Courier"/>
          <w:color w:val="FF0000"/>
          <w:sz w:val="22"/>
          <w:szCs w:val="22"/>
        </w:rPr>
        <w:t>,</w:t>
      </w:r>
      <w:r>
        <w:rPr>
          <w:rFonts w:ascii="Courier" w:hAnsi="Courier"/>
          <w:color w:val="0000FF"/>
          <w:sz w:val="22"/>
          <w:szCs w:val="22"/>
        </w:rPr>
        <w:t> Команды</w:t>
      </w:r>
      <w:r>
        <w:rPr>
          <w:rStyle w:val="k"/>
          <w:rFonts w:ascii="Courier" w:hAnsi="Courier"/>
          <w:color w:val="FF0000"/>
          <w:sz w:val="22"/>
          <w:szCs w:val="22"/>
        </w:rPr>
        <w:t>,</w:t>
      </w:r>
      <w:r>
        <w:rPr>
          <w:rFonts w:ascii="Courier" w:hAnsi="Courier"/>
          <w:color w:val="0000FF"/>
          <w:sz w:val="22"/>
          <w:szCs w:val="22"/>
        </w:rPr>
        <w:t> КомандаПоУмолчанию</w:t>
      </w:r>
      <w:r>
        <w:rPr>
          <w:rStyle w:val="k"/>
          <w:rFonts w:ascii="Courier" w:hAnsi="Courier"/>
          <w:color w:val="FF0000"/>
          <w:sz w:val="22"/>
          <w:szCs w:val="22"/>
        </w:rPr>
        <w:t>,</w:t>
      </w:r>
      <w:r>
        <w:rPr>
          <w:rFonts w:ascii="Courier" w:hAnsi="Courier"/>
          <w:color w:val="0000FF"/>
          <w:sz w:val="22"/>
          <w:szCs w:val="22"/>
        </w:rPr>
        <w:t> ДопПараметры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ДанныеСообщения </w:t>
      </w:r>
      <w:r>
        <w:rPr>
          <w:rStyle w:val="k"/>
          <w:rFonts w:ascii="Courier" w:hAnsi="Courier"/>
          <w:color w:val="FF0000"/>
          <w:sz w:val="22"/>
          <w:szCs w:val="22"/>
        </w:rPr>
        <w:t>=</w:t>
      </w:r>
      <w:r>
        <w:rPr>
          <w:rFonts w:ascii="Courier" w:hAnsi="Courier"/>
          <w:color w:val="0000FF"/>
          <w:sz w:val="22"/>
          <w:szCs w:val="22"/>
        </w:rPr>
        <w:t> Параметры</w:t>
      </w:r>
      <w:r>
        <w:rPr>
          <w:rStyle w:val="k"/>
          <w:rFonts w:ascii="Courier" w:hAnsi="Courier"/>
          <w:color w:val="FF0000"/>
          <w:sz w:val="22"/>
          <w:szCs w:val="22"/>
        </w:rPr>
        <w:t>.</w:t>
      </w: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ТипЗнч</w:t>
      </w:r>
      <w:r>
        <w:rPr>
          <w:rStyle w:val="k"/>
          <w:rFonts w:ascii="Courier" w:hAnsi="Courier"/>
          <w:color w:val="FF0000"/>
          <w:sz w:val="22"/>
          <w:szCs w:val="22"/>
        </w:rPr>
        <w:t>(</w:t>
      </w:r>
      <w:r>
        <w:rPr>
          <w:rFonts w:ascii="Courier" w:hAnsi="Courier"/>
          <w:color w:val="0000FF"/>
          <w:sz w:val="22"/>
          <w:szCs w:val="22"/>
        </w:rPr>
        <w:t>ДанныеСообщения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Тип</w:t>
      </w:r>
      <w:r>
        <w:rPr>
          <w:rStyle w:val="k"/>
          <w:rFonts w:ascii="Courier" w:hAnsi="Courier"/>
          <w:color w:val="FF0000"/>
          <w:sz w:val="22"/>
          <w:szCs w:val="22"/>
        </w:rPr>
        <w:t>(</w:t>
      </w:r>
      <w:r>
        <w:rPr>
          <w:rStyle w:val="s"/>
          <w:rFonts w:ascii="Courier" w:hAnsi="Courier"/>
          <w:color w:val="000000"/>
          <w:sz w:val="22"/>
          <w:szCs w:val="22"/>
        </w:rPr>
        <w:t>"Структура"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w:t>
      </w:r>
      <w:r>
        <w:rPr>
          <w:rFonts w:ascii="Courier" w:hAnsi="Courier"/>
          <w:color w:val="0000FF"/>
          <w:sz w:val="22"/>
          <w:szCs w:val="22"/>
        </w:rPr>
        <w:t> ДанныеСообщения</w:t>
      </w:r>
      <w:r>
        <w:rPr>
          <w:rStyle w:val="k"/>
          <w:rFonts w:ascii="Courier" w:hAnsi="Courier"/>
          <w:color w:val="FF0000"/>
          <w:sz w:val="22"/>
          <w:szCs w:val="22"/>
        </w:rPr>
        <w:t>.</w:t>
      </w:r>
      <w:r>
        <w:rPr>
          <w:rFonts w:ascii="Courier" w:hAnsi="Courier"/>
          <w:color w:val="0000FF"/>
          <w:sz w:val="22"/>
          <w:szCs w:val="22"/>
        </w:rPr>
        <w:t>Свойство</w:t>
      </w:r>
      <w:r>
        <w:rPr>
          <w:rStyle w:val="k"/>
          <w:rFonts w:ascii="Courier" w:hAnsi="Courier"/>
          <w:color w:val="FF0000"/>
          <w:sz w:val="22"/>
          <w:szCs w:val="22"/>
        </w:rPr>
        <w:t>(</w:t>
      </w:r>
      <w:r>
        <w:rPr>
          <w:rStyle w:val="s"/>
          <w:rFonts w:ascii="Courier" w:hAnsi="Courier"/>
          <w:color w:val="000000"/>
          <w:sz w:val="22"/>
          <w:szCs w:val="22"/>
        </w:rPr>
        <w:t>"Печатать"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ОбработчикКоманды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ОписаниеОповещения</w:t>
      </w:r>
      <w:r>
        <w:rPr>
          <w:rStyle w:val="k"/>
          <w:rFonts w:ascii="Courier" w:hAnsi="Courier"/>
          <w:color w:val="FF0000"/>
          <w:sz w:val="22"/>
          <w:szCs w:val="22"/>
        </w:rPr>
        <w:t>(</w:t>
      </w:r>
      <w:proofErr w:type="gramEnd"/>
      <w:r>
        <w:rPr>
          <w:rStyle w:val="s"/>
          <w:rFonts w:ascii="Courier" w:hAnsi="Courier"/>
          <w:color w:val="000000"/>
          <w:sz w:val="22"/>
          <w:szCs w:val="22"/>
        </w:rPr>
        <w:t>"ОбработкаВыполненияКоманды"</w:t>
      </w:r>
      <w:r>
        <w:rPr>
          <w:rStyle w:val="k"/>
          <w:rFonts w:ascii="Courier" w:hAnsi="Courier"/>
          <w:color w:val="FF0000"/>
          <w:sz w:val="22"/>
          <w:szCs w:val="22"/>
        </w:rPr>
        <w:t>,</w:t>
      </w:r>
      <w:r>
        <w:rPr>
          <w:rFonts w:ascii="Courier" w:hAnsi="Courier"/>
          <w:color w:val="0000FF"/>
          <w:sz w:val="22"/>
          <w:szCs w:val="22"/>
        </w:rPr>
        <w:t> ЭтотОбъект</w:t>
      </w:r>
      <w:r>
        <w:rPr>
          <w:rStyle w:val="k"/>
          <w:rFonts w:ascii="Courier" w:hAnsi="Courier"/>
          <w:color w:val="FF0000"/>
          <w:sz w:val="22"/>
          <w:szCs w:val="22"/>
        </w:rPr>
        <w:t>,</w:t>
      </w:r>
      <w:r>
        <w:rPr>
          <w:rFonts w:ascii="Courier" w:hAnsi="Courier"/>
          <w:color w:val="0000FF"/>
          <w:sz w:val="22"/>
          <w:szCs w:val="22"/>
        </w:rPr>
        <w:t> ДанныеСообщения</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НоваяКоманда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ОписаниеКомандыСистемыВзаимодействия</w:t>
      </w:r>
      <w:r>
        <w:rPr>
          <w:rStyle w:val="k"/>
          <w:rFonts w:ascii="Courier" w:hAnsi="Courier"/>
          <w:color w:val="FF0000"/>
          <w:sz w:val="22"/>
          <w:szCs w:val="22"/>
        </w:rPr>
        <w:t>(</w:t>
      </w:r>
      <w:proofErr w:type="gramEnd"/>
      <w:r>
        <w:rPr>
          <w:rFonts w:ascii="Courier" w:hAnsi="Courier"/>
          <w:color w:val="0000FF"/>
          <w:sz w:val="22"/>
          <w:szCs w:val="22"/>
        </w:rPr>
        <w:t>ОбработчикКоманды</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"Печать"</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НоваяКоманда</w:t>
      </w:r>
      <w:r>
        <w:rPr>
          <w:rStyle w:val="k"/>
          <w:rFonts w:ascii="Courier" w:hAnsi="Courier"/>
          <w:color w:val="FF0000"/>
          <w:sz w:val="22"/>
          <w:szCs w:val="22"/>
        </w:rPr>
        <w:t>.</w:t>
      </w:r>
      <w:r>
        <w:rPr>
          <w:rFonts w:ascii="Courier" w:hAnsi="Courier"/>
          <w:color w:val="0000FF"/>
          <w:sz w:val="22"/>
          <w:szCs w:val="22"/>
        </w:rPr>
        <w:t>Доступность </w:t>
      </w:r>
      <w:r>
        <w:rPr>
          <w:rStyle w:val="k"/>
          <w:rFonts w:ascii="Courier" w:hAnsi="Courier"/>
          <w:color w:val="FF0000"/>
          <w:sz w:val="22"/>
          <w:szCs w:val="22"/>
        </w:rPr>
        <w:t>=</w:t>
      </w:r>
      <w:r>
        <w:rPr>
          <w:rFonts w:ascii="Courier" w:hAnsi="Courier"/>
          <w:color w:val="0000FF"/>
          <w:sz w:val="22"/>
          <w:szCs w:val="22"/>
        </w:rPr>
        <w:t> ДанныеСообщения</w:t>
      </w:r>
      <w:r>
        <w:rPr>
          <w:rStyle w:val="k"/>
          <w:rFonts w:ascii="Courier" w:hAnsi="Courier"/>
          <w:color w:val="FF0000"/>
          <w:sz w:val="22"/>
          <w:szCs w:val="22"/>
        </w:rPr>
        <w:t>.</w:t>
      </w:r>
      <w:r>
        <w:rPr>
          <w:rFonts w:ascii="Courier" w:hAnsi="Courier"/>
          <w:color w:val="0000FF"/>
          <w:sz w:val="22"/>
          <w:szCs w:val="22"/>
        </w:rPr>
        <w:t>Печатать</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Команды</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НоваяКоманда</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7621EC">
      <w:pPr>
        <w:rPr>
          <w:rStyle w:val="Arial11"/>
        </w:rPr>
      </w:pPr>
      <w:r w:rsidRPr="000E0D56">
        <w:rPr>
          <w:rStyle w:val="Arial11"/>
        </w:rPr>
        <w:t>В этом обработчике мы сначала проверяем, надо ли в контекстном меню этого сообщения показывать команду </w:t>
      </w:r>
      <w:r>
        <w:rPr>
          <w:rStyle w:val="interface"/>
          <w:rFonts w:ascii="Arial" w:hAnsi="Arial" w:cs="Arial"/>
          <w:i/>
          <w:iCs/>
          <w:color w:val="000000"/>
        </w:rPr>
        <w:t>Печать</w:t>
      </w:r>
      <w:r w:rsidRPr="000E0D56">
        <w:rPr>
          <w:rStyle w:val="Arial11"/>
        </w:rPr>
        <w:t>.</w:t>
      </w:r>
    </w:p>
    <w:p w:rsidR="008132D0" w:rsidRPr="000E0D56" w:rsidRDefault="008132D0" w:rsidP="007621EC">
      <w:pPr>
        <w:rPr>
          <w:rStyle w:val="Arial11"/>
        </w:rPr>
      </w:pPr>
      <w:r w:rsidRPr="000E0D56">
        <w:rPr>
          <w:rStyle w:val="Arial11"/>
        </w:rPr>
        <w:t>Напомним, что при создании сообщения с дополнительной информацией о сотруднике (см. листинг 3.22) мы сохранили в данных сообщения структуру </w:t>
      </w:r>
      <w:r>
        <w:rPr>
          <w:rStyle w:val="command"/>
          <w:rFonts w:ascii="Arial" w:hAnsi="Arial" w:cs="Arial"/>
          <w:i/>
          <w:iCs/>
          <w:color w:val="000000"/>
        </w:rPr>
        <w:t>ПечатьИнформации</w:t>
      </w:r>
      <w:r w:rsidRPr="000E0D56">
        <w:rPr>
          <w:rStyle w:val="Arial11"/>
        </w:rPr>
        <w:t> с полями </w:t>
      </w:r>
      <w:r>
        <w:rPr>
          <w:rStyle w:val="command"/>
          <w:rFonts w:ascii="Arial" w:hAnsi="Arial" w:cs="Arial"/>
          <w:i/>
          <w:iCs/>
          <w:color w:val="000000"/>
        </w:rPr>
        <w:t>Сотрудник</w:t>
      </w:r>
      <w:r w:rsidRPr="000E0D56">
        <w:rPr>
          <w:rStyle w:val="Arial11"/>
        </w:rPr>
        <w:t> (ссылка на сотрудника) и </w:t>
      </w:r>
      <w:proofErr w:type="gramStart"/>
      <w:r>
        <w:rPr>
          <w:rStyle w:val="command"/>
          <w:rFonts w:ascii="Arial" w:hAnsi="Arial" w:cs="Arial"/>
          <w:i/>
          <w:iCs/>
          <w:color w:val="000000"/>
        </w:rPr>
        <w:t>Печатать</w:t>
      </w:r>
      <w:proofErr w:type="gramEnd"/>
      <w:r w:rsidRPr="000E0D56">
        <w:rPr>
          <w:rStyle w:val="Arial11"/>
        </w:rPr>
        <w:t> (признак печати).</w:t>
      </w:r>
    </w:p>
    <w:p w:rsidR="008132D0" w:rsidRPr="000E0D56" w:rsidRDefault="008132D0" w:rsidP="007621EC">
      <w:pPr>
        <w:rPr>
          <w:rStyle w:val="Arial11"/>
        </w:rPr>
      </w:pPr>
      <w:r w:rsidRPr="000E0D56">
        <w:rPr>
          <w:rStyle w:val="Arial11"/>
        </w:rPr>
        <w:t>И теперь при нажатии правой кнопки мыши на сообщении, как только сработает обработчик формирования команд, мы получим данные сообщения в значении первого параметра </w:t>
      </w:r>
      <w:r>
        <w:rPr>
          <w:rStyle w:val="command"/>
          <w:rFonts w:ascii="Arial" w:hAnsi="Arial" w:cs="Arial"/>
          <w:i/>
          <w:iCs/>
          <w:color w:val="000000"/>
        </w:rPr>
        <w:t>Параметры.Сообщение.Данные</w:t>
      </w:r>
      <w:r w:rsidRPr="000E0D56">
        <w:rPr>
          <w:rStyle w:val="Arial11"/>
        </w:rPr>
        <w:t>.</w:t>
      </w:r>
    </w:p>
    <w:p w:rsidR="008132D0" w:rsidRPr="000E0D56" w:rsidRDefault="008132D0" w:rsidP="007621EC">
      <w:pPr>
        <w:rPr>
          <w:rStyle w:val="Arial11"/>
        </w:rPr>
      </w:pPr>
      <w:r w:rsidRPr="000E0D56">
        <w:rPr>
          <w:rStyle w:val="Arial11"/>
        </w:rPr>
        <w:t>Поскольку, как уже говорилось, обработчик формирования команд срабатывает при нажатии мыши на любом сообщении, мы проверяем, есть ли в этой структуре данных поле </w:t>
      </w:r>
      <w:r>
        <w:rPr>
          <w:rStyle w:val="command"/>
          <w:rFonts w:ascii="Arial" w:hAnsi="Arial" w:cs="Arial"/>
          <w:i/>
          <w:iCs/>
          <w:color w:val="000000"/>
        </w:rPr>
        <w:t>Печатать</w:t>
      </w:r>
      <w:r w:rsidRPr="000E0D56">
        <w:rPr>
          <w:rStyle w:val="Arial11"/>
        </w:rPr>
        <w:t>. Если есть, значит, в контекстном меню этого сообщения нужно показывать команду </w:t>
      </w:r>
      <w:r>
        <w:rPr>
          <w:rStyle w:val="interface"/>
          <w:rFonts w:ascii="Arial" w:hAnsi="Arial" w:cs="Arial"/>
          <w:i/>
          <w:iCs/>
          <w:color w:val="000000"/>
        </w:rPr>
        <w:t>Печать</w:t>
      </w:r>
      <w:r w:rsidRPr="000E0D56">
        <w:rPr>
          <w:rStyle w:val="Arial11"/>
        </w:rPr>
        <w:t>.</w:t>
      </w:r>
    </w:p>
    <w:p w:rsidR="008132D0" w:rsidRPr="000E0D56" w:rsidRDefault="008132D0" w:rsidP="007621EC">
      <w:pPr>
        <w:rPr>
          <w:rStyle w:val="Arial11"/>
        </w:rPr>
      </w:pPr>
      <w:r w:rsidRPr="000E0D56">
        <w:rPr>
          <w:rStyle w:val="Arial11"/>
        </w:rPr>
        <w:t>В этом случае мы описываем процедуру-обработчик оповещения, которая будет выполняться при вызове нашей команды. Третьим параметром в эту процедуру мы передаем ссылку на сотрудника (значение поля структуры данных сообщения </w:t>
      </w:r>
      <w:r>
        <w:rPr>
          <w:rStyle w:val="command"/>
          <w:rFonts w:ascii="Arial" w:hAnsi="Arial" w:cs="Arial"/>
          <w:i/>
          <w:iCs/>
          <w:color w:val="000000"/>
        </w:rPr>
        <w:t>Сотрудник</w:t>
      </w:r>
      <w:r w:rsidRPr="000E0D56">
        <w:rPr>
          <w:rStyle w:val="Arial11"/>
        </w:rPr>
        <w:t>), информацию о котором нужно распечатать.</w:t>
      </w:r>
    </w:p>
    <w:p w:rsidR="008132D0" w:rsidRPr="000E0D56" w:rsidRDefault="008132D0" w:rsidP="007621EC">
      <w:pPr>
        <w:rPr>
          <w:rStyle w:val="Arial11"/>
        </w:rPr>
      </w:pPr>
      <w:r w:rsidRPr="000E0D56">
        <w:rPr>
          <w:rStyle w:val="Arial11"/>
        </w:rPr>
        <w:t>Затем создаем нашу новую команду конструктором объекта </w:t>
      </w:r>
      <w:r>
        <w:rPr>
          <w:rStyle w:val="command"/>
          <w:rFonts w:ascii="Arial" w:hAnsi="Arial" w:cs="Arial"/>
          <w:i/>
          <w:iCs/>
          <w:color w:val="000000"/>
        </w:rPr>
        <w:t>ОписаниеКомандыСистемыВзаимодействия</w:t>
      </w:r>
      <w:r w:rsidRPr="000E0D56">
        <w:rPr>
          <w:rStyle w:val="Arial11"/>
        </w:rPr>
        <w:t>, указав обработчик команды и ее имя – </w:t>
      </w:r>
      <w:r>
        <w:rPr>
          <w:rStyle w:val="interface"/>
          <w:rFonts w:ascii="Arial" w:hAnsi="Arial" w:cs="Arial"/>
          <w:i/>
          <w:iCs/>
          <w:color w:val="000000"/>
        </w:rPr>
        <w:t>Печать</w:t>
      </w:r>
      <w:r w:rsidRPr="000E0D56">
        <w:rPr>
          <w:rStyle w:val="Arial11"/>
        </w:rPr>
        <w:t>. Устанавливаем доступность нашей команды в зависимости от значения поля структуры данных сообщения </w:t>
      </w:r>
      <w:r>
        <w:rPr>
          <w:rStyle w:val="command"/>
          <w:rFonts w:ascii="Arial" w:hAnsi="Arial" w:cs="Arial"/>
          <w:i/>
          <w:iCs/>
          <w:color w:val="000000"/>
        </w:rPr>
        <w:t>Печатать</w:t>
      </w:r>
      <w:r w:rsidRPr="000E0D56">
        <w:rPr>
          <w:rStyle w:val="Arial11"/>
        </w:rPr>
        <w:t>.</w:t>
      </w:r>
    </w:p>
    <w:p w:rsidR="008132D0" w:rsidRPr="000E0D56" w:rsidRDefault="008132D0" w:rsidP="007621EC">
      <w:pPr>
        <w:rPr>
          <w:rStyle w:val="Arial11"/>
        </w:rPr>
      </w:pPr>
      <w:r w:rsidRPr="000E0D56">
        <w:rPr>
          <w:rStyle w:val="Arial11"/>
        </w:rPr>
        <w:t>После этого просто добавляем ее как новый элемент массива команд, содержащегося во втором параметре </w:t>
      </w:r>
      <w:r>
        <w:rPr>
          <w:rStyle w:val="command"/>
          <w:rFonts w:ascii="Arial" w:hAnsi="Arial" w:cs="Arial"/>
          <w:i/>
          <w:iCs/>
          <w:color w:val="000000"/>
        </w:rPr>
        <w:t>Команды</w:t>
      </w:r>
      <w:r w:rsidRPr="000E0D56">
        <w:rPr>
          <w:rStyle w:val="Arial11"/>
        </w:rPr>
        <w:t> обработчика формирования команд.</w:t>
      </w:r>
    </w:p>
    <w:p w:rsidR="008132D0" w:rsidRPr="000E0D56" w:rsidRDefault="008132D0" w:rsidP="007621EC">
      <w:pPr>
        <w:rPr>
          <w:rStyle w:val="Arial11"/>
        </w:rPr>
      </w:pPr>
      <w:r w:rsidRPr="000E0D56">
        <w:rPr>
          <w:rStyle w:val="Arial11"/>
        </w:rPr>
        <w:t>Экспортную процедуру </w:t>
      </w:r>
      <w:proofErr w:type="gramStart"/>
      <w:r>
        <w:rPr>
          <w:rStyle w:val="command"/>
          <w:rFonts w:ascii="Arial" w:hAnsi="Arial" w:cs="Arial"/>
          <w:i/>
          <w:iCs/>
          <w:color w:val="000000"/>
        </w:rPr>
        <w:t>ОбработкаВыполненияКоманды(</w:t>
      </w:r>
      <w:proofErr w:type="gramEnd"/>
      <w:r>
        <w:rPr>
          <w:rStyle w:val="command"/>
          <w:rFonts w:ascii="Arial" w:hAnsi="Arial" w:cs="Arial"/>
          <w:i/>
          <w:iCs/>
          <w:color w:val="000000"/>
        </w:rPr>
        <w:t>)</w:t>
      </w:r>
      <w:r w:rsidRPr="000E0D56">
        <w:rPr>
          <w:rStyle w:val="Arial11"/>
        </w:rPr>
        <w:t> поместим в модуле </w:t>
      </w:r>
      <w:r>
        <w:rPr>
          <w:rStyle w:val="interface"/>
          <w:rFonts w:ascii="Arial" w:hAnsi="Arial" w:cs="Arial"/>
          <w:i/>
          <w:iCs/>
          <w:color w:val="000000"/>
        </w:rPr>
        <w:t>КадровыйПомощникКлиент</w:t>
      </w:r>
      <w:r w:rsidRPr="000E0D56">
        <w:rPr>
          <w:rStyle w:val="Arial11"/>
        </w:rPr>
        <w:t> и заполним ее следующим образом (листинг 3.27).</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3.27.</w:t>
      </w:r>
      <w:r>
        <w:rPr>
          <w:rFonts w:ascii="Arial" w:hAnsi="Arial" w:cs="Arial"/>
          <w:color w:val="000000"/>
          <w:sz w:val="20"/>
          <w:szCs w:val="20"/>
        </w:rPr>
        <w:t> Процедура «ОбработкаВыполненияКоманды»</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ОбработкаВыполненияКоманды</w:t>
      </w:r>
      <w:r>
        <w:rPr>
          <w:rStyle w:val="k"/>
          <w:rFonts w:ascii="Courier" w:hAnsi="Courier"/>
          <w:color w:val="FF0000"/>
          <w:sz w:val="22"/>
          <w:szCs w:val="22"/>
        </w:rPr>
        <w:t>(</w:t>
      </w:r>
      <w:r>
        <w:rPr>
          <w:rFonts w:ascii="Courier" w:hAnsi="Courier"/>
          <w:color w:val="0000FF"/>
          <w:sz w:val="22"/>
          <w:szCs w:val="22"/>
        </w:rPr>
        <w:t>ДопПараметры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КадровыйПомощник</w:t>
      </w:r>
      <w:r>
        <w:rPr>
          <w:rStyle w:val="k"/>
          <w:rFonts w:ascii="Courier" w:hAnsi="Courier"/>
          <w:color w:val="FF0000"/>
          <w:sz w:val="22"/>
          <w:szCs w:val="22"/>
        </w:rPr>
        <w:t>.</w:t>
      </w:r>
      <w:r>
        <w:rPr>
          <w:rFonts w:ascii="Courier" w:hAnsi="Courier"/>
          <w:color w:val="0000FF"/>
          <w:sz w:val="22"/>
          <w:szCs w:val="22"/>
        </w:rPr>
        <w:t>ПечатьИнформацииОСотруднике</w:t>
      </w:r>
      <w:r>
        <w:rPr>
          <w:rStyle w:val="k"/>
          <w:rFonts w:ascii="Courier" w:hAnsi="Courier"/>
          <w:color w:val="FF0000"/>
          <w:sz w:val="22"/>
          <w:szCs w:val="22"/>
        </w:rPr>
        <w:t>(</w:t>
      </w:r>
      <w:r>
        <w:rPr>
          <w:rFonts w:ascii="Courier" w:hAnsi="Courier"/>
          <w:color w:val="0000FF"/>
          <w:sz w:val="22"/>
          <w:szCs w:val="22"/>
        </w:rPr>
        <w:t>ДопПараметры</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7621EC">
      <w:pPr>
        <w:rPr>
          <w:rStyle w:val="Arial11"/>
        </w:rPr>
      </w:pPr>
      <w:r w:rsidRPr="000E0D56">
        <w:rPr>
          <w:rStyle w:val="Arial11"/>
        </w:rPr>
        <w:t>В обработчике команды мы вызываем процедуру </w:t>
      </w:r>
      <w:proofErr w:type="gramStart"/>
      <w:r>
        <w:rPr>
          <w:rStyle w:val="command"/>
          <w:rFonts w:ascii="Arial" w:hAnsi="Arial" w:cs="Arial"/>
          <w:i/>
          <w:iCs/>
          <w:color w:val="000000"/>
        </w:rPr>
        <w:t>ПечатьИнформацииОСотруднике(</w:t>
      </w:r>
      <w:proofErr w:type="gramEnd"/>
      <w:r>
        <w:rPr>
          <w:rStyle w:val="command"/>
          <w:rFonts w:ascii="Arial" w:hAnsi="Arial" w:cs="Arial"/>
          <w:i/>
          <w:iCs/>
          <w:color w:val="000000"/>
        </w:rPr>
        <w:t>)</w:t>
      </w:r>
      <w:r w:rsidRPr="000E0D56">
        <w:rPr>
          <w:rStyle w:val="Arial11"/>
        </w:rPr>
        <w:t> модуля </w:t>
      </w:r>
      <w:r>
        <w:rPr>
          <w:rStyle w:val="interface"/>
          <w:rFonts w:ascii="Arial" w:hAnsi="Arial" w:cs="Arial"/>
          <w:i/>
          <w:iCs/>
          <w:color w:val="000000"/>
        </w:rPr>
        <w:t>КадровыйПомощник</w:t>
      </w:r>
      <w:r w:rsidRPr="000E0D56">
        <w:rPr>
          <w:rStyle w:val="Arial11"/>
        </w:rPr>
        <w:t> и передаем туда ссылку на сотрудника, которая содержится в параметре обработчика </w:t>
      </w:r>
      <w:r>
        <w:rPr>
          <w:rStyle w:val="command"/>
          <w:rFonts w:ascii="Arial" w:hAnsi="Arial" w:cs="Arial"/>
          <w:i/>
          <w:iCs/>
          <w:color w:val="000000"/>
        </w:rPr>
        <w:t>ДопПараметры</w:t>
      </w:r>
      <w:r w:rsidRPr="000E0D56">
        <w:rPr>
          <w:rStyle w:val="Arial11"/>
        </w:rPr>
        <w:t>.</w:t>
      </w:r>
    </w:p>
    <w:p w:rsidR="008132D0" w:rsidRPr="000E0D56" w:rsidRDefault="008132D0" w:rsidP="007621EC">
      <w:pPr>
        <w:rPr>
          <w:rStyle w:val="Arial11"/>
        </w:rPr>
      </w:pPr>
      <w:r w:rsidRPr="000E0D56">
        <w:rPr>
          <w:rStyle w:val="Arial11"/>
        </w:rPr>
        <w:t>Таким образом, при вызове команды </w:t>
      </w:r>
      <w:r>
        <w:rPr>
          <w:rStyle w:val="interface"/>
          <w:rFonts w:ascii="Arial" w:hAnsi="Arial" w:cs="Arial"/>
          <w:i/>
          <w:iCs/>
          <w:color w:val="000000"/>
        </w:rPr>
        <w:t>Печать</w:t>
      </w:r>
      <w:r w:rsidRPr="000E0D56">
        <w:rPr>
          <w:rStyle w:val="Arial11"/>
        </w:rPr>
        <w:t> из контекстного меню сообщения, полученного от кадрового помощника, сработает наш обработчик </w:t>
      </w:r>
      <w:proofErr w:type="gramStart"/>
      <w:r>
        <w:rPr>
          <w:rStyle w:val="command"/>
          <w:rFonts w:ascii="Arial" w:hAnsi="Arial" w:cs="Arial"/>
          <w:i/>
          <w:iCs/>
          <w:color w:val="000000"/>
        </w:rPr>
        <w:t>ОбработкаВыполненияКоманды(</w:t>
      </w:r>
      <w:proofErr w:type="gramEnd"/>
      <w:r>
        <w:rPr>
          <w:rStyle w:val="command"/>
          <w:rFonts w:ascii="Arial" w:hAnsi="Arial" w:cs="Arial"/>
          <w:i/>
          <w:iCs/>
          <w:color w:val="000000"/>
        </w:rPr>
        <w:t>)</w:t>
      </w:r>
      <w:r w:rsidRPr="000E0D56">
        <w:rPr>
          <w:rStyle w:val="Arial11"/>
        </w:rPr>
        <w:t>. И в результате дополнительная кадровая информация о сотруднике может быть распечатана (рис. 3.17).</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E158CB9" wp14:editId="5BC45DBC">
            <wp:extent cx="3103245" cy="2022475"/>
            <wp:effectExtent l="0" t="0" r="1905" b="0"/>
            <wp:docPr id="66" name="Рисунок 66" descr="https://its.1c.ua/db/content/pubecs/src/images/03_17.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ts.1c.ua/db/content/pubecs/src/images/03_17.png?_=15795246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3245" cy="2022475"/>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3.17.</w:t>
      </w:r>
      <w:r>
        <w:rPr>
          <w:rFonts w:ascii="Arial" w:hAnsi="Arial" w:cs="Arial"/>
          <w:color w:val="000000"/>
          <w:sz w:val="20"/>
          <w:szCs w:val="20"/>
        </w:rPr>
        <w:t> Печать кадровой информации о сотруднике</w:t>
      </w:r>
    </w:p>
    <w:p w:rsidR="008132D0" w:rsidRDefault="008132D0" w:rsidP="008132D0">
      <w:pPr>
        <w:pStyle w:val="1"/>
      </w:pPr>
      <w:bookmarkStart w:id="30" w:name="_Toc30880796"/>
      <w:r>
        <w:t>Глава 4. Программное взаимодействие</w:t>
      </w:r>
      <w:bookmarkEnd w:id="30"/>
    </w:p>
    <w:p w:rsidR="008132D0" w:rsidRDefault="008132D0" w:rsidP="007621EC">
      <w:r>
        <w:t>В этой главе мы рассмотрим, как можно использовать систему взаимодействия для организации программного взаимодействия различных частей прикладного решения друг с другом. А именно – как организовать передачу информации с сервера в клиентское приложение.</w:t>
      </w:r>
    </w:p>
    <w:p w:rsidR="008132D0" w:rsidRDefault="008132D0" w:rsidP="007621EC">
      <w:r>
        <w:t>Дело в том, что с помощью «обычных» программных механизмов можно передавать управление только в одну сторону – с клиента на сервер, но не наоборот. Например, когда с клиента запускается какая-то длительная операция, то клиенту остается только ждать, когда ее выполнение закончится. До этого момента «понять», делается ли что-то на сервере и сколько времени еще осталось до завершения, нельзя. Поэтому клиенту приходится постоянно опрашивать сервер на эту тему.</w:t>
      </w:r>
    </w:p>
    <w:p w:rsidR="008132D0" w:rsidRDefault="008132D0" w:rsidP="007621EC">
      <w:r>
        <w:t xml:space="preserve">Но теперь с помощью системы взаимодействия можно передавать информацию с сервера </w:t>
      </w:r>
      <w:proofErr w:type="gramStart"/>
      <w:r>
        <w:t>на клиент</w:t>
      </w:r>
      <w:proofErr w:type="gramEnd"/>
      <w:r>
        <w:t>. Например, по мере выполнения фонового задания сервер может посылать клиенту сообщения, в которых содержится информация о ходе выполнения задания, запущенного на этом клиенте. Делается это в специальном служебном обсуждении, на которое подписывается клиент. После этого он будет получать в этом служебном обсуждении сообщения и соответствующим образом обрабатывать их. Например, показывать пользователю прогресс выполнения длительной операции.</w:t>
      </w:r>
    </w:p>
    <w:p w:rsidR="008132D0" w:rsidRDefault="008132D0" w:rsidP="007621EC">
      <w:r>
        <w:t>Таким образом, пользователь, запустивший сложную обработку или какой-то регламентированный отчет, сможет визуально оценить, сколько времени осталось до завершения операции, не нервничать, а сделать «кофейную паузу», например.</w:t>
      </w:r>
    </w:p>
    <w:p w:rsidR="008132D0" w:rsidRDefault="008132D0" w:rsidP="007621EC">
      <w:r>
        <w:t xml:space="preserve">Кроме того, передачу информации с сервера в клиентское приложение можно использовать в самых разных ситуациях. </w:t>
      </w:r>
      <w:proofErr w:type="gramStart"/>
      <w:r>
        <w:t>Например</w:t>
      </w:r>
      <w:proofErr w:type="gramEnd"/>
      <w:r>
        <w:t>:</w:t>
      </w:r>
    </w:p>
    <w:p w:rsidR="008132D0" w:rsidRDefault="008132D0" w:rsidP="007621EC">
      <w:pPr>
        <w:pStyle w:val="afa"/>
        <w:numPr>
          <w:ilvl w:val="0"/>
          <w:numId w:val="10"/>
        </w:numPr>
      </w:pPr>
      <w:r>
        <w:t>для отображения прогресса длительной серверной операции;</w:t>
      </w:r>
    </w:p>
    <w:p w:rsidR="008132D0" w:rsidRDefault="008132D0" w:rsidP="007621EC">
      <w:pPr>
        <w:pStyle w:val="afa"/>
        <w:numPr>
          <w:ilvl w:val="0"/>
          <w:numId w:val="10"/>
        </w:numPr>
      </w:pPr>
      <w:r>
        <w:t>для уведомления пользователей о перезагрузке сервера и принудительного завершения клиентских приложений;</w:t>
      </w:r>
    </w:p>
    <w:p w:rsidR="008132D0" w:rsidRDefault="008132D0" w:rsidP="007621EC">
      <w:pPr>
        <w:pStyle w:val="afa"/>
        <w:numPr>
          <w:ilvl w:val="0"/>
          <w:numId w:val="10"/>
        </w:numPr>
      </w:pPr>
      <w:r>
        <w:t>для уведомления пользователя о входящем SIP-звонке;</w:t>
      </w:r>
    </w:p>
    <w:p w:rsidR="008132D0" w:rsidRDefault="008132D0" w:rsidP="007621EC">
      <w:pPr>
        <w:pStyle w:val="afa"/>
        <w:numPr>
          <w:ilvl w:val="0"/>
          <w:numId w:val="10"/>
        </w:numPr>
      </w:pPr>
      <w:r>
        <w:t>для поддержки прохождения бизнес-процессов;</w:t>
      </w:r>
    </w:p>
    <w:p w:rsidR="008132D0" w:rsidRDefault="008132D0" w:rsidP="007621EC">
      <w:pPr>
        <w:pStyle w:val="afa"/>
        <w:numPr>
          <w:ilvl w:val="0"/>
          <w:numId w:val="10"/>
        </w:numPr>
      </w:pPr>
      <w:r>
        <w:t>для реализации «напоминалок», уведомлений и пр.</w:t>
      </w:r>
    </w:p>
    <w:p w:rsidR="008132D0" w:rsidRDefault="008132D0" w:rsidP="007621EC">
      <w:r>
        <w:t>Поясним сказанное на небольших примерах. В первом примере мы рассмотрим очень востребованную задачу взаимодействия клиента и сервера на предмет информирования клиента о ходе выполнения длительных операций на сервере. Во втором примере рассмотрим отправку уведомлений в клиентское приложение при наступлении каких-то событий на сервере.</w:t>
      </w:r>
    </w:p>
    <w:p w:rsidR="008132D0" w:rsidRDefault="008132D0" w:rsidP="008132D0">
      <w:pPr>
        <w:pStyle w:val="2"/>
      </w:pPr>
      <w:bookmarkStart w:id="31" w:name="_Toc30880797"/>
      <w:r>
        <w:t>Передача с сервера на клиент информации о ходе выполнения длительной операции</w:t>
      </w:r>
      <w:bookmarkEnd w:id="31"/>
    </w:p>
    <w:p w:rsidR="008132D0" w:rsidRDefault="008132D0" w:rsidP="007621EC">
      <w:r>
        <w:t>Продолжим, как и в предыдущей главе, рассматривать работу кадровика в организации с большим количеством сотрудников. Формирование некоторых регламентированных отчетов может занять продолжительное время, поэтому кадровику было бы очень удобно видеть прогресс формирования таких отчетов в панели состояния.</w:t>
      </w:r>
    </w:p>
    <w:p w:rsidR="008132D0" w:rsidRDefault="008132D0" w:rsidP="007621EC">
      <w:r>
        <w:t>Чтобы это реализовать, нужно создать неотображаемое служебное обсуждение, участником которого будет наш кадровик. Ключ этого обсуждения должен быть уникальным и однозначно идентифицировать кадровика – например, по его идентификатору в системе взаимодействия. Создавать служебное обсуждение нужно только один раз. Можно это сделать в обработке в момент программного создания пользователей системы взаимодействия.</w:t>
      </w:r>
    </w:p>
    <w:p w:rsidR="008132D0" w:rsidRPr="000E0D56" w:rsidRDefault="008132D0" w:rsidP="007621EC">
      <w:pPr>
        <w:rPr>
          <w:rStyle w:val="Arial11"/>
        </w:rPr>
      </w:pPr>
      <w:r w:rsidRPr="000E0D56">
        <w:rPr>
          <w:rStyle w:val="Arial11"/>
        </w:rPr>
        <w:lastRenderedPageBreak/>
        <w:t>Затем каждый раз при запуске клиентского приложения нужно подписываться на это служебное обсуждение, предназначенное кадровику. Это делается с помощью метода менеджера системы взаимодействия </w:t>
      </w:r>
      <w:proofErr w:type="gramStart"/>
      <w:r>
        <w:rPr>
          <w:rStyle w:val="command"/>
          <w:rFonts w:ascii="Arial" w:hAnsi="Arial" w:cs="Arial"/>
          <w:i/>
          <w:iCs/>
          <w:color w:val="000000"/>
        </w:rPr>
        <w:t>НачатьПодключениеОбработчикаНовыхСообщений(</w:t>
      </w:r>
      <w:proofErr w:type="gramEnd"/>
      <w:r>
        <w:rPr>
          <w:rStyle w:val="command"/>
          <w:rFonts w:ascii="Arial" w:hAnsi="Arial" w:cs="Arial"/>
          <w:i/>
          <w:iCs/>
          <w:color w:val="000000"/>
        </w:rPr>
        <w:t>)</w:t>
      </w:r>
      <w:r w:rsidRPr="000E0D56">
        <w:rPr>
          <w:rStyle w:val="Arial11"/>
        </w:rPr>
        <w:t>. Этот метод подключает к обсуждению с указанным ключом (к служебному обсуждению кадровика) обработчик, который будет вызван после появления новых сообщений в обсуждении.</w:t>
      </w:r>
    </w:p>
    <w:p w:rsidR="008132D0" w:rsidRDefault="008132D0" w:rsidP="007621EC">
      <w:r>
        <w:t>В результате этот обработчик будет срабатывать всякий раз, когда с сервера в служебное обсуждение будут посылаться сообщения, в данных которых содержится информация о ходе выполнения фонового задания. В этом обработчике, в зависимости от данных, переданных в сообщениях с сервера, и нужно выполнять необходимые действия – например, показывать прогресс выполнения длительной операции.</w:t>
      </w:r>
    </w:p>
    <w:p w:rsidR="008132D0" w:rsidRDefault="008132D0" w:rsidP="008132D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8132D0" w:rsidRDefault="008132D0" w:rsidP="008132D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Пример реализации программного взаимодействия клиента (кадровика) с сервером можно посмотреть в конфигурации «ПрограммноеВзаимодействиеКлиентСервер», которая прилагается к книге на компакт-диске.</w:t>
      </w:r>
    </w:p>
    <w:p w:rsidR="008132D0" w:rsidRPr="000E0D56" w:rsidRDefault="008132D0" w:rsidP="007621EC">
      <w:pPr>
        <w:rPr>
          <w:rStyle w:val="Arial11"/>
        </w:rPr>
      </w:pPr>
      <w:r w:rsidRPr="000E0D56">
        <w:rPr>
          <w:rStyle w:val="Arial11"/>
        </w:rPr>
        <w:t>Итак, сначала создадим служебное обсуждение для получения информации с сервера, участником которого будет кадровик. Для упрощения примера будем реализовывать соответствующий код с помощью общей команды </w:t>
      </w:r>
      <w:r>
        <w:rPr>
          <w:rStyle w:val="interface"/>
          <w:rFonts w:ascii="Arial" w:hAnsi="Arial" w:cs="Arial"/>
          <w:i/>
          <w:iCs/>
          <w:color w:val="000000"/>
        </w:rPr>
        <w:t>СозданиеСлужебногоОбсуждения</w:t>
      </w:r>
      <w:r w:rsidRPr="000E0D56">
        <w:rPr>
          <w:rStyle w:val="Arial11"/>
        </w:rPr>
        <w:t>, которую нужно вызвать всего один раз. Однако (как видно из кода команды), даже если выполнить команду несколько раз, ничего «страшного» не произойдет.</w:t>
      </w:r>
    </w:p>
    <w:p w:rsidR="008132D0" w:rsidRDefault="008132D0" w:rsidP="007621EC">
      <w:r>
        <w:t>Добавим эту команду и заполним ее модуль следующим образом (листинг 4.1).</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w:t>
      </w:r>
      <w:r>
        <w:rPr>
          <w:rFonts w:ascii="Arial" w:hAnsi="Arial" w:cs="Arial"/>
          <w:color w:val="000000"/>
          <w:sz w:val="20"/>
          <w:szCs w:val="20"/>
        </w:rPr>
        <w:t> </w:t>
      </w:r>
      <w:r>
        <w:rPr>
          <w:rStyle w:val="bold"/>
          <w:rFonts w:ascii="Arial" w:hAnsi="Arial" w:cs="Arial"/>
          <w:b/>
          <w:bCs/>
          <w:color w:val="000000"/>
        </w:rPr>
        <w:t>4.1.</w:t>
      </w:r>
      <w:r>
        <w:rPr>
          <w:rFonts w:ascii="Arial" w:hAnsi="Arial" w:cs="Arial"/>
          <w:color w:val="000000"/>
          <w:sz w:val="20"/>
          <w:szCs w:val="20"/>
        </w:rPr>
        <w:t> Процедура «ОбработкаКоманды»</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ОбработкаКоманды</w:t>
      </w:r>
      <w:r>
        <w:rPr>
          <w:rStyle w:val="k"/>
          <w:rFonts w:ascii="Courier" w:hAnsi="Courier"/>
          <w:color w:val="FF0000"/>
          <w:sz w:val="22"/>
          <w:szCs w:val="22"/>
        </w:rPr>
        <w:t>(</w:t>
      </w:r>
      <w:proofErr w:type="gramEnd"/>
      <w:r>
        <w:rPr>
          <w:rFonts w:ascii="Courier" w:hAnsi="Courier"/>
          <w:color w:val="0000FF"/>
          <w:sz w:val="22"/>
          <w:szCs w:val="22"/>
        </w:rPr>
        <w:t>ПараметрКоманды</w:t>
      </w:r>
      <w:r>
        <w:rPr>
          <w:rStyle w:val="k"/>
          <w:rFonts w:ascii="Courier" w:hAnsi="Courier"/>
          <w:color w:val="FF0000"/>
          <w:sz w:val="22"/>
          <w:szCs w:val="22"/>
        </w:rPr>
        <w:t>,</w:t>
      </w:r>
      <w:r>
        <w:rPr>
          <w:rFonts w:ascii="Courier" w:hAnsi="Courier"/>
          <w:color w:val="0000FF"/>
          <w:sz w:val="22"/>
          <w:szCs w:val="22"/>
        </w:rPr>
        <w:t> ПараметрыВыполненияКоманды</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КлючСлужебногоОбсуждения </w:t>
      </w:r>
      <w:r>
        <w:rPr>
          <w:rStyle w:val="k"/>
          <w:rFonts w:ascii="Courier" w:hAnsi="Courier"/>
          <w:color w:val="FF0000"/>
          <w:sz w:val="22"/>
          <w:szCs w:val="22"/>
        </w:rPr>
        <w:t>=</w:t>
      </w:r>
      <w:r>
        <w:rPr>
          <w:rFonts w:ascii="Courier" w:hAnsi="Courier"/>
          <w:color w:val="0000FF"/>
          <w:sz w:val="22"/>
          <w:szCs w:val="22"/>
        </w:rPr>
        <w:t> СлужебныеСообщенияКлиент</w:t>
      </w:r>
      <w:r>
        <w:rPr>
          <w:rStyle w:val="k"/>
          <w:rFonts w:ascii="Courier" w:hAnsi="Courier"/>
          <w:color w:val="FF0000"/>
          <w:sz w:val="22"/>
          <w:szCs w:val="22"/>
        </w:rPr>
        <w:t>.</w:t>
      </w:r>
      <w:r>
        <w:rPr>
          <w:rFonts w:ascii="Courier" w:hAnsi="Courier"/>
          <w:color w:val="0000FF"/>
          <w:sz w:val="22"/>
          <w:szCs w:val="22"/>
        </w:rPr>
        <w:t>ПолучитьКлючСлужебногоОбсуждения</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СоздатьСлужебноеОбсуждение</w:t>
      </w:r>
      <w:r>
        <w:rPr>
          <w:rStyle w:val="k"/>
          <w:rFonts w:ascii="Courier" w:hAnsi="Courier"/>
          <w:color w:val="FF0000"/>
          <w:sz w:val="22"/>
          <w:szCs w:val="22"/>
        </w:rPr>
        <w:t>(</w:t>
      </w:r>
      <w:r>
        <w:rPr>
          <w:rFonts w:ascii="Courier" w:hAnsi="Courier"/>
          <w:color w:val="0000FF"/>
          <w:sz w:val="22"/>
          <w:szCs w:val="22"/>
        </w:rPr>
        <w:t>КлючСлужебногоОбсуждения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СоздатьСлужебноеОбсуждение</w:t>
      </w:r>
      <w:r>
        <w:rPr>
          <w:rStyle w:val="k"/>
          <w:rFonts w:ascii="Courier" w:hAnsi="Courier"/>
          <w:color w:val="FF0000"/>
          <w:sz w:val="22"/>
          <w:szCs w:val="22"/>
        </w:rPr>
        <w:t>(</w:t>
      </w:r>
      <w:r>
        <w:rPr>
          <w:rFonts w:ascii="Courier" w:hAnsi="Courier"/>
          <w:color w:val="0000FF"/>
          <w:sz w:val="22"/>
          <w:szCs w:val="22"/>
        </w:rPr>
        <w:t>КлючСлужебногоОбсуждения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ПолучитьОбсуждение</w:t>
      </w:r>
      <w:r>
        <w:rPr>
          <w:rStyle w:val="k"/>
          <w:rFonts w:ascii="Courier" w:hAnsi="Courier"/>
          <w:color w:val="FF0000"/>
          <w:sz w:val="22"/>
          <w:szCs w:val="22"/>
        </w:rPr>
        <w:t>(</w:t>
      </w:r>
      <w:r>
        <w:rPr>
          <w:rFonts w:ascii="Courier" w:hAnsi="Courier"/>
          <w:color w:val="0000FF"/>
          <w:sz w:val="22"/>
          <w:szCs w:val="22"/>
        </w:rPr>
        <w:t>КлючСлужебногоОбсуждения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Неопределено</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СлужебноеОбсуждение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СоздатьОбсуждение</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СлужебноеОбсуждение</w:t>
      </w:r>
      <w:r>
        <w:rPr>
          <w:rStyle w:val="k"/>
          <w:rFonts w:ascii="Courier" w:hAnsi="Courier"/>
          <w:color w:val="FF0000"/>
          <w:sz w:val="22"/>
          <w:szCs w:val="22"/>
        </w:rPr>
        <w:t>.</w:t>
      </w:r>
      <w:r>
        <w:rPr>
          <w:rFonts w:ascii="Courier" w:hAnsi="Courier"/>
          <w:color w:val="0000FF"/>
          <w:sz w:val="22"/>
          <w:szCs w:val="22"/>
        </w:rPr>
        <w:t>Отображаемое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СлужебноеОбсуждение</w:t>
      </w:r>
      <w:r>
        <w:rPr>
          <w:rStyle w:val="k"/>
          <w:rFonts w:ascii="Courier" w:hAnsi="Courier"/>
          <w:color w:val="FF0000"/>
          <w:sz w:val="22"/>
          <w:szCs w:val="22"/>
        </w:rPr>
        <w:t>.</w:t>
      </w:r>
      <w:r>
        <w:rPr>
          <w:rFonts w:ascii="Courier" w:hAnsi="Courier"/>
          <w:color w:val="0000FF"/>
          <w:sz w:val="22"/>
          <w:szCs w:val="22"/>
        </w:rPr>
        <w:t>Ключ </w:t>
      </w:r>
      <w:r>
        <w:rPr>
          <w:rStyle w:val="k"/>
          <w:rFonts w:ascii="Courier" w:hAnsi="Courier"/>
          <w:color w:val="FF0000"/>
          <w:sz w:val="22"/>
          <w:szCs w:val="22"/>
        </w:rPr>
        <w:t>=</w:t>
      </w:r>
      <w:r>
        <w:rPr>
          <w:rFonts w:ascii="Courier" w:hAnsi="Courier"/>
          <w:color w:val="0000FF"/>
          <w:sz w:val="22"/>
          <w:szCs w:val="22"/>
        </w:rPr>
        <w:t> КлючСлужебногоОбсуждения</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СлужебноеОбсуждение</w:t>
      </w:r>
      <w:r>
        <w:rPr>
          <w:rStyle w:val="k"/>
          <w:rFonts w:ascii="Courier" w:hAnsi="Courier"/>
          <w:color w:val="FF0000"/>
          <w:sz w:val="22"/>
          <w:szCs w:val="22"/>
        </w:rPr>
        <w:t>.</w:t>
      </w:r>
      <w:r>
        <w:rPr>
          <w:rFonts w:ascii="Courier" w:hAnsi="Courier"/>
          <w:color w:val="0000FF"/>
          <w:sz w:val="22"/>
          <w:szCs w:val="22"/>
        </w:rPr>
        <w:t>Участники</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Fonts w:ascii="Courier" w:hAnsi="Courier"/>
          <w:color w:val="0000FF"/>
          <w:sz w:val="22"/>
          <w:szCs w:val="22"/>
        </w:rPr>
        <w:t>СистемаВзаимодействия</w:t>
      </w:r>
      <w:r>
        <w:rPr>
          <w:rStyle w:val="k"/>
          <w:rFonts w:ascii="Courier" w:hAnsi="Courier"/>
          <w:color w:val="FF0000"/>
          <w:sz w:val="22"/>
          <w:szCs w:val="22"/>
        </w:rPr>
        <w:t>.</w:t>
      </w:r>
      <w:r>
        <w:rPr>
          <w:rFonts w:ascii="Courier" w:hAnsi="Courier"/>
          <w:color w:val="0000FF"/>
          <w:sz w:val="22"/>
          <w:szCs w:val="22"/>
        </w:rPr>
        <w:t>ИдентификаторТекущегоПользователя</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СлужебноеОбсуждение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7621EC">
      <w:pPr>
        <w:rPr>
          <w:rStyle w:val="Arial11"/>
        </w:rPr>
      </w:pPr>
      <w:r w:rsidRPr="000E0D56">
        <w:rPr>
          <w:rStyle w:val="Arial11"/>
        </w:rPr>
        <w:t>В обработчике этой команды с помощью функции </w:t>
      </w:r>
      <w:proofErr w:type="gramStart"/>
      <w:r>
        <w:rPr>
          <w:rStyle w:val="command"/>
          <w:rFonts w:ascii="Arial" w:hAnsi="Arial" w:cs="Arial"/>
          <w:i/>
          <w:iCs/>
          <w:color w:val="000000"/>
        </w:rPr>
        <w:t>ПолучитьКлючСлужебногоОбсуждения(</w:t>
      </w:r>
      <w:proofErr w:type="gramEnd"/>
      <w:r>
        <w:rPr>
          <w:rStyle w:val="command"/>
          <w:rFonts w:ascii="Arial" w:hAnsi="Arial" w:cs="Arial"/>
          <w:i/>
          <w:iCs/>
          <w:color w:val="000000"/>
        </w:rPr>
        <w:t>)</w:t>
      </w:r>
      <w:r w:rsidRPr="000E0D56">
        <w:rPr>
          <w:rStyle w:val="Arial11"/>
        </w:rPr>
        <w:t> общего модуля </w:t>
      </w:r>
      <w:r>
        <w:rPr>
          <w:rStyle w:val="interface"/>
          <w:rFonts w:ascii="Arial" w:hAnsi="Arial" w:cs="Arial"/>
          <w:i/>
          <w:iCs/>
          <w:color w:val="000000"/>
        </w:rPr>
        <w:t>СлужебныеСообщенияКлиент</w:t>
      </w:r>
      <w:r w:rsidRPr="000E0D56">
        <w:rPr>
          <w:rStyle w:val="Arial11"/>
        </w:rPr>
        <w:t> мы получаем ключ служебного обсуждения как произвольную строку, содержащую идентификатор кадровика в системе взаимодействия (см. листинг 4.2).</w:t>
      </w:r>
    </w:p>
    <w:p w:rsidR="008132D0" w:rsidRPr="000E0D56" w:rsidRDefault="008132D0" w:rsidP="007621EC">
      <w:pPr>
        <w:rPr>
          <w:rStyle w:val="Arial11"/>
        </w:rPr>
      </w:pPr>
      <w:r w:rsidRPr="000E0D56">
        <w:rPr>
          <w:rStyle w:val="Arial11"/>
        </w:rPr>
        <w:lastRenderedPageBreak/>
        <w:t>Затем в процедуре </w:t>
      </w:r>
      <w:proofErr w:type="gramStart"/>
      <w:r>
        <w:rPr>
          <w:rStyle w:val="command"/>
          <w:rFonts w:ascii="Arial" w:hAnsi="Arial" w:cs="Arial"/>
          <w:i/>
          <w:iCs/>
          <w:color w:val="000000"/>
        </w:rPr>
        <w:t>СоздатьСлужебноеОбсуждение(</w:t>
      </w:r>
      <w:proofErr w:type="gramEnd"/>
      <w:r>
        <w:rPr>
          <w:rStyle w:val="command"/>
          <w:rFonts w:ascii="Arial" w:hAnsi="Arial" w:cs="Arial"/>
          <w:i/>
          <w:iCs/>
          <w:color w:val="000000"/>
        </w:rPr>
        <w:t>)</w:t>
      </w:r>
      <w:r w:rsidRPr="000E0D56">
        <w:rPr>
          <w:rStyle w:val="Arial11"/>
        </w:rPr>
        <w:t> мы создаем обсуждение с ключом </w:t>
      </w:r>
      <w:r>
        <w:rPr>
          <w:rStyle w:val="command"/>
          <w:rFonts w:ascii="Arial" w:hAnsi="Arial" w:cs="Arial"/>
          <w:i/>
          <w:iCs/>
          <w:color w:val="000000"/>
        </w:rPr>
        <w:t>КлючСлужебногоОбсуждения</w:t>
      </w:r>
      <w:r w:rsidRPr="000E0D56">
        <w:rPr>
          <w:rStyle w:val="Arial11"/>
        </w:rPr>
        <w:t>, если обсуждение с таким ключом еще не существует. Добавляем текущего пользователя системы взаимодействия (то есть кадровика) в качестве единственного участника этого обсуждения. Чтобы обсуждение не отображалось в интерфейсе кадровика, мы устанавливаем свойство обсуждения </w:t>
      </w:r>
      <w:r>
        <w:rPr>
          <w:rStyle w:val="command"/>
          <w:rFonts w:ascii="Arial" w:hAnsi="Arial" w:cs="Arial"/>
          <w:i/>
          <w:iCs/>
          <w:color w:val="000000"/>
        </w:rPr>
        <w:t>Отображаемое</w:t>
      </w:r>
      <w:r w:rsidRPr="000E0D56">
        <w:rPr>
          <w:rStyle w:val="Arial11"/>
        </w:rPr>
        <w:t> в значение </w:t>
      </w:r>
      <w:r>
        <w:rPr>
          <w:rStyle w:val="command"/>
          <w:rFonts w:ascii="Arial" w:hAnsi="Arial" w:cs="Arial"/>
          <w:i/>
          <w:iCs/>
          <w:color w:val="000000"/>
        </w:rPr>
        <w:t>Ложь</w:t>
      </w:r>
      <w:r w:rsidRPr="000E0D56">
        <w:rPr>
          <w:rStyle w:val="Arial11"/>
        </w:rPr>
        <w:t>.</w:t>
      </w:r>
    </w:p>
    <w:p w:rsidR="008132D0" w:rsidRPr="000E0D56" w:rsidRDefault="008132D0" w:rsidP="007621EC">
      <w:pPr>
        <w:rPr>
          <w:rStyle w:val="Arial11"/>
        </w:rPr>
      </w:pPr>
      <w:r w:rsidRPr="000E0D56">
        <w:rPr>
          <w:rStyle w:val="Arial11"/>
        </w:rPr>
        <w:t>Функцию </w:t>
      </w:r>
      <w:proofErr w:type="gramStart"/>
      <w:r>
        <w:rPr>
          <w:rStyle w:val="command"/>
          <w:rFonts w:ascii="Arial" w:hAnsi="Arial" w:cs="Arial"/>
          <w:i/>
          <w:iCs/>
          <w:color w:val="000000"/>
        </w:rPr>
        <w:t>ПолучитьКлючСлужебногоОбсуждения(</w:t>
      </w:r>
      <w:proofErr w:type="gramEnd"/>
      <w:r>
        <w:rPr>
          <w:rStyle w:val="command"/>
          <w:rFonts w:ascii="Arial" w:hAnsi="Arial" w:cs="Arial"/>
          <w:i/>
          <w:iCs/>
          <w:color w:val="000000"/>
        </w:rPr>
        <w:t>)</w:t>
      </w:r>
      <w:r w:rsidRPr="000E0D56">
        <w:rPr>
          <w:rStyle w:val="Arial11"/>
        </w:rPr>
        <w:t> мы поместим в общем клиентском модуле </w:t>
      </w:r>
      <w:r>
        <w:rPr>
          <w:rStyle w:val="interface"/>
          <w:rFonts w:ascii="Arial" w:hAnsi="Arial" w:cs="Arial"/>
          <w:i/>
          <w:iCs/>
          <w:color w:val="000000"/>
        </w:rPr>
        <w:t>СлужебныеСообщенияКлиент</w:t>
      </w:r>
      <w:r w:rsidRPr="000E0D56">
        <w:rPr>
          <w:rStyle w:val="Arial11"/>
        </w:rPr>
        <w:t> (листинг 4.2).</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w:t>
      </w:r>
      <w:r>
        <w:rPr>
          <w:rFonts w:ascii="Arial" w:hAnsi="Arial" w:cs="Arial"/>
          <w:color w:val="000000"/>
          <w:sz w:val="20"/>
          <w:szCs w:val="20"/>
        </w:rPr>
        <w:t> </w:t>
      </w:r>
      <w:r>
        <w:rPr>
          <w:rStyle w:val="bold"/>
          <w:rFonts w:ascii="Arial" w:hAnsi="Arial" w:cs="Arial"/>
          <w:b/>
          <w:bCs/>
          <w:color w:val="000000"/>
        </w:rPr>
        <w:t>4.2.</w:t>
      </w:r>
      <w:r>
        <w:rPr>
          <w:rFonts w:ascii="Arial" w:hAnsi="Arial" w:cs="Arial"/>
          <w:color w:val="000000"/>
          <w:sz w:val="20"/>
          <w:szCs w:val="20"/>
        </w:rPr>
        <w:t> Функция «ПолучитьКлючСлужебногоОбсуждения»</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w:t>
      </w:r>
      <w:proofErr w:type="gramStart"/>
      <w:r>
        <w:rPr>
          <w:rFonts w:ascii="Courier" w:hAnsi="Courier"/>
          <w:color w:val="0000FF"/>
          <w:sz w:val="22"/>
          <w:szCs w:val="22"/>
        </w:rPr>
        <w:t>ПолучитьКлючСлужебногоОбсуждения</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w:t>
      </w:r>
      <w:r>
        <w:rPr>
          <w:rStyle w:val="s"/>
          <w:rFonts w:ascii="Courier" w:hAnsi="Courier"/>
          <w:color w:val="000000"/>
          <w:sz w:val="22"/>
          <w:szCs w:val="22"/>
        </w:rPr>
        <w:t>"Сообщения сервера для кадровика"</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ИдентификаторТекущегоПользователя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8132D0" w:rsidRPr="000E0D56" w:rsidRDefault="008132D0" w:rsidP="007621EC">
      <w:pPr>
        <w:rPr>
          <w:rStyle w:val="Arial11"/>
        </w:rPr>
      </w:pPr>
      <w:r w:rsidRPr="000E0D56">
        <w:rPr>
          <w:rStyle w:val="Arial11"/>
        </w:rPr>
        <w:t>Затем добавим еще одну общую команду </w:t>
      </w:r>
      <w:r>
        <w:rPr>
          <w:rStyle w:val="interface"/>
          <w:rFonts w:ascii="Arial" w:hAnsi="Arial" w:cs="Arial"/>
          <w:i/>
          <w:iCs/>
          <w:color w:val="000000"/>
        </w:rPr>
        <w:t>ПодпискаНаСлужебноеОбсуждение</w:t>
      </w:r>
      <w:r w:rsidRPr="000E0D56">
        <w:rPr>
          <w:rStyle w:val="Arial11"/>
        </w:rPr>
        <w:t>. В обработчике этой команды мы реализуем подписку на служебное обсуждение с ключом </w:t>
      </w:r>
      <w:r>
        <w:rPr>
          <w:rStyle w:val="command"/>
          <w:rFonts w:ascii="Arial" w:hAnsi="Arial" w:cs="Arial"/>
          <w:i/>
          <w:iCs/>
          <w:color w:val="000000"/>
        </w:rPr>
        <w:t>КлючСлужебногоОбсуждения</w:t>
      </w:r>
      <w:r w:rsidRPr="000E0D56">
        <w:rPr>
          <w:rStyle w:val="Arial11"/>
        </w:rPr>
        <w:t> (листинг 4.3).</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w:t>
      </w:r>
      <w:r>
        <w:rPr>
          <w:rFonts w:ascii="Arial" w:hAnsi="Arial" w:cs="Arial"/>
          <w:color w:val="000000"/>
          <w:sz w:val="20"/>
          <w:szCs w:val="20"/>
        </w:rPr>
        <w:t> </w:t>
      </w:r>
      <w:r>
        <w:rPr>
          <w:rStyle w:val="bold"/>
          <w:rFonts w:ascii="Arial" w:hAnsi="Arial" w:cs="Arial"/>
          <w:b/>
          <w:bCs/>
          <w:color w:val="000000"/>
        </w:rPr>
        <w:t>4.3.</w:t>
      </w:r>
      <w:r>
        <w:rPr>
          <w:rFonts w:ascii="Arial" w:hAnsi="Arial" w:cs="Arial"/>
          <w:color w:val="000000"/>
          <w:sz w:val="20"/>
          <w:szCs w:val="20"/>
        </w:rPr>
        <w:t> Процедура «ОбработкаКоманды»</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ОбработкаКоманды</w:t>
      </w:r>
      <w:r>
        <w:rPr>
          <w:rStyle w:val="k"/>
          <w:rFonts w:ascii="Courier" w:hAnsi="Courier"/>
          <w:color w:val="FF0000"/>
          <w:sz w:val="22"/>
          <w:szCs w:val="22"/>
        </w:rPr>
        <w:t>(</w:t>
      </w:r>
      <w:proofErr w:type="gramEnd"/>
      <w:r>
        <w:rPr>
          <w:rFonts w:ascii="Courier" w:hAnsi="Courier"/>
          <w:color w:val="0000FF"/>
          <w:sz w:val="22"/>
          <w:szCs w:val="22"/>
        </w:rPr>
        <w:t>ПараметрКоманды</w:t>
      </w:r>
      <w:r>
        <w:rPr>
          <w:rStyle w:val="k"/>
          <w:rFonts w:ascii="Courier" w:hAnsi="Courier"/>
          <w:color w:val="FF0000"/>
          <w:sz w:val="22"/>
          <w:szCs w:val="22"/>
        </w:rPr>
        <w:t>,</w:t>
      </w:r>
      <w:r>
        <w:rPr>
          <w:rFonts w:ascii="Courier" w:hAnsi="Courier"/>
          <w:color w:val="0000FF"/>
          <w:sz w:val="22"/>
          <w:szCs w:val="22"/>
        </w:rPr>
        <w:t> ПараметрыВыполненияКоманды</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КлючСлужебногоОбсуждения </w:t>
      </w:r>
      <w:r>
        <w:rPr>
          <w:rStyle w:val="k"/>
          <w:rFonts w:ascii="Courier" w:hAnsi="Courier"/>
          <w:color w:val="FF0000"/>
          <w:sz w:val="22"/>
          <w:szCs w:val="22"/>
        </w:rPr>
        <w:t>=</w:t>
      </w:r>
      <w:r>
        <w:rPr>
          <w:rFonts w:ascii="Courier" w:hAnsi="Courier"/>
          <w:color w:val="0000FF"/>
          <w:sz w:val="22"/>
          <w:szCs w:val="22"/>
        </w:rPr>
        <w:t> СлужебныеСообщенияКлиент</w:t>
      </w:r>
      <w:r>
        <w:rPr>
          <w:rStyle w:val="k"/>
          <w:rFonts w:ascii="Courier" w:hAnsi="Courier"/>
          <w:color w:val="FF0000"/>
          <w:sz w:val="22"/>
          <w:szCs w:val="22"/>
        </w:rPr>
        <w:t>.</w:t>
      </w:r>
      <w:r>
        <w:rPr>
          <w:rFonts w:ascii="Courier" w:hAnsi="Courier"/>
          <w:color w:val="0000FF"/>
          <w:sz w:val="22"/>
          <w:szCs w:val="22"/>
        </w:rPr>
        <w:t>ПолучитьКлючСлужебногоОбсуждения</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ОбработкаСообщенийСервера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ОписаниеОповещения</w:t>
      </w:r>
      <w:r>
        <w:rPr>
          <w:rStyle w:val="k"/>
          <w:rFonts w:ascii="Courier" w:hAnsi="Courier"/>
          <w:color w:val="FF0000"/>
          <w:sz w:val="22"/>
          <w:szCs w:val="22"/>
        </w:rPr>
        <w:t>(</w:t>
      </w:r>
      <w:proofErr w:type="gramEnd"/>
      <w:r>
        <w:rPr>
          <w:rStyle w:val="s"/>
          <w:rFonts w:ascii="Courier" w:hAnsi="Courier"/>
          <w:color w:val="000000"/>
          <w:sz w:val="22"/>
          <w:szCs w:val="22"/>
        </w:rPr>
        <w:t>"ОбработкаСообщенийСервера"</w:t>
      </w:r>
      <w:r>
        <w:rPr>
          <w:rStyle w:val="k"/>
          <w:rFonts w:ascii="Courier" w:hAnsi="Courier"/>
          <w:color w:val="FF0000"/>
          <w:sz w:val="22"/>
          <w:szCs w:val="22"/>
        </w:rPr>
        <w:t>,</w:t>
      </w:r>
      <w:r>
        <w:rPr>
          <w:rFonts w:ascii="Courier" w:hAnsi="Courier"/>
          <w:color w:val="0000FF"/>
          <w:sz w:val="22"/>
          <w:szCs w:val="22"/>
        </w:rPr>
        <w:t> СлужебныеСообщенияКлиент</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СистемаВзаимодействия</w:t>
      </w:r>
      <w:r>
        <w:rPr>
          <w:rStyle w:val="k"/>
          <w:rFonts w:ascii="Courier" w:hAnsi="Courier"/>
          <w:color w:val="FF0000"/>
          <w:sz w:val="22"/>
          <w:szCs w:val="22"/>
        </w:rPr>
        <w:t>.</w:t>
      </w:r>
      <w:r>
        <w:rPr>
          <w:rFonts w:ascii="Courier" w:hAnsi="Courier"/>
          <w:color w:val="0000FF"/>
          <w:sz w:val="22"/>
          <w:szCs w:val="22"/>
        </w:rPr>
        <w:t>НачатьПодключениеОбработчикаНовыхСообщений</w:t>
      </w:r>
      <w:r>
        <w:rPr>
          <w:rStyle w:val="k"/>
          <w:rFonts w:ascii="Courier" w:hAnsi="Courier"/>
          <w:color w:val="FF0000"/>
          <w:sz w:val="22"/>
          <w:szCs w:val="22"/>
        </w:rPr>
        <w:t>(,</w:t>
      </w:r>
      <w:r>
        <w:rPr>
          <w:rFonts w:ascii="Courier" w:hAnsi="Courier"/>
          <w:color w:val="0000FF"/>
          <w:sz w:val="22"/>
          <w:szCs w:val="22"/>
        </w:rPr>
        <w:t> КлючСлужебногоОбсуждения</w:t>
      </w:r>
      <w:r>
        <w:rPr>
          <w:rStyle w:val="k"/>
          <w:rFonts w:ascii="Courier" w:hAnsi="Courier"/>
          <w:color w:val="FF0000"/>
          <w:sz w:val="22"/>
          <w:szCs w:val="22"/>
        </w:rPr>
        <w:t>,</w:t>
      </w:r>
      <w:r>
        <w:rPr>
          <w:rFonts w:ascii="Courier" w:hAnsi="Courier"/>
          <w:color w:val="0000FF"/>
          <w:sz w:val="22"/>
          <w:szCs w:val="22"/>
        </w:rPr>
        <w:t> ОбработкаСообщенийСервера</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7621EC">
      <w:pPr>
        <w:rPr>
          <w:rStyle w:val="Arial11"/>
        </w:rPr>
      </w:pPr>
      <w:r w:rsidRPr="000E0D56">
        <w:rPr>
          <w:rStyle w:val="Arial11"/>
        </w:rPr>
        <w:t>В обработчике команды мы сначала получаем ключ служебного обсуждения. Затем вызываем метод менеджера системы взаимодействия </w:t>
      </w:r>
      <w:proofErr w:type="gramStart"/>
      <w:r>
        <w:rPr>
          <w:rStyle w:val="command"/>
          <w:rFonts w:ascii="Arial" w:hAnsi="Arial" w:cs="Arial"/>
          <w:i/>
          <w:iCs/>
          <w:color w:val="000000"/>
        </w:rPr>
        <w:t>НачатьПодключениеОбработчикаНовыхСообщений(</w:t>
      </w:r>
      <w:proofErr w:type="gramEnd"/>
      <w:r>
        <w:rPr>
          <w:rStyle w:val="command"/>
          <w:rFonts w:ascii="Arial" w:hAnsi="Arial" w:cs="Arial"/>
          <w:i/>
          <w:iCs/>
          <w:color w:val="000000"/>
        </w:rPr>
        <w:t>)</w:t>
      </w:r>
      <w:r w:rsidRPr="000E0D56">
        <w:rPr>
          <w:rStyle w:val="Arial11"/>
        </w:rPr>
        <w:t>.</w:t>
      </w:r>
    </w:p>
    <w:p w:rsidR="008132D0" w:rsidRPr="000E0D56" w:rsidRDefault="008132D0" w:rsidP="007621EC">
      <w:pPr>
        <w:rPr>
          <w:rStyle w:val="Arial11"/>
        </w:rPr>
      </w:pPr>
      <w:r w:rsidRPr="000E0D56">
        <w:rPr>
          <w:rStyle w:val="Arial11"/>
        </w:rPr>
        <w:t>Первый параметр метода – описание процедуры, которая будет вызвана после выполнения подключения обработчика, мы опускаем. Во втором параметре метода мы передаем ключ служебного обсуждения. В третьем параметре мы передаем описание обработчика оповещения – процедуры </w:t>
      </w:r>
      <w:proofErr w:type="gramStart"/>
      <w:r>
        <w:rPr>
          <w:rStyle w:val="command"/>
          <w:rFonts w:ascii="Arial" w:hAnsi="Arial" w:cs="Arial"/>
          <w:i/>
          <w:iCs/>
          <w:color w:val="000000"/>
        </w:rPr>
        <w:t>ОбработкаСообщенийСервера(</w:t>
      </w:r>
      <w:proofErr w:type="gramEnd"/>
      <w:r>
        <w:rPr>
          <w:rStyle w:val="command"/>
          <w:rFonts w:ascii="Arial" w:hAnsi="Arial" w:cs="Arial"/>
          <w:i/>
          <w:iCs/>
          <w:color w:val="000000"/>
        </w:rPr>
        <w:t>)</w:t>
      </w:r>
      <w:r w:rsidRPr="000E0D56">
        <w:rPr>
          <w:rStyle w:val="Arial11"/>
        </w:rPr>
        <w:t>, которая будет вызвана после появления новых сообщений в обсуждении с ключом </w:t>
      </w:r>
      <w:r>
        <w:rPr>
          <w:rStyle w:val="command"/>
          <w:rFonts w:ascii="Arial" w:hAnsi="Arial" w:cs="Arial"/>
          <w:i/>
          <w:iCs/>
          <w:color w:val="000000"/>
        </w:rPr>
        <w:t>КлючСлужебногоОбсуждения</w:t>
      </w:r>
      <w:r w:rsidRPr="000E0D56">
        <w:rPr>
          <w:rStyle w:val="Arial11"/>
        </w:rPr>
        <w:t>.</w:t>
      </w:r>
    </w:p>
    <w:p w:rsidR="008132D0" w:rsidRPr="000E0D56" w:rsidRDefault="008132D0" w:rsidP="007621EC">
      <w:pPr>
        <w:rPr>
          <w:rStyle w:val="Arial11"/>
        </w:rPr>
      </w:pPr>
      <w:r w:rsidRPr="000E0D56">
        <w:rPr>
          <w:rStyle w:val="Arial11"/>
        </w:rPr>
        <w:t>Саму процедуру-обработчик мы поместим в общем клиентском модуле </w:t>
      </w:r>
      <w:r>
        <w:rPr>
          <w:rStyle w:val="interface"/>
          <w:rFonts w:ascii="Arial" w:hAnsi="Arial" w:cs="Arial"/>
          <w:i/>
          <w:iCs/>
          <w:color w:val="000000"/>
        </w:rPr>
        <w:t>СлужебныеСообщенияКлиент</w:t>
      </w:r>
      <w:r w:rsidRPr="000E0D56">
        <w:rPr>
          <w:rStyle w:val="Arial11"/>
        </w:rPr>
        <w:t> (листинг 4.4). Первым параметром в обработчик оповещения передается копия объекта </w:t>
      </w:r>
      <w:r>
        <w:rPr>
          <w:rStyle w:val="command"/>
          <w:rFonts w:ascii="Arial" w:hAnsi="Arial" w:cs="Arial"/>
          <w:i/>
          <w:iCs/>
          <w:color w:val="000000"/>
        </w:rPr>
        <w:t>СообщениеСистемыВзаимодействия</w:t>
      </w:r>
      <w:r w:rsidRPr="000E0D56">
        <w:rPr>
          <w:rStyle w:val="Arial11"/>
        </w:rPr>
        <w:t>, то есть того сообщения, которое было получено в служебном обсуждении.</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4.4.</w:t>
      </w:r>
      <w:r>
        <w:rPr>
          <w:rFonts w:ascii="Arial" w:hAnsi="Arial" w:cs="Arial"/>
          <w:color w:val="000000"/>
          <w:sz w:val="20"/>
          <w:szCs w:val="20"/>
        </w:rPr>
        <w:t> Процедура «ОбработкаСообщенийСервера»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ОбработкаСообщенийСервера</w:t>
      </w:r>
      <w:r>
        <w:rPr>
          <w:rStyle w:val="k"/>
          <w:rFonts w:ascii="Courier" w:hAnsi="Courier"/>
          <w:color w:val="FF0000"/>
          <w:sz w:val="22"/>
          <w:szCs w:val="22"/>
        </w:rPr>
        <w:t>(</w:t>
      </w:r>
      <w:proofErr w:type="gramEnd"/>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 ДопПараметры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ИндексЗадания </w:t>
      </w:r>
      <w:r>
        <w:rPr>
          <w:rStyle w:val="k"/>
          <w:rFonts w:ascii="Courier" w:hAnsi="Courier"/>
          <w:color w:val="FF0000"/>
          <w:sz w:val="22"/>
          <w:szCs w:val="22"/>
        </w:rPr>
        <w:t>=</w:t>
      </w:r>
      <w:r>
        <w:rPr>
          <w:rFonts w:ascii="Courier" w:hAnsi="Courier"/>
          <w:color w:val="0000FF"/>
          <w:sz w:val="22"/>
          <w:szCs w:val="22"/>
        </w:rPr>
        <w:t> глИдентификаторыФоновыхЗаданий</w:t>
      </w:r>
      <w:r>
        <w:rPr>
          <w:rStyle w:val="k"/>
          <w:rFonts w:ascii="Courier" w:hAnsi="Courier"/>
          <w:color w:val="FF0000"/>
          <w:sz w:val="22"/>
          <w:szCs w:val="22"/>
        </w:rPr>
        <w:t>.</w:t>
      </w:r>
      <w:r>
        <w:rPr>
          <w:rFonts w:ascii="Courier" w:hAnsi="Courier"/>
          <w:color w:val="0000FF"/>
          <w:sz w:val="22"/>
          <w:szCs w:val="22"/>
        </w:rPr>
        <w:t>Найти</w:t>
      </w:r>
      <w:r>
        <w:rPr>
          <w:rStyle w:val="k"/>
          <w:rFonts w:ascii="Courier" w:hAnsi="Courier"/>
          <w:color w:val="FF0000"/>
          <w:sz w:val="22"/>
          <w:szCs w:val="22"/>
        </w:rPr>
        <w:t>(</w:t>
      </w: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ИдентификаторЗадания</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ИндексЗадания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Неопределено</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СпособОбработки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"Индикатор"</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proofErr w:type="gramStart"/>
      <w:r>
        <w:rPr>
          <w:rFonts w:ascii="Courier" w:hAnsi="Courier"/>
          <w:color w:val="0000FF"/>
          <w:sz w:val="22"/>
          <w:szCs w:val="22"/>
        </w:rPr>
        <w:t>Состояние</w:t>
      </w:r>
      <w:r>
        <w:rPr>
          <w:rStyle w:val="k"/>
          <w:rFonts w:ascii="Courier" w:hAnsi="Courier"/>
          <w:color w:val="FF0000"/>
          <w:sz w:val="22"/>
          <w:szCs w:val="22"/>
        </w:rPr>
        <w:t>(</w:t>
      </w:r>
      <w:proofErr w:type="gramEnd"/>
      <w:r>
        <w:rPr>
          <w:rStyle w:val="s"/>
          <w:rFonts w:ascii="Courier" w:hAnsi="Courier"/>
          <w:color w:val="000000"/>
          <w:sz w:val="22"/>
          <w:szCs w:val="22"/>
        </w:rPr>
        <w:t>"Выполняется обработка данных"</w:t>
      </w:r>
      <w:r>
        <w:rPr>
          <w:rStyle w:val="k"/>
          <w:rFonts w:ascii="Courier" w:hAnsi="Courier"/>
          <w:color w:val="FF0000"/>
          <w:sz w:val="22"/>
          <w:szCs w:val="22"/>
        </w:rPr>
        <w:t>,</w:t>
      </w:r>
      <w:r>
        <w:rPr>
          <w:rFonts w:ascii="Courier" w:hAnsi="Courier"/>
          <w:color w:val="0000FF"/>
          <w:sz w:val="22"/>
          <w:szCs w:val="22"/>
        </w:rPr>
        <w:t> 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Значение</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СпособОбработки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"НеОтслеживать"</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lastRenderedPageBreak/>
        <w:t>глИдентификаторыФоновыхЗаданий</w:t>
      </w:r>
      <w:r>
        <w:rPr>
          <w:rStyle w:val="k"/>
          <w:rFonts w:ascii="Courier" w:hAnsi="Courier"/>
          <w:color w:val="FF0000"/>
          <w:sz w:val="22"/>
          <w:szCs w:val="22"/>
        </w:rPr>
        <w:t>.</w:t>
      </w:r>
      <w:r>
        <w:rPr>
          <w:rFonts w:ascii="Courier" w:hAnsi="Courier"/>
          <w:color w:val="0000FF"/>
          <w:sz w:val="22"/>
          <w:szCs w:val="22"/>
        </w:rPr>
        <w:t>Удалить</w:t>
      </w:r>
      <w:r>
        <w:rPr>
          <w:rStyle w:val="k"/>
          <w:rFonts w:ascii="Courier" w:hAnsi="Courier"/>
          <w:color w:val="FF0000"/>
          <w:sz w:val="22"/>
          <w:szCs w:val="22"/>
        </w:rPr>
        <w:t>(</w:t>
      </w:r>
      <w:r>
        <w:rPr>
          <w:rFonts w:ascii="Courier" w:hAnsi="Courier"/>
          <w:color w:val="0000FF"/>
          <w:sz w:val="22"/>
          <w:szCs w:val="22"/>
        </w:rPr>
        <w:t>ИндексЗадания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7621EC">
      <w:pPr>
        <w:rPr>
          <w:rStyle w:val="Arial11"/>
        </w:rPr>
      </w:pPr>
      <w:r w:rsidRPr="000E0D56">
        <w:rPr>
          <w:rStyle w:val="Arial11"/>
        </w:rPr>
        <w:t>Таким образом, при получении новых сообщений в нашем служебном обсуждении будет выполняться процедура </w:t>
      </w:r>
      <w:proofErr w:type="gramStart"/>
      <w:r>
        <w:rPr>
          <w:rStyle w:val="command"/>
          <w:rFonts w:ascii="Arial" w:hAnsi="Arial" w:cs="Arial"/>
          <w:i/>
          <w:iCs/>
          <w:color w:val="000000"/>
        </w:rPr>
        <w:t>ОбработкаСообщенийСервера(</w:t>
      </w:r>
      <w:proofErr w:type="gramEnd"/>
      <w:r>
        <w:rPr>
          <w:rStyle w:val="command"/>
          <w:rFonts w:ascii="Arial" w:hAnsi="Arial" w:cs="Arial"/>
          <w:i/>
          <w:iCs/>
          <w:color w:val="000000"/>
        </w:rPr>
        <w:t>)</w:t>
      </w:r>
      <w:r w:rsidRPr="000E0D56">
        <w:rPr>
          <w:rStyle w:val="Arial11"/>
        </w:rPr>
        <w:t>, в которой и производится обработка данных, содержащихся в сообщениях.</w:t>
      </w:r>
    </w:p>
    <w:p w:rsidR="008132D0" w:rsidRDefault="008132D0" w:rsidP="007621EC">
      <w:r>
        <w:t>Саму процедуру пока комментировать не будем. Мы вернемся к этому позже, после того как рассмотрим процедуры, в которых эти сообщения отправляются с сервера.</w:t>
      </w:r>
    </w:p>
    <w:p w:rsidR="008132D0" w:rsidRDefault="008132D0" w:rsidP="007621EC">
      <w:r>
        <w:t xml:space="preserve">Далее нам нужно запустить длительную операцию, которая должна исполняться на сервере, как фоновое задание. Каждое фоновое задание исполняется в отдельном системном сеансе. В результате после запуска фонового задания на клиенте пользовательский сеанс может выполнять другие действия, </w:t>
      </w:r>
      <w:proofErr w:type="gramStart"/>
      <w:r>
        <w:t>например</w:t>
      </w:r>
      <w:proofErr w:type="gramEnd"/>
      <w:r>
        <w:t xml:space="preserve"> обрабатывать сообщения, появляющиеся в служебном обсуждении.</w:t>
      </w:r>
    </w:p>
    <w:p w:rsidR="008132D0" w:rsidRDefault="008132D0" w:rsidP="007621EC">
      <w:r>
        <w:t>При этом необходимо учитывать, что от имени одного и того же пользователя может быть одновременно запущено несколько клиентских приложений, каждое из которых подписано на служебное обсуждение этого пользователя. Значит, все они отреагируют на сообщение, которое появится в этом обсуждении. А нам нужно, чтобы клиент обрабатывал только «свои» фоновые задания.</w:t>
      </w:r>
    </w:p>
    <w:p w:rsidR="008132D0" w:rsidRDefault="008132D0" w:rsidP="007621EC">
      <w:r>
        <w:t xml:space="preserve">Поэтому при запуске фонового задания нужно снабдить его уникальным идентификатором, который нужно передать в само фоновое задание, и кроме этого вернуть </w:t>
      </w:r>
      <w:proofErr w:type="gramStart"/>
      <w:r>
        <w:t>на клиент</w:t>
      </w:r>
      <w:proofErr w:type="gramEnd"/>
      <w:r>
        <w:t>. Тогда клиент будет знать «свои» фоновые задания, а фоновое задание, посылая сообщение, сможет однозначно себя идентифицировать.</w:t>
      </w:r>
    </w:p>
    <w:p w:rsidR="008132D0" w:rsidRPr="000E0D56" w:rsidRDefault="008132D0" w:rsidP="007621EC">
      <w:pPr>
        <w:rPr>
          <w:rStyle w:val="Arial11"/>
        </w:rPr>
      </w:pPr>
      <w:r w:rsidRPr="000E0D56">
        <w:rPr>
          <w:rStyle w:val="Arial11"/>
        </w:rPr>
        <w:t>Для хранения идентификаторов заданий в модуле приложения объявим глобальный массив </w:t>
      </w:r>
      <w:r>
        <w:rPr>
          <w:rStyle w:val="command"/>
          <w:rFonts w:ascii="Arial" w:hAnsi="Arial" w:cs="Arial"/>
          <w:i/>
          <w:iCs/>
          <w:color w:val="000000"/>
        </w:rPr>
        <w:t>глИдентификаторыФоновыхЗаданий</w:t>
      </w:r>
      <w:r w:rsidRPr="000E0D56">
        <w:rPr>
          <w:rStyle w:val="Arial11"/>
        </w:rPr>
        <w:t> (листинг 4.5).</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w:t>
      </w:r>
      <w:r>
        <w:rPr>
          <w:rFonts w:ascii="Arial" w:hAnsi="Arial" w:cs="Arial"/>
          <w:color w:val="000000"/>
          <w:sz w:val="20"/>
          <w:szCs w:val="20"/>
        </w:rPr>
        <w:t> </w:t>
      </w:r>
      <w:r>
        <w:rPr>
          <w:rStyle w:val="bold"/>
          <w:rFonts w:ascii="Arial" w:hAnsi="Arial" w:cs="Arial"/>
          <w:b/>
          <w:bCs/>
          <w:color w:val="000000"/>
        </w:rPr>
        <w:t>4.5.</w:t>
      </w:r>
      <w:r>
        <w:rPr>
          <w:rFonts w:ascii="Arial" w:hAnsi="Arial" w:cs="Arial"/>
          <w:color w:val="000000"/>
          <w:sz w:val="20"/>
          <w:szCs w:val="20"/>
        </w:rPr>
        <w:t> Модуль приложения</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Перем</w:t>
      </w:r>
      <w:r>
        <w:rPr>
          <w:rFonts w:ascii="Courier" w:hAnsi="Courier"/>
          <w:color w:val="0000FF"/>
          <w:sz w:val="22"/>
          <w:szCs w:val="22"/>
        </w:rPr>
        <w:t> глИдентификаторыФоновыхЗаданий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глИдентификаторыФоновыхЗаданий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Массив</w:t>
      </w:r>
      <w:r>
        <w:rPr>
          <w:rStyle w:val="k"/>
          <w:rFonts w:ascii="Courier" w:hAnsi="Courier"/>
          <w:color w:val="FF0000"/>
          <w:sz w:val="22"/>
          <w:szCs w:val="22"/>
        </w:rPr>
        <w:t>;</w:t>
      </w:r>
    </w:p>
    <w:p w:rsidR="008132D0" w:rsidRPr="000E0D56" w:rsidRDefault="008132D0" w:rsidP="008132D0">
      <w:pPr>
        <w:spacing w:after="288" w:line="288" w:lineRule="atLeast"/>
        <w:rPr>
          <w:rStyle w:val="Arial11"/>
        </w:rPr>
      </w:pPr>
      <w:r w:rsidRPr="000E0D56">
        <w:rPr>
          <w:rStyle w:val="Arial11"/>
        </w:rPr>
        <w:t>Запускать фоновое задание мы будем с помощью еще одной общей команды </w:t>
      </w:r>
      <w:r>
        <w:rPr>
          <w:rStyle w:val="interface"/>
          <w:rFonts w:ascii="Arial" w:hAnsi="Arial" w:cs="Arial"/>
          <w:i/>
          <w:iCs/>
          <w:color w:val="000000"/>
        </w:rPr>
        <w:t>ЗапуститьДлительнуюОперацию</w:t>
      </w:r>
      <w:r w:rsidRPr="000E0D56">
        <w:rPr>
          <w:rStyle w:val="Arial11"/>
        </w:rPr>
        <w:t>. Обработчик этой команды заполним следующим образом (листинг 4.6).</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w:t>
      </w:r>
      <w:r>
        <w:rPr>
          <w:rFonts w:ascii="Arial" w:hAnsi="Arial" w:cs="Arial"/>
          <w:color w:val="000000"/>
          <w:sz w:val="20"/>
          <w:szCs w:val="20"/>
        </w:rPr>
        <w:t> </w:t>
      </w:r>
      <w:r>
        <w:rPr>
          <w:rStyle w:val="bold"/>
          <w:rFonts w:ascii="Arial" w:hAnsi="Arial" w:cs="Arial"/>
          <w:b/>
          <w:bCs/>
          <w:color w:val="000000"/>
        </w:rPr>
        <w:t>4.6.</w:t>
      </w:r>
      <w:r>
        <w:rPr>
          <w:rFonts w:ascii="Arial" w:hAnsi="Arial" w:cs="Arial"/>
          <w:color w:val="000000"/>
          <w:sz w:val="20"/>
          <w:szCs w:val="20"/>
        </w:rPr>
        <w:t> Процедура «ОбработкаКоманды»</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ОбработкаКоманды</w:t>
      </w:r>
      <w:r>
        <w:rPr>
          <w:rStyle w:val="k"/>
          <w:rFonts w:ascii="Courier" w:hAnsi="Courier"/>
          <w:color w:val="FF0000"/>
          <w:sz w:val="22"/>
          <w:szCs w:val="22"/>
        </w:rPr>
        <w:t>(</w:t>
      </w:r>
      <w:proofErr w:type="gramEnd"/>
      <w:r>
        <w:rPr>
          <w:rFonts w:ascii="Courier" w:hAnsi="Courier"/>
          <w:color w:val="0000FF"/>
          <w:sz w:val="22"/>
          <w:szCs w:val="22"/>
        </w:rPr>
        <w:t>ПараметрКоманды</w:t>
      </w:r>
      <w:r>
        <w:rPr>
          <w:rStyle w:val="k"/>
          <w:rFonts w:ascii="Courier" w:hAnsi="Courier"/>
          <w:color w:val="FF0000"/>
          <w:sz w:val="22"/>
          <w:szCs w:val="22"/>
        </w:rPr>
        <w:t>,</w:t>
      </w:r>
      <w:r>
        <w:rPr>
          <w:rFonts w:ascii="Courier" w:hAnsi="Courier"/>
          <w:color w:val="0000FF"/>
          <w:sz w:val="22"/>
          <w:szCs w:val="22"/>
        </w:rPr>
        <w:t> ПараметрыВыполненияКоманды</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КлючСлужебногоОбсуждения </w:t>
      </w:r>
      <w:r>
        <w:rPr>
          <w:rStyle w:val="k"/>
          <w:rFonts w:ascii="Courier" w:hAnsi="Courier"/>
          <w:color w:val="FF0000"/>
          <w:sz w:val="22"/>
          <w:szCs w:val="22"/>
        </w:rPr>
        <w:t>=</w:t>
      </w:r>
      <w:r>
        <w:rPr>
          <w:rFonts w:ascii="Courier" w:hAnsi="Courier"/>
          <w:color w:val="0000FF"/>
          <w:sz w:val="22"/>
          <w:szCs w:val="22"/>
        </w:rPr>
        <w:t> СлужебныеСообщенияКлиент</w:t>
      </w:r>
      <w:r>
        <w:rPr>
          <w:rStyle w:val="k"/>
          <w:rFonts w:ascii="Courier" w:hAnsi="Courier"/>
          <w:color w:val="FF0000"/>
          <w:sz w:val="22"/>
          <w:szCs w:val="22"/>
        </w:rPr>
        <w:t>.</w:t>
      </w:r>
      <w:r>
        <w:rPr>
          <w:rFonts w:ascii="Courier" w:hAnsi="Courier"/>
          <w:color w:val="0000FF"/>
          <w:sz w:val="22"/>
          <w:szCs w:val="22"/>
        </w:rPr>
        <w:t>ПолучитьКлючСлужебногоОбсуждения</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ИдентификаторЗадания </w:t>
      </w:r>
      <w:r>
        <w:rPr>
          <w:rStyle w:val="k"/>
          <w:rFonts w:ascii="Courier" w:hAnsi="Courier"/>
          <w:color w:val="FF0000"/>
          <w:sz w:val="22"/>
          <w:szCs w:val="22"/>
        </w:rPr>
        <w:t>=</w:t>
      </w:r>
      <w:r>
        <w:rPr>
          <w:rFonts w:ascii="Courier" w:hAnsi="Courier"/>
          <w:color w:val="0000FF"/>
          <w:sz w:val="22"/>
          <w:szCs w:val="22"/>
        </w:rPr>
        <w:t> СлужебныеСообщения</w:t>
      </w:r>
      <w:r>
        <w:rPr>
          <w:rStyle w:val="k"/>
          <w:rFonts w:ascii="Courier" w:hAnsi="Courier"/>
          <w:color w:val="FF0000"/>
          <w:sz w:val="22"/>
          <w:szCs w:val="22"/>
        </w:rPr>
        <w:t>.</w:t>
      </w:r>
      <w:r>
        <w:rPr>
          <w:rFonts w:ascii="Courier" w:hAnsi="Courier"/>
          <w:color w:val="0000FF"/>
          <w:sz w:val="22"/>
          <w:szCs w:val="22"/>
        </w:rPr>
        <w:t>ОбработатьФоновымЗаданием</w:t>
      </w:r>
      <w:r>
        <w:rPr>
          <w:rStyle w:val="k"/>
          <w:rFonts w:ascii="Courier" w:hAnsi="Courier"/>
          <w:color w:val="FF0000"/>
          <w:sz w:val="22"/>
          <w:szCs w:val="22"/>
        </w:rPr>
        <w:t>(</w:t>
      </w:r>
      <w:r>
        <w:rPr>
          <w:rFonts w:ascii="Courier" w:hAnsi="Courier"/>
          <w:color w:val="0000FF"/>
          <w:sz w:val="22"/>
          <w:szCs w:val="22"/>
        </w:rPr>
        <w:t>КлючСлужебногоОбсуждения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глИдентификаторыФоновыхЗаданий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ИдентификаторЗадания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7621EC">
      <w:pPr>
        <w:rPr>
          <w:rStyle w:val="Arial11"/>
        </w:rPr>
      </w:pPr>
      <w:r w:rsidRPr="000E0D56">
        <w:rPr>
          <w:rStyle w:val="Arial11"/>
        </w:rPr>
        <w:t>В обработчике команды мы сначала получаем ключ служебного обсуждения. Затем вызываем функцию </w:t>
      </w:r>
      <w:proofErr w:type="gramStart"/>
      <w:r>
        <w:rPr>
          <w:rStyle w:val="command"/>
          <w:rFonts w:ascii="Arial" w:hAnsi="Arial" w:cs="Arial"/>
          <w:i/>
          <w:iCs/>
          <w:color w:val="000000"/>
        </w:rPr>
        <w:t>ОбработатьФоновымЗаданием(</w:t>
      </w:r>
      <w:proofErr w:type="gramEnd"/>
      <w:r>
        <w:rPr>
          <w:rStyle w:val="command"/>
          <w:rFonts w:ascii="Arial" w:hAnsi="Arial" w:cs="Arial"/>
          <w:i/>
          <w:iCs/>
          <w:color w:val="000000"/>
        </w:rPr>
        <w:t>)</w:t>
      </w:r>
      <w:r w:rsidRPr="000E0D56">
        <w:rPr>
          <w:rStyle w:val="Arial11"/>
        </w:rPr>
        <w:t> общего модуля </w:t>
      </w:r>
      <w:r>
        <w:rPr>
          <w:rStyle w:val="interface"/>
          <w:rFonts w:ascii="Arial" w:hAnsi="Arial" w:cs="Arial"/>
          <w:i/>
          <w:iCs/>
          <w:color w:val="000000"/>
        </w:rPr>
        <w:t>СлужебныеСообщения</w:t>
      </w:r>
      <w:r w:rsidRPr="000E0D56">
        <w:rPr>
          <w:rStyle w:val="Arial11"/>
        </w:rPr>
        <w:t> и передаем в нее этот ключ.</w:t>
      </w:r>
    </w:p>
    <w:p w:rsidR="008132D0" w:rsidRPr="000E0D56" w:rsidRDefault="008132D0" w:rsidP="007621EC">
      <w:pPr>
        <w:rPr>
          <w:rStyle w:val="Arial11"/>
        </w:rPr>
      </w:pPr>
      <w:r w:rsidRPr="000E0D56">
        <w:rPr>
          <w:rStyle w:val="Arial11"/>
        </w:rPr>
        <w:t>Эта функция возвращает идентификатор фонового задания, присвоенный ему перед запуском. Этот идентификатор мы запоминаем в глобальном массиве </w:t>
      </w:r>
      <w:r>
        <w:rPr>
          <w:rStyle w:val="command"/>
          <w:rFonts w:ascii="Arial" w:hAnsi="Arial" w:cs="Arial"/>
          <w:i/>
          <w:iCs/>
          <w:color w:val="000000"/>
        </w:rPr>
        <w:t>глИдентификаторыФоновыхЗаданий</w:t>
      </w:r>
      <w:r w:rsidRPr="000E0D56">
        <w:rPr>
          <w:rStyle w:val="Arial11"/>
        </w:rPr>
        <w:t>.</w:t>
      </w:r>
    </w:p>
    <w:p w:rsidR="008132D0" w:rsidRPr="000E0D56" w:rsidRDefault="008132D0" w:rsidP="007621EC">
      <w:pPr>
        <w:rPr>
          <w:rStyle w:val="Arial11"/>
        </w:rPr>
      </w:pPr>
      <w:r w:rsidRPr="000E0D56">
        <w:rPr>
          <w:rStyle w:val="Arial11"/>
        </w:rPr>
        <w:t>Функцию </w:t>
      </w:r>
      <w:proofErr w:type="gramStart"/>
      <w:r>
        <w:rPr>
          <w:rStyle w:val="command"/>
          <w:rFonts w:ascii="Arial" w:hAnsi="Arial" w:cs="Arial"/>
          <w:i/>
          <w:iCs/>
          <w:color w:val="000000"/>
        </w:rPr>
        <w:t>ОбработатьФоновымЗаданием(</w:t>
      </w:r>
      <w:proofErr w:type="gramEnd"/>
      <w:r>
        <w:rPr>
          <w:rStyle w:val="command"/>
          <w:rFonts w:ascii="Arial" w:hAnsi="Arial" w:cs="Arial"/>
          <w:i/>
          <w:iCs/>
          <w:color w:val="000000"/>
        </w:rPr>
        <w:t>)</w:t>
      </w:r>
      <w:r w:rsidRPr="000E0D56">
        <w:rPr>
          <w:rStyle w:val="Arial11"/>
        </w:rPr>
        <w:t> мы поместим в общем серверном модуле </w:t>
      </w:r>
      <w:r>
        <w:rPr>
          <w:rStyle w:val="interface"/>
          <w:rFonts w:ascii="Arial" w:hAnsi="Arial" w:cs="Arial"/>
          <w:i/>
          <w:iCs/>
          <w:color w:val="000000"/>
        </w:rPr>
        <w:t>СлужебныеСообщения</w:t>
      </w:r>
      <w:r w:rsidRPr="000E0D56">
        <w:rPr>
          <w:rStyle w:val="Arial11"/>
        </w:rPr>
        <w:t> и заполним ее следующим образом (листинг 4.7).</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w:t>
      </w:r>
      <w:r>
        <w:rPr>
          <w:rFonts w:ascii="Arial" w:hAnsi="Arial" w:cs="Arial"/>
          <w:color w:val="000000"/>
          <w:sz w:val="20"/>
          <w:szCs w:val="20"/>
        </w:rPr>
        <w:t> </w:t>
      </w:r>
      <w:r>
        <w:rPr>
          <w:rStyle w:val="bold"/>
          <w:rFonts w:ascii="Arial" w:hAnsi="Arial" w:cs="Arial"/>
          <w:b/>
          <w:bCs/>
          <w:color w:val="000000"/>
        </w:rPr>
        <w:t>4.7.</w:t>
      </w:r>
      <w:r>
        <w:rPr>
          <w:rFonts w:ascii="Arial" w:hAnsi="Arial" w:cs="Arial"/>
          <w:color w:val="000000"/>
          <w:sz w:val="20"/>
          <w:szCs w:val="20"/>
        </w:rPr>
        <w:t> Функция «ОбработатьФоновымЗаданием»</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ОбработатьФоновымЗаданием</w:t>
      </w:r>
      <w:r>
        <w:rPr>
          <w:rStyle w:val="k"/>
          <w:rFonts w:ascii="Courier" w:hAnsi="Courier"/>
          <w:color w:val="FF0000"/>
          <w:sz w:val="22"/>
          <w:szCs w:val="22"/>
        </w:rPr>
        <w:t>(</w:t>
      </w:r>
      <w:r>
        <w:rPr>
          <w:rFonts w:ascii="Courier" w:hAnsi="Courier"/>
          <w:color w:val="0000FF"/>
          <w:sz w:val="22"/>
          <w:szCs w:val="22"/>
        </w:rPr>
        <w:t>КлючСлужебногоОбсуждения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ИдентификаторЗадания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Строка</w:t>
      </w:r>
      <w:r>
        <w:rPr>
          <w:rStyle w:val="k"/>
          <w:rFonts w:ascii="Courier" w:hAnsi="Courier"/>
          <w:color w:val="FF0000"/>
          <w:sz w:val="22"/>
          <w:szCs w:val="22"/>
        </w:rPr>
        <w:t>(</w:t>
      </w:r>
      <w:proofErr w:type="gramEnd"/>
      <w:r>
        <w:rPr>
          <w:rStyle w:val="k"/>
          <w:rFonts w:ascii="Courier" w:hAnsi="Courier"/>
          <w:color w:val="FF0000"/>
          <w:sz w:val="22"/>
          <w:szCs w:val="22"/>
        </w:rPr>
        <w:t>Новый</w:t>
      </w:r>
      <w:r>
        <w:rPr>
          <w:rFonts w:ascii="Courier" w:hAnsi="Courier"/>
          <w:color w:val="0000FF"/>
          <w:sz w:val="22"/>
          <w:szCs w:val="22"/>
        </w:rPr>
        <w:t> УникальныйИдентификатор</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ПараметрыЗадания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Массив</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ПараметрыЗадания</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КлючСлужебногоОбсуждения</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ПараметрыЗадания</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ИдентификаторЗадания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ФоновыеЗадания</w:t>
      </w:r>
      <w:r>
        <w:rPr>
          <w:rStyle w:val="k"/>
          <w:rFonts w:ascii="Courier" w:hAnsi="Courier"/>
          <w:color w:val="FF0000"/>
          <w:sz w:val="22"/>
          <w:szCs w:val="22"/>
        </w:rPr>
        <w:t>.Выполнить(</w:t>
      </w:r>
      <w:r>
        <w:rPr>
          <w:rStyle w:val="s"/>
          <w:rFonts w:ascii="Courier" w:hAnsi="Courier"/>
          <w:color w:val="000000"/>
          <w:sz w:val="22"/>
          <w:szCs w:val="22"/>
        </w:rPr>
        <w:t>"СлужебныеСообщения.ВыполнитьДлительнуюОперациюНаСервере"</w:t>
      </w:r>
      <w:r>
        <w:rPr>
          <w:rStyle w:val="k"/>
          <w:rFonts w:ascii="Courier" w:hAnsi="Courier"/>
          <w:color w:val="FF0000"/>
          <w:sz w:val="22"/>
          <w:szCs w:val="22"/>
        </w:rPr>
        <w:t>,</w:t>
      </w:r>
      <w:r>
        <w:rPr>
          <w:rFonts w:ascii="Courier" w:hAnsi="Courier"/>
          <w:color w:val="0000FF"/>
          <w:sz w:val="22"/>
          <w:szCs w:val="22"/>
        </w:rPr>
        <w:t> ПараметрыЗадания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ИдентификаторЗадания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8132D0" w:rsidRPr="000E0D56" w:rsidRDefault="008132D0" w:rsidP="007621EC">
      <w:pPr>
        <w:rPr>
          <w:rStyle w:val="Arial11"/>
        </w:rPr>
      </w:pPr>
      <w:r w:rsidRPr="000E0D56">
        <w:rPr>
          <w:rStyle w:val="Arial11"/>
        </w:rPr>
        <w:t>В функции мы сначала создаем новый строковый уникальный идентификатор и запоминаем его, а также ключ служебного сообщения в массиве </w:t>
      </w:r>
      <w:r>
        <w:rPr>
          <w:rStyle w:val="command"/>
          <w:rFonts w:ascii="Arial" w:hAnsi="Arial" w:cs="Arial"/>
          <w:i/>
          <w:iCs/>
          <w:color w:val="000000"/>
        </w:rPr>
        <w:t>ПараметрыЗадания</w:t>
      </w:r>
      <w:r w:rsidRPr="000E0D56">
        <w:rPr>
          <w:rStyle w:val="Arial11"/>
        </w:rPr>
        <w:t>. Затем инициируем выполнение фонового задания на сервере с помощью метода </w:t>
      </w:r>
      <w:proofErr w:type="gramStart"/>
      <w:r>
        <w:rPr>
          <w:rStyle w:val="command"/>
          <w:rFonts w:ascii="Arial" w:hAnsi="Arial" w:cs="Arial"/>
          <w:i/>
          <w:iCs/>
          <w:color w:val="000000"/>
        </w:rPr>
        <w:t>Выполнить(</w:t>
      </w:r>
      <w:proofErr w:type="gramEnd"/>
      <w:r>
        <w:rPr>
          <w:rStyle w:val="command"/>
          <w:rFonts w:ascii="Arial" w:hAnsi="Arial" w:cs="Arial"/>
          <w:i/>
          <w:iCs/>
          <w:color w:val="000000"/>
        </w:rPr>
        <w:t>)</w:t>
      </w:r>
      <w:r w:rsidRPr="000E0D56">
        <w:rPr>
          <w:rStyle w:val="Arial11"/>
        </w:rPr>
        <w:t> менеджера фоновых заданий. В первом параметре метода мы передаем полное имя процедуры серверного модуля, которую нужно выполнить, а во втором параметре передаем массив параметров задания, созданный нами ранее.</w:t>
      </w:r>
    </w:p>
    <w:p w:rsidR="008132D0" w:rsidRDefault="008132D0" w:rsidP="007621EC">
      <w:r>
        <w:t>В заключение возвращаем идентификатор фонового задания, присвоенный ему перед запуском.</w:t>
      </w:r>
    </w:p>
    <w:p w:rsidR="008132D0" w:rsidRPr="000E0D56" w:rsidRDefault="008132D0" w:rsidP="007621EC">
      <w:pPr>
        <w:rPr>
          <w:rStyle w:val="Arial11"/>
        </w:rPr>
      </w:pPr>
      <w:r w:rsidRPr="000E0D56">
        <w:rPr>
          <w:rStyle w:val="Arial11"/>
        </w:rPr>
        <w:t>Процедуру </w:t>
      </w:r>
      <w:proofErr w:type="gramStart"/>
      <w:r>
        <w:rPr>
          <w:rStyle w:val="command"/>
          <w:rFonts w:ascii="Arial" w:hAnsi="Arial" w:cs="Arial"/>
          <w:i/>
          <w:iCs/>
          <w:color w:val="000000"/>
        </w:rPr>
        <w:t>ВыполнитьДлительнуюОперациюНаСервере(</w:t>
      </w:r>
      <w:proofErr w:type="gramEnd"/>
      <w:r>
        <w:rPr>
          <w:rStyle w:val="command"/>
          <w:rFonts w:ascii="Arial" w:hAnsi="Arial" w:cs="Arial"/>
          <w:i/>
          <w:iCs/>
          <w:color w:val="000000"/>
        </w:rPr>
        <w:t>)</w:t>
      </w:r>
      <w:r w:rsidRPr="000E0D56">
        <w:rPr>
          <w:rStyle w:val="Arial11"/>
        </w:rPr>
        <w:t> мы также поместим в общем серверном модуле </w:t>
      </w:r>
      <w:r>
        <w:rPr>
          <w:rStyle w:val="interface"/>
          <w:rFonts w:ascii="Arial" w:hAnsi="Arial" w:cs="Arial"/>
          <w:i/>
          <w:iCs/>
          <w:color w:val="000000"/>
        </w:rPr>
        <w:t>СлужебныеСообщения</w:t>
      </w:r>
      <w:r w:rsidRPr="000E0D56">
        <w:rPr>
          <w:rStyle w:val="Arial11"/>
        </w:rPr>
        <w:t> и заполним ее следующим образом (листинг 4.8).</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w:t>
      </w:r>
      <w:r>
        <w:rPr>
          <w:rFonts w:ascii="Arial" w:hAnsi="Arial" w:cs="Arial"/>
          <w:color w:val="000000"/>
          <w:sz w:val="20"/>
          <w:szCs w:val="20"/>
        </w:rPr>
        <w:t> </w:t>
      </w:r>
      <w:r>
        <w:rPr>
          <w:rStyle w:val="bold"/>
          <w:rFonts w:ascii="Arial" w:hAnsi="Arial" w:cs="Arial"/>
          <w:b/>
          <w:bCs/>
          <w:color w:val="000000"/>
        </w:rPr>
        <w:t>4.8.</w:t>
      </w:r>
      <w:r>
        <w:rPr>
          <w:rFonts w:ascii="Arial" w:hAnsi="Arial" w:cs="Arial"/>
          <w:color w:val="000000"/>
          <w:sz w:val="20"/>
          <w:szCs w:val="20"/>
        </w:rPr>
        <w:t> Процедура «ВыполнитьДлительнуюОперациюНаСервере»</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ВыполнитьДлительнуюОперациюНаСервере</w:t>
      </w:r>
      <w:r>
        <w:rPr>
          <w:rStyle w:val="k"/>
          <w:rFonts w:ascii="Courier" w:hAnsi="Courier"/>
          <w:color w:val="FF0000"/>
          <w:sz w:val="22"/>
          <w:szCs w:val="22"/>
        </w:rPr>
        <w:t>(</w:t>
      </w:r>
      <w:proofErr w:type="gramEnd"/>
      <w:r>
        <w:rPr>
          <w:rFonts w:ascii="Courier" w:hAnsi="Courier"/>
          <w:color w:val="0000FF"/>
          <w:sz w:val="22"/>
          <w:szCs w:val="22"/>
        </w:rPr>
        <w:t>КлючСлужебногоОбсуждения</w:t>
      </w:r>
      <w:r>
        <w:rPr>
          <w:rStyle w:val="k"/>
          <w:rFonts w:ascii="Courier" w:hAnsi="Courier"/>
          <w:color w:val="FF0000"/>
          <w:sz w:val="22"/>
          <w:szCs w:val="22"/>
        </w:rPr>
        <w:t>,</w:t>
      </w:r>
      <w:r>
        <w:rPr>
          <w:rFonts w:ascii="Courier" w:hAnsi="Courier"/>
          <w:color w:val="0000FF"/>
          <w:sz w:val="22"/>
          <w:szCs w:val="22"/>
        </w:rPr>
        <w:t> ИдентификаторЗадания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СлужебноеОбсуждение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ПолучитьОбсуждение</w:t>
      </w:r>
      <w:r>
        <w:rPr>
          <w:rStyle w:val="k"/>
          <w:rFonts w:ascii="Courier" w:hAnsi="Courier"/>
          <w:color w:val="FF0000"/>
          <w:sz w:val="22"/>
          <w:szCs w:val="22"/>
        </w:rPr>
        <w:t>(</w:t>
      </w:r>
      <w:r>
        <w:rPr>
          <w:rFonts w:ascii="Courier" w:hAnsi="Courier"/>
          <w:color w:val="0000FF"/>
          <w:sz w:val="22"/>
          <w:szCs w:val="22"/>
        </w:rPr>
        <w:t>КлючСлужебногоОбсуждения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СтруктураДанных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СтруктураДанных</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"ИдентификаторЗадания"</w:t>
      </w:r>
      <w:r>
        <w:rPr>
          <w:rStyle w:val="k"/>
          <w:rFonts w:ascii="Courier" w:hAnsi="Courier"/>
          <w:color w:val="FF0000"/>
          <w:sz w:val="22"/>
          <w:szCs w:val="22"/>
        </w:rPr>
        <w:t>,</w:t>
      </w:r>
      <w:r>
        <w:rPr>
          <w:rFonts w:ascii="Courier" w:hAnsi="Courier"/>
          <w:color w:val="0000FF"/>
          <w:sz w:val="22"/>
          <w:szCs w:val="22"/>
        </w:rPr>
        <w:t> ИдентификаторЗадания</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СтруктураДанных</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"Значение"</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СтруктураДанных</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"СпособОбработки"</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"Индикатор"</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Счетчик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Fonts w:ascii="Courier" w:hAnsi="Courier"/>
          <w:color w:val="0000FF"/>
          <w:sz w:val="22"/>
          <w:szCs w:val="22"/>
        </w:rPr>
        <w:t> </w:t>
      </w:r>
      <w:r>
        <w:rPr>
          <w:rStyle w:val="k"/>
          <w:rFonts w:ascii="Courier" w:hAnsi="Courier"/>
          <w:color w:val="FF0000"/>
          <w:sz w:val="22"/>
          <w:szCs w:val="22"/>
        </w:rPr>
        <w:t>По</w:t>
      </w:r>
      <w:r>
        <w:rPr>
          <w:rFonts w:ascii="Courier" w:hAnsi="Courier"/>
          <w:color w:val="0000FF"/>
          <w:sz w:val="22"/>
          <w:szCs w:val="22"/>
        </w:rPr>
        <w:t> </w:t>
      </w:r>
      <w:r>
        <w:rPr>
          <w:rStyle w:val="n"/>
          <w:rFonts w:ascii="Courier" w:hAnsi="Courier"/>
          <w:color w:val="000000"/>
          <w:sz w:val="22"/>
          <w:szCs w:val="22"/>
        </w:rPr>
        <w:t>100</w:t>
      </w:r>
      <w:r>
        <w:rPr>
          <w:rFonts w:ascii="Courier" w:hAnsi="Courier"/>
          <w:color w:val="0000FF"/>
          <w:sz w:val="22"/>
          <w:szCs w:val="22"/>
        </w:rPr>
        <w:t> </w:t>
      </w:r>
      <w:r>
        <w:rPr>
          <w:rStyle w:val="k"/>
          <w:rFonts w:ascii="Courier" w:hAnsi="Courier"/>
          <w:color w:val="FF0000"/>
          <w:sz w:val="22"/>
          <w:szCs w:val="22"/>
        </w:rPr>
        <w:t>Цикл</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СообщениеКлиенту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СоздатьСообщение</w:t>
      </w:r>
      <w:r>
        <w:rPr>
          <w:rStyle w:val="k"/>
          <w:rFonts w:ascii="Courier" w:hAnsi="Courier"/>
          <w:color w:val="FF0000"/>
          <w:sz w:val="22"/>
          <w:szCs w:val="22"/>
        </w:rPr>
        <w:t>(</w:t>
      </w:r>
      <w:r>
        <w:rPr>
          <w:rFonts w:ascii="Courier" w:hAnsi="Courier"/>
          <w:color w:val="0000FF"/>
          <w:sz w:val="22"/>
          <w:szCs w:val="22"/>
        </w:rPr>
        <w:t>СлужебноеОбсуждение</w:t>
      </w:r>
      <w:r>
        <w:rPr>
          <w:rStyle w:val="k"/>
          <w:rFonts w:ascii="Courier" w:hAnsi="Courier"/>
          <w:color w:val="FF0000"/>
          <w:sz w:val="22"/>
          <w:szCs w:val="22"/>
        </w:rPr>
        <w:t>.</w:t>
      </w:r>
      <w:r>
        <w:rPr>
          <w:rFonts w:ascii="Courier" w:hAnsi="Courier"/>
          <w:color w:val="0000FF"/>
          <w:sz w:val="22"/>
          <w:szCs w:val="22"/>
        </w:rPr>
        <w:t>Идентификатор</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СтруктураДанных</w:t>
      </w:r>
      <w:r>
        <w:rPr>
          <w:rStyle w:val="k"/>
          <w:rFonts w:ascii="Courier" w:hAnsi="Courier"/>
          <w:color w:val="FF0000"/>
          <w:sz w:val="22"/>
          <w:szCs w:val="22"/>
        </w:rPr>
        <w:t>.</w:t>
      </w:r>
      <w:r>
        <w:rPr>
          <w:rFonts w:ascii="Courier" w:hAnsi="Courier"/>
          <w:color w:val="0000FF"/>
          <w:sz w:val="22"/>
          <w:szCs w:val="22"/>
        </w:rPr>
        <w:t>Значение </w:t>
      </w:r>
      <w:r>
        <w:rPr>
          <w:rStyle w:val="k"/>
          <w:rFonts w:ascii="Courier" w:hAnsi="Courier"/>
          <w:color w:val="FF0000"/>
          <w:sz w:val="22"/>
          <w:szCs w:val="22"/>
        </w:rPr>
        <w:t>=</w:t>
      </w:r>
      <w:r>
        <w:rPr>
          <w:rFonts w:ascii="Courier" w:hAnsi="Courier"/>
          <w:color w:val="0000FF"/>
          <w:sz w:val="22"/>
          <w:szCs w:val="22"/>
        </w:rPr>
        <w:t> Счетчик</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СообщениеКлиенту</w:t>
      </w:r>
      <w:r>
        <w:rPr>
          <w:rStyle w:val="k"/>
          <w:rFonts w:ascii="Courier" w:hAnsi="Courier"/>
          <w:color w:val="FF0000"/>
          <w:sz w:val="22"/>
          <w:szCs w:val="22"/>
        </w:rPr>
        <w:t>.</w:t>
      </w:r>
      <w:r>
        <w:rPr>
          <w:rFonts w:ascii="Courier" w:hAnsi="Courier"/>
          <w:color w:val="0000FF"/>
          <w:sz w:val="22"/>
          <w:szCs w:val="22"/>
        </w:rPr>
        <w:t>Данные </w:t>
      </w:r>
      <w:r>
        <w:rPr>
          <w:rStyle w:val="k"/>
          <w:rFonts w:ascii="Courier" w:hAnsi="Courier"/>
          <w:color w:val="FF0000"/>
          <w:sz w:val="22"/>
          <w:szCs w:val="22"/>
        </w:rPr>
        <w:t>=</w:t>
      </w:r>
      <w:r>
        <w:rPr>
          <w:rFonts w:ascii="Courier" w:hAnsi="Courier"/>
          <w:color w:val="0000FF"/>
          <w:sz w:val="22"/>
          <w:szCs w:val="22"/>
        </w:rPr>
        <w:t> СтруктураДанных</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СообщениеКлиенту</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СообщениеКлиенту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СоздатьСообщение</w:t>
      </w:r>
      <w:r>
        <w:rPr>
          <w:rStyle w:val="k"/>
          <w:rFonts w:ascii="Courier" w:hAnsi="Courier"/>
          <w:color w:val="FF0000"/>
          <w:sz w:val="22"/>
          <w:szCs w:val="22"/>
        </w:rPr>
        <w:t>(</w:t>
      </w:r>
      <w:r>
        <w:rPr>
          <w:rFonts w:ascii="Courier" w:hAnsi="Courier"/>
          <w:color w:val="0000FF"/>
          <w:sz w:val="22"/>
          <w:szCs w:val="22"/>
        </w:rPr>
        <w:t>СлужебноеОбсуждение</w:t>
      </w:r>
      <w:r>
        <w:rPr>
          <w:rStyle w:val="k"/>
          <w:rFonts w:ascii="Courier" w:hAnsi="Courier"/>
          <w:color w:val="FF0000"/>
          <w:sz w:val="22"/>
          <w:szCs w:val="22"/>
        </w:rPr>
        <w:t>.</w:t>
      </w:r>
      <w:r>
        <w:rPr>
          <w:rFonts w:ascii="Courier" w:hAnsi="Courier"/>
          <w:color w:val="0000FF"/>
          <w:sz w:val="22"/>
          <w:szCs w:val="22"/>
        </w:rPr>
        <w:t>Идентификатор</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СтруктураДанных</w:t>
      </w:r>
      <w:r>
        <w:rPr>
          <w:rStyle w:val="k"/>
          <w:rFonts w:ascii="Courier" w:hAnsi="Courier"/>
          <w:color w:val="FF0000"/>
          <w:sz w:val="22"/>
          <w:szCs w:val="22"/>
        </w:rPr>
        <w:t>.</w:t>
      </w:r>
      <w:r>
        <w:rPr>
          <w:rFonts w:ascii="Courier" w:hAnsi="Courier"/>
          <w:color w:val="0000FF"/>
          <w:sz w:val="22"/>
          <w:szCs w:val="22"/>
        </w:rPr>
        <w:t>СпособОбработки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"НеОтслеживать"</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СообщениеКлиенту</w:t>
      </w:r>
      <w:r>
        <w:rPr>
          <w:rStyle w:val="k"/>
          <w:rFonts w:ascii="Courier" w:hAnsi="Courier"/>
          <w:color w:val="FF0000"/>
          <w:sz w:val="22"/>
          <w:szCs w:val="22"/>
        </w:rPr>
        <w:t>.</w:t>
      </w:r>
      <w:r>
        <w:rPr>
          <w:rFonts w:ascii="Courier" w:hAnsi="Courier"/>
          <w:color w:val="0000FF"/>
          <w:sz w:val="22"/>
          <w:szCs w:val="22"/>
        </w:rPr>
        <w:t>Данные </w:t>
      </w:r>
      <w:r>
        <w:rPr>
          <w:rStyle w:val="k"/>
          <w:rFonts w:ascii="Courier" w:hAnsi="Courier"/>
          <w:color w:val="FF0000"/>
          <w:sz w:val="22"/>
          <w:szCs w:val="22"/>
        </w:rPr>
        <w:t>=</w:t>
      </w:r>
      <w:r>
        <w:rPr>
          <w:rFonts w:ascii="Courier" w:hAnsi="Courier"/>
          <w:color w:val="0000FF"/>
          <w:sz w:val="22"/>
          <w:szCs w:val="22"/>
        </w:rPr>
        <w:t> СтруктураДанных</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СообщениеКлиенту</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Default="008132D0" w:rsidP="007621EC">
      <w:r>
        <w:t>В этой процедуре мы не будем реализовывать реальную длительную операцию. Покажем только схему отправки сообщений с сервера с информацией о выполнении того или иного этапа фонового задания.</w:t>
      </w:r>
    </w:p>
    <w:p w:rsidR="008132D0" w:rsidRDefault="008132D0" w:rsidP="007621EC">
      <w:r>
        <w:lastRenderedPageBreak/>
        <w:t>Сначала по ключу служебного обсуждения, переданному в процедуру в первом параметре, мы получаем служебное обсуждение, в которое нужно отправлять сообщения о ходе выполнения процедуры.</w:t>
      </w:r>
    </w:p>
    <w:p w:rsidR="008132D0" w:rsidRPr="000E0D56" w:rsidRDefault="008132D0" w:rsidP="007621EC">
      <w:pPr>
        <w:rPr>
          <w:rStyle w:val="Arial11"/>
        </w:rPr>
      </w:pPr>
      <w:r w:rsidRPr="000E0D56">
        <w:rPr>
          <w:rStyle w:val="Arial11"/>
        </w:rPr>
        <w:t>Затем создаем структуру данных с полями </w:t>
      </w:r>
      <w:r>
        <w:rPr>
          <w:rStyle w:val="command"/>
          <w:rFonts w:ascii="Arial" w:hAnsi="Arial" w:cs="Arial"/>
          <w:i/>
          <w:iCs/>
          <w:color w:val="000000"/>
        </w:rPr>
        <w:t>ИдентификаторЗадания</w:t>
      </w:r>
      <w:r w:rsidRPr="000E0D56">
        <w:rPr>
          <w:rStyle w:val="Arial11"/>
        </w:rPr>
        <w:t>, </w:t>
      </w:r>
      <w:r>
        <w:rPr>
          <w:rStyle w:val="command"/>
          <w:rFonts w:ascii="Arial" w:hAnsi="Arial" w:cs="Arial"/>
          <w:i/>
          <w:iCs/>
          <w:color w:val="000000"/>
        </w:rPr>
        <w:t>Значение</w:t>
      </w:r>
      <w:r w:rsidRPr="000E0D56">
        <w:rPr>
          <w:rStyle w:val="Arial11"/>
        </w:rPr>
        <w:t> и </w:t>
      </w:r>
      <w:r>
        <w:rPr>
          <w:rStyle w:val="command"/>
          <w:rFonts w:ascii="Arial" w:hAnsi="Arial" w:cs="Arial"/>
          <w:i/>
          <w:iCs/>
          <w:color w:val="000000"/>
        </w:rPr>
        <w:t>СпособОбработки</w:t>
      </w:r>
      <w:r w:rsidRPr="000E0D56">
        <w:rPr>
          <w:rStyle w:val="Arial11"/>
        </w:rPr>
        <w:t>. Полю структуры </w:t>
      </w:r>
      <w:r>
        <w:rPr>
          <w:rStyle w:val="command"/>
          <w:rFonts w:ascii="Arial" w:hAnsi="Arial" w:cs="Arial"/>
          <w:i/>
          <w:iCs/>
          <w:color w:val="000000"/>
        </w:rPr>
        <w:t>ИдентификаторЗадания</w:t>
      </w:r>
      <w:r w:rsidRPr="000E0D56">
        <w:rPr>
          <w:rStyle w:val="Arial11"/>
        </w:rPr>
        <w:t> присваиваем идентификатор задания, переданный в процедуру во втором параметре. Полю </w:t>
      </w:r>
      <w:r>
        <w:rPr>
          <w:rStyle w:val="command"/>
          <w:rFonts w:ascii="Arial" w:hAnsi="Arial" w:cs="Arial"/>
          <w:i/>
          <w:iCs/>
          <w:color w:val="000000"/>
        </w:rPr>
        <w:t>СпособОбработки</w:t>
      </w:r>
      <w:r w:rsidRPr="000E0D56">
        <w:rPr>
          <w:rStyle w:val="Arial11"/>
        </w:rPr>
        <w:t> присваиваем строку «Индикатор», которая будет сигнализировать клиенту о том, что надо передвинуть указатель в панели состояния.</w:t>
      </w:r>
    </w:p>
    <w:p w:rsidR="008132D0" w:rsidRPr="000E0D56" w:rsidRDefault="008132D0" w:rsidP="007621EC">
      <w:pPr>
        <w:rPr>
          <w:rStyle w:val="Arial11"/>
        </w:rPr>
      </w:pPr>
      <w:r w:rsidRPr="000E0D56">
        <w:rPr>
          <w:rStyle w:val="Arial11"/>
        </w:rPr>
        <w:t>Затем организуем цикл до ста. 100 – это условное количество этапов выполнения фонового задания. На каждом этапе мы формируем сообщение, которое посылается в служебное обсуждение. В данных сообщения содержится структура </w:t>
      </w:r>
      <w:r>
        <w:rPr>
          <w:rStyle w:val="command"/>
          <w:rFonts w:ascii="Arial" w:hAnsi="Arial" w:cs="Arial"/>
          <w:i/>
          <w:iCs/>
          <w:color w:val="000000"/>
        </w:rPr>
        <w:t>СтруктураДанных</w:t>
      </w:r>
      <w:r w:rsidRPr="000E0D56">
        <w:rPr>
          <w:rStyle w:val="Arial11"/>
        </w:rPr>
        <w:t>. Поле </w:t>
      </w:r>
      <w:r>
        <w:rPr>
          <w:rStyle w:val="command"/>
          <w:rFonts w:ascii="Arial" w:hAnsi="Arial" w:cs="Arial"/>
          <w:i/>
          <w:iCs/>
          <w:color w:val="000000"/>
        </w:rPr>
        <w:t>Значение</w:t>
      </w:r>
      <w:r w:rsidRPr="000E0D56">
        <w:rPr>
          <w:rStyle w:val="Arial11"/>
        </w:rPr>
        <w:t> этой структуры отражает текущую итерацию цикла.</w:t>
      </w:r>
    </w:p>
    <w:p w:rsidR="008132D0" w:rsidRPr="000E0D56" w:rsidRDefault="008132D0" w:rsidP="007621EC">
      <w:pPr>
        <w:rPr>
          <w:rStyle w:val="Arial11"/>
        </w:rPr>
      </w:pPr>
      <w:r w:rsidRPr="000E0D56">
        <w:rPr>
          <w:rStyle w:val="Arial11"/>
        </w:rPr>
        <w:t>После выхода из цикла мы посылаем в служебное обсуждение заключительное сообщение со значением поля структуры </w:t>
      </w:r>
      <w:r>
        <w:rPr>
          <w:rStyle w:val="command"/>
          <w:rFonts w:ascii="Arial" w:hAnsi="Arial" w:cs="Arial"/>
          <w:i/>
          <w:iCs/>
          <w:color w:val="000000"/>
        </w:rPr>
        <w:t>СпособОбработки</w:t>
      </w:r>
      <w:r w:rsidRPr="000E0D56">
        <w:rPr>
          <w:rStyle w:val="Arial11"/>
        </w:rPr>
        <w:t> – «НеОтображать», которое сигнализирует клиенту о завершении фонового задания.</w:t>
      </w:r>
    </w:p>
    <w:p w:rsidR="008132D0" w:rsidRDefault="008132D0" w:rsidP="007621EC">
      <w:r>
        <w:t>Теперь пришло время рассмотреть, как осуществляется обработка полученных сообщений на клиенте, подписанном на служебное обсуждение.</w:t>
      </w:r>
    </w:p>
    <w:p w:rsidR="008132D0" w:rsidRPr="000E0D56" w:rsidRDefault="008132D0" w:rsidP="007621EC">
      <w:pPr>
        <w:rPr>
          <w:rStyle w:val="Arial11"/>
        </w:rPr>
      </w:pPr>
      <w:r w:rsidRPr="000E0D56">
        <w:rPr>
          <w:rStyle w:val="Arial11"/>
        </w:rPr>
        <w:t>Эта обработка выполняется в процедуре </w:t>
      </w:r>
      <w:proofErr w:type="gramStart"/>
      <w:r>
        <w:rPr>
          <w:rStyle w:val="command"/>
          <w:rFonts w:ascii="Arial" w:hAnsi="Arial" w:cs="Arial"/>
          <w:i/>
          <w:iCs/>
          <w:color w:val="000000"/>
        </w:rPr>
        <w:t>ОбработкаСообщенийСервера(</w:t>
      </w:r>
      <w:proofErr w:type="gramEnd"/>
      <w:r>
        <w:rPr>
          <w:rStyle w:val="command"/>
          <w:rFonts w:ascii="Arial" w:hAnsi="Arial" w:cs="Arial"/>
          <w:i/>
          <w:iCs/>
          <w:color w:val="000000"/>
        </w:rPr>
        <w:t>)</w:t>
      </w:r>
      <w:r w:rsidRPr="000E0D56">
        <w:rPr>
          <w:rStyle w:val="Arial11"/>
        </w:rPr>
        <w:t> общего модуля </w:t>
      </w:r>
      <w:r>
        <w:rPr>
          <w:rStyle w:val="interface"/>
          <w:rFonts w:ascii="Arial" w:hAnsi="Arial" w:cs="Arial"/>
          <w:i/>
          <w:iCs/>
          <w:color w:val="000000"/>
        </w:rPr>
        <w:t>СлужебныеСообщенияКлиент</w:t>
      </w:r>
      <w:r w:rsidRPr="000E0D56">
        <w:rPr>
          <w:rStyle w:val="Arial11"/>
        </w:rPr>
        <w:t> (листинг 4.9). Первым параметром в обработчик оповещения передается копия объекта </w:t>
      </w:r>
      <w:r>
        <w:rPr>
          <w:rStyle w:val="command"/>
          <w:rFonts w:ascii="Arial" w:hAnsi="Arial" w:cs="Arial"/>
          <w:i/>
          <w:iCs/>
          <w:color w:val="000000"/>
        </w:rPr>
        <w:t>СообщениеСистемыВзаимодействия</w:t>
      </w:r>
      <w:r w:rsidRPr="000E0D56">
        <w:rPr>
          <w:rStyle w:val="Arial11"/>
        </w:rPr>
        <w:t>, то есть того сообщения, которое было получено в служебном обсуждении.</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4.9.</w:t>
      </w:r>
      <w:r>
        <w:rPr>
          <w:rFonts w:ascii="Arial" w:hAnsi="Arial" w:cs="Arial"/>
          <w:color w:val="000000"/>
          <w:sz w:val="20"/>
          <w:szCs w:val="20"/>
        </w:rPr>
        <w:t> Процедура «ОбработкаСообщенийСервера»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ОбработкаСообщенийСервера</w:t>
      </w:r>
      <w:r>
        <w:rPr>
          <w:rStyle w:val="k"/>
          <w:rFonts w:ascii="Courier" w:hAnsi="Courier"/>
          <w:color w:val="FF0000"/>
          <w:sz w:val="22"/>
          <w:szCs w:val="22"/>
        </w:rPr>
        <w:t>(</w:t>
      </w:r>
      <w:proofErr w:type="gramEnd"/>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 ДопПараметры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ИндексЗадания </w:t>
      </w:r>
      <w:r>
        <w:rPr>
          <w:rStyle w:val="k"/>
          <w:rFonts w:ascii="Courier" w:hAnsi="Courier"/>
          <w:color w:val="FF0000"/>
          <w:sz w:val="22"/>
          <w:szCs w:val="22"/>
        </w:rPr>
        <w:t>=</w:t>
      </w:r>
      <w:r>
        <w:rPr>
          <w:rFonts w:ascii="Courier" w:hAnsi="Courier"/>
          <w:color w:val="0000FF"/>
          <w:sz w:val="22"/>
          <w:szCs w:val="22"/>
        </w:rPr>
        <w:t> глИдентификаторыФоновыхЗаданий</w:t>
      </w:r>
      <w:r>
        <w:rPr>
          <w:rStyle w:val="k"/>
          <w:rFonts w:ascii="Courier" w:hAnsi="Courier"/>
          <w:color w:val="FF0000"/>
          <w:sz w:val="22"/>
          <w:szCs w:val="22"/>
        </w:rPr>
        <w:t>.</w:t>
      </w:r>
      <w:r>
        <w:rPr>
          <w:rFonts w:ascii="Courier" w:hAnsi="Courier"/>
          <w:color w:val="0000FF"/>
          <w:sz w:val="22"/>
          <w:szCs w:val="22"/>
        </w:rPr>
        <w:t>Найти</w:t>
      </w:r>
      <w:r>
        <w:rPr>
          <w:rStyle w:val="k"/>
          <w:rFonts w:ascii="Courier" w:hAnsi="Courier"/>
          <w:color w:val="FF0000"/>
          <w:sz w:val="22"/>
          <w:szCs w:val="22"/>
        </w:rPr>
        <w:t>(</w:t>
      </w: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ИдентификаторЗадания</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ИндексЗадания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Неопределено</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СпособОбработки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"Индикатор"</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proofErr w:type="gramStart"/>
      <w:r>
        <w:rPr>
          <w:rFonts w:ascii="Courier" w:hAnsi="Courier"/>
          <w:color w:val="0000FF"/>
          <w:sz w:val="22"/>
          <w:szCs w:val="22"/>
        </w:rPr>
        <w:t>Состояние</w:t>
      </w:r>
      <w:r>
        <w:rPr>
          <w:rStyle w:val="k"/>
          <w:rFonts w:ascii="Courier" w:hAnsi="Courier"/>
          <w:color w:val="FF0000"/>
          <w:sz w:val="22"/>
          <w:szCs w:val="22"/>
        </w:rPr>
        <w:t>(</w:t>
      </w:r>
      <w:proofErr w:type="gramEnd"/>
      <w:r>
        <w:rPr>
          <w:rStyle w:val="s"/>
          <w:rFonts w:ascii="Courier" w:hAnsi="Courier"/>
          <w:color w:val="000000"/>
          <w:sz w:val="22"/>
          <w:szCs w:val="22"/>
        </w:rPr>
        <w:t>"Выполняется обработка данных"</w:t>
      </w:r>
      <w:r>
        <w:rPr>
          <w:rStyle w:val="k"/>
          <w:rFonts w:ascii="Courier" w:hAnsi="Courier"/>
          <w:color w:val="FF0000"/>
          <w:sz w:val="22"/>
          <w:szCs w:val="22"/>
        </w:rPr>
        <w:t>,</w:t>
      </w:r>
      <w:r>
        <w:rPr>
          <w:rFonts w:ascii="Courier" w:hAnsi="Courier"/>
          <w:color w:val="0000FF"/>
          <w:sz w:val="22"/>
          <w:szCs w:val="22"/>
        </w:rPr>
        <w:t> 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Значение</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СпособОбработки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"НеОтслеживать"</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глИдентификаторыФоновыхЗаданий</w:t>
      </w:r>
      <w:r>
        <w:rPr>
          <w:rStyle w:val="k"/>
          <w:rFonts w:ascii="Courier" w:hAnsi="Courier"/>
          <w:color w:val="FF0000"/>
          <w:sz w:val="22"/>
          <w:szCs w:val="22"/>
        </w:rPr>
        <w:t>.</w:t>
      </w:r>
      <w:r>
        <w:rPr>
          <w:rFonts w:ascii="Courier" w:hAnsi="Courier"/>
          <w:color w:val="0000FF"/>
          <w:sz w:val="22"/>
          <w:szCs w:val="22"/>
        </w:rPr>
        <w:t>Удалить</w:t>
      </w:r>
      <w:r>
        <w:rPr>
          <w:rStyle w:val="k"/>
          <w:rFonts w:ascii="Courier" w:hAnsi="Courier"/>
          <w:color w:val="FF0000"/>
          <w:sz w:val="22"/>
          <w:szCs w:val="22"/>
        </w:rPr>
        <w:t>(</w:t>
      </w:r>
      <w:r>
        <w:rPr>
          <w:rFonts w:ascii="Courier" w:hAnsi="Courier"/>
          <w:color w:val="0000FF"/>
          <w:sz w:val="22"/>
          <w:szCs w:val="22"/>
        </w:rPr>
        <w:t>ИндексЗадания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7621EC">
      <w:pPr>
        <w:rPr>
          <w:rStyle w:val="Arial11"/>
        </w:rPr>
      </w:pPr>
      <w:r w:rsidRPr="000E0D56">
        <w:rPr>
          <w:rStyle w:val="Arial11"/>
        </w:rPr>
        <w:t>Сначала идентификатор задания, переданный в данных сообщения (</w:t>
      </w:r>
      <w:r>
        <w:rPr>
          <w:rStyle w:val="command"/>
          <w:rFonts w:ascii="Arial" w:hAnsi="Arial" w:cs="Arial"/>
          <w:i/>
          <w:iCs/>
          <w:color w:val="000000"/>
        </w:rPr>
        <w:t>Сообщение.Данные.ИдентификаторЗадания</w:t>
      </w:r>
      <w:r w:rsidRPr="000E0D56">
        <w:rPr>
          <w:rStyle w:val="Arial11"/>
        </w:rPr>
        <w:t>), мы ищем в глобальном массиве </w:t>
      </w:r>
      <w:r>
        <w:rPr>
          <w:rStyle w:val="command"/>
          <w:rFonts w:ascii="Arial" w:hAnsi="Arial" w:cs="Arial"/>
          <w:i/>
          <w:iCs/>
          <w:color w:val="000000"/>
        </w:rPr>
        <w:t>глИдентификаторыФоновыхЗаданий</w:t>
      </w:r>
      <w:r w:rsidRPr="000E0D56">
        <w:rPr>
          <w:rStyle w:val="Arial11"/>
        </w:rPr>
        <w:t>, в котором мы его запомнили перед запуском фонового задания. Если идентификатор найден, значит, это то фоновое задание, которое было запущено на этом клиенте.</w:t>
      </w:r>
    </w:p>
    <w:p w:rsidR="008132D0" w:rsidRPr="000E0D56" w:rsidRDefault="008132D0" w:rsidP="007621EC">
      <w:pPr>
        <w:rPr>
          <w:rStyle w:val="Arial11"/>
        </w:rPr>
      </w:pPr>
      <w:r w:rsidRPr="000E0D56">
        <w:rPr>
          <w:rStyle w:val="Arial11"/>
        </w:rPr>
        <w:t>В этом случае, в зависимости от способа обработки (</w:t>
      </w:r>
      <w:r>
        <w:rPr>
          <w:rStyle w:val="command"/>
          <w:rFonts w:ascii="Arial" w:hAnsi="Arial" w:cs="Arial"/>
          <w:i/>
          <w:iCs/>
          <w:color w:val="000000"/>
        </w:rPr>
        <w:t>Сообщение.Данные.СпособОбработки</w:t>
      </w:r>
      <w:r w:rsidRPr="000E0D56">
        <w:rPr>
          <w:rStyle w:val="Arial11"/>
        </w:rPr>
        <w:t>), мы либо передвигаем индикатор в панели состояния, либо удаляем идентификатор из массива отслеживаемых заданий, потому что задание завершилось.</w:t>
      </w:r>
    </w:p>
    <w:p w:rsidR="008132D0" w:rsidRPr="000E0D56" w:rsidRDefault="008132D0" w:rsidP="007621EC">
      <w:pPr>
        <w:rPr>
          <w:rStyle w:val="Arial11"/>
        </w:rPr>
      </w:pPr>
      <w:r w:rsidRPr="000E0D56">
        <w:rPr>
          <w:rStyle w:val="Arial11"/>
        </w:rPr>
        <w:t>Таким образом, сначала кадровик с помощью команды </w:t>
      </w:r>
      <w:r>
        <w:rPr>
          <w:rStyle w:val="interface"/>
          <w:rFonts w:ascii="Arial" w:hAnsi="Arial" w:cs="Arial"/>
          <w:i/>
          <w:iCs/>
          <w:color w:val="000000"/>
        </w:rPr>
        <w:t>Создание служебного обсуждения</w:t>
      </w:r>
      <w:r w:rsidRPr="000E0D56">
        <w:rPr>
          <w:rStyle w:val="Arial11"/>
        </w:rPr>
        <w:t> создает служебное обсуждение, в котором он будет получать сообщения от сервера. Затем подписывается на это обсуждение, выполнив команду </w:t>
      </w:r>
      <w:r>
        <w:rPr>
          <w:rStyle w:val="interface"/>
          <w:rFonts w:ascii="Arial" w:hAnsi="Arial" w:cs="Arial"/>
          <w:i/>
          <w:iCs/>
          <w:color w:val="000000"/>
        </w:rPr>
        <w:t>Подписка на служебное обсуждение</w:t>
      </w:r>
      <w:r w:rsidRPr="000E0D56">
        <w:rPr>
          <w:rStyle w:val="Arial11"/>
        </w:rPr>
        <w:t>. После этого, запустив регламентированный отчет с помощью команды </w:t>
      </w:r>
      <w:proofErr w:type="gramStart"/>
      <w:r>
        <w:rPr>
          <w:rStyle w:val="interface"/>
          <w:rFonts w:ascii="Arial" w:hAnsi="Arial" w:cs="Arial"/>
          <w:i/>
          <w:iCs/>
          <w:color w:val="000000"/>
        </w:rPr>
        <w:t>Запустить</w:t>
      </w:r>
      <w:proofErr w:type="gramEnd"/>
      <w:r>
        <w:rPr>
          <w:rStyle w:val="interface"/>
          <w:rFonts w:ascii="Arial" w:hAnsi="Arial" w:cs="Arial"/>
          <w:i/>
          <w:iCs/>
          <w:color w:val="000000"/>
        </w:rPr>
        <w:t xml:space="preserve"> длительную операцию</w:t>
      </w:r>
      <w:r w:rsidRPr="000E0D56">
        <w:rPr>
          <w:rStyle w:val="Arial11"/>
        </w:rPr>
        <w:t>, он увидит панель состояния, показывающую ход выполнения длительной операции на сервере, и сможет визуально оценить, когда примерно она завершится (рис. 4.1).</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74CEEE9" wp14:editId="7D760C8D">
            <wp:extent cx="4507230" cy="1127125"/>
            <wp:effectExtent l="0" t="0" r="7620" b="0"/>
            <wp:docPr id="67" name="Рисунок 67" descr="https://its.1c.ua/db/content/pubecs/src/images/04_01.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ts.1c.ua/db/content/pubecs/src/images/04_01.png?_=15795246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07230" cy="1127125"/>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4.1.</w:t>
      </w:r>
      <w:r>
        <w:rPr>
          <w:rFonts w:ascii="Arial" w:hAnsi="Arial" w:cs="Arial"/>
          <w:color w:val="000000"/>
          <w:sz w:val="20"/>
          <w:szCs w:val="20"/>
        </w:rPr>
        <w:t> Панель состояния</w:t>
      </w:r>
    </w:p>
    <w:p w:rsidR="008132D0" w:rsidRDefault="008132D0" w:rsidP="008132D0">
      <w:pPr>
        <w:pStyle w:val="2"/>
      </w:pPr>
      <w:bookmarkStart w:id="32" w:name="_Toc30880798"/>
      <w:r>
        <w:lastRenderedPageBreak/>
        <w:t>Отправка уведомлений на клиент при наступлении событий на сервере</w:t>
      </w:r>
      <w:bookmarkEnd w:id="32"/>
    </w:p>
    <w:p w:rsidR="008132D0" w:rsidRDefault="008132D0" w:rsidP="00C32DDE">
      <w:r>
        <w:t>В этом разделе мы рассмотрим случай, когда при наступлении каких-то событий на сервере сервер через служебное обсуждение информирует об этом клиентское приложение. И оно, в свою очередь, реагирует на это сообщение.</w:t>
      </w:r>
    </w:p>
    <w:p w:rsidR="008132D0" w:rsidRPr="000E0D56" w:rsidRDefault="008132D0" w:rsidP="00C32DDE">
      <w:pPr>
        <w:rPr>
          <w:rStyle w:val="Arial11"/>
        </w:rPr>
      </w:pPr>
      <w:r w:rsidRPr="000E0D56">
        <w:rPr>
          <w:rStyle w:val="Arial11"/>
        </w:rPr>
        <w:t>Например, в тот момент, когда менеджер интернет-магазина формирует и проводит заказ со статусом </w:t>
      </w:r>
      <w:r>
        <w:rPr>
          <w:rStyle w:val="interface"/>
          <w:rFonts w:ascii="Arial" w:hAnsi="Arial" w:cs="Arial"/>
          <w:i/>
          <w:iCs/>
          <w:color w:val="000000"/>
        </w:rPr>
        <w:t>В работе</w:t>
      </w:r>
      <w:r w:rsidRPr="000E0D56">
        <w:rPr>
          <w:rStyle w:val="Arial11"/>
        </w:rPr>
        <w:t>, курьеру, указанному в заказе, должно автоматически прийти уведомлении об этом. После этого на клиенте у соответствующего курьера должна быть автоматически открыта форма проведенного заказа.</w:t>
      </w:r>
    </w:p>
    <w:p w:rsidR="008132D0" w:rsidRDefault="008132D0" w:rsidP="00C32DDE">
      <w:r>
        <w:t>В альтернативном варианте эту функциональность можно реализовать как взаимодействие менеджера и курьера или как взаимодействие бота и курьера, которое мы рассматривали в предыдущей главе. Но в данном случае нас интересует именно аспект программного взаимодействия сервера и клиентского приложения.</w:t>
      </w:r>
    </w:p>
    <w:p w:rsidR="008132D0" w:rsidRDefault="008132D0" w:rsidP="00C32DDE">
      <w:r>
        <w:t>Чтобы реализовать нашу задачу, нужно создать неотображаемое служебное обсуждение, участниками которого будут не все сотрудники интернет-магазина, а только курьеры, то есть пользователи с соответствующей ролью. Затем каждый раз при запуске клиентского приложения оно должно подписываться на это служебное обсуждение. При этом к обсуждению будет подключаться обработчик, который вызывается после появления новых сообщений в обсуждении. В этом обработчике после получения сообщения о проведении заказа у курьера, которому предназначается этот заказ, будет появляться уведомление и открываться форма заказа.</w:t>
      </w:r>
    </w:p>
    <w:p w:rsidR="008132D0" w:rsidRDefault="008132D0" w:rsidP="008132D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8132D0" w:rsidRDefault="008132D0" w:rsidP="008132D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Пример отправки уведомлений курьерам с сервера можно посмотреть в конфигурации «ПрограммноеВзаимодействиеНапоминаниеКурьерам», которая прилагается к книге на компакт-диске.</w:t>
      </w:r>
    </w:p>
    <w:p w:rsidR="008132D0" w:rsidRPr="000E0D56" w:rsidRDefault="008132D0" w:rsidP="00C32DDE">
      <w:pPr>
        <w:rPr>
          <w:rStyle w:val="Arial11"/>
        </w:rPr>
      </w:pPr>
      <w:r w:rsidRPr="000E0D56">
        <w:rPr>
          <w:rStyle w:val="Arial11"/>
        </w:rPr>
        <w:t>Итак, сначала создадим служебное обсуждение для получения курьерами информации с сервера. Сделаем это в момент программного создания пользователей системы взаимодействия. Для упрощения примера будем реализовывать соответствующий код с помощью общей команды </w:t>
      </w:r>
      <w:r>
        <w:rPr>
          <w:rStyle w:val="interface"/>
          <w:rFonts w:ascii="Arial" w:hAnsi="Arial" w:cs="Arial"/>
          <w:i/>
          <w:iCs/>
          <w:color w:val="000000"/>
        </w:rPr>
        <w:t>НачатьРаботуССистемойВзаимодействия</w:t>
      </w:r>
      <w:r w:rsidRPr="000E0D56">
        <w:rPr>
          <w:rStyle w:val="Arial11"/>
        </w:rPr>
        <w:t>, которую нужно вызвать всего один раз (листинг 4.10).</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w:t>
      </w:r>
      <w:r>
        <w:rPr>
          <w:rFonts w:ascii="Arial" w:hAnsi="Arial" w:cs="Arial"/>
          <w:color w:val="000000"/>
          <w:sz w:val="20"/>
          <w:szCs w:val="20"/>
        </w:rPr>
        <w:t> </w:t>
      </w:r>
      <w:r>
        <w:rPr>
          <w:rStyle w:val="bold"/>
          <w:rFonts w:ascii="Arial" w:hAnsi="Arial" w:cs="Arial"/>
          <w:b/>
          <w:bCs/>
          <w:color w:val="000000"/>
          <w:sz w:val="18"/>
          <w:szCs w:val="18"/>
        </w:rPr>
        <w:t>4.10.</w:t>
      </w:r>
      <w:r>
        <w:rPr>
          <w:rFonts w:ascii="Arial" w:hAnsi="Arial" w:cs="Arial"/>
          <w:color w:val="000000"/>
          <w:sz w:val="20"/>
          <w:szCs w:val="20"/>
        </w:rPr>
        <w:t> Процедура «ОбработкаКоманды»</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ОбработкаКоманды</w:t>
      </w:r>
      <w:r>
        <w:rPr>
          <w:rStyle w:val="k"/>
          <w:rFonts w:ascii="Courier" w:hAnsi="Courier"/>
          <w:color w:val="FF0000"/>
          <w:sz w:val="22"/>
          <w:szCs w:val="22"/>
        </w:rPr>
        <w:t>(</w:t>
      </w:r>
      <w:proofErr w:type="gramEnd"/>
      <w:r>
        <w:rPr>
          <w:rFonts w:ascii="Courier" w:hAnsi="Courier"/>
          <w:color w:val="0000FF"/>
          <w:sz w:val="22"/>
          <w:szCs w:val="22"/>
        </w:rPr>
        <w:t>ПараметрКоманды</w:t>
      </w:r>
      <w:r>
        <w:rPr>
          <w:rStyle w:val="k"/>
          <w:rFonts w:ascii="Courier" w:hAnsi="Courier"/>
          <w:color w:val="FF0000"/>
          <w:sz w:val="22"/>
          <w:szCs w:val="22"/>
        </w:rPr>
        <w:t>,</w:t>
      </w:r>
      <w:r>
        <w:rPr>
          <w:rFonts w:ascii="Courier" w:hAnsi="Courier"/>
          <w:color w:val="0000FF"/>
          <w:sz w:val="22"/>
          <w:szCs w:val="22"/>
        </w:rPr>
        <w:t> ПараметрыВыполненияКоманды</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СлужебныеСообщения</w:t>
      </w:r>
      <w:r>
        <w:rPr>
          <w:rStyle w:val="k"/>
          <w:rFonts w:ascii="Courier" w:hAnsi="Courier"/>
          <w:color w:val="FF0000"/>
          <w:sz w:val="22"/>
          <w:szCs w:val="22"/>
        </w:rPr>
        <w:t>.</w:t>
      </w:r>
      <w:r>
        <w:rPr>
          <w:rFonts w:ascii="Courier" w:hAnsi="Courier"/>
          <w:color w:val="0000FF"/>
          <w:sz w:val="22"/>
          <w:szCs w:val="22"/>
        </w:rPr>
        <w:t>Инициализация</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СлужебныеСообщенияКлиент</w:t>
      </w:r>
      <w:r>
        <w:rPr>
          <w:rStyle w:val="k"/>
          <w:rFonts w:ascii="Courier" w:hAnsi="Courier"/>
          <w:color w:val="FF0000"/>
          <w:sz w:val="22"/>
          <w:szCs w:val="22"/>
        </w:rPr>
        <w:t>.</w:t>
      </w:r>
      <w:r>
        <w:rPr>
          <w:rFonts w:ascii="Courier" w:hAnsi="Courier"/>
          <w:color w:val="0000FF"/>
          <w:sz w:val="22"/>
          <w:szCs w:val="22"/>
        </w:rPr>
        <w:t>ПриНачалеРаботы</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C32DDE">
      <w:pPr>
        <w:rPr>
          <w:rStyle w:val="Arial11"/>
        </w:rPr>
      </w:pPr>
      <w:r w:rsidRPr="000E0D56">
        <w:rPr>
          <w:rStyle w:val="Arial11"/>
        </w:rPr>
        <w:t>В обработчике команды мы вызываем процедуру </w:t>
      </w:r>
      <w:proofErr w:type="gramStart"/>
      <w:r>
        <w:rPr>
          <w:rStyle w:val="command"/>
          <w:rFonts w:ascii="Arial" w:hAnsi="Arial" w:cs="Arial"/>
          <w:i/>
          <w:iCs/>
          <w:color w:val="000000"/>
        </w:rPr>
        <w:t>Инициализация(</w:t>
      </w:r>
      <w:proofErr w:type="gramEnd"/>
      <w:r>
        <w:rPr>
          <w:rStyle w:val="command"/>
          <w:rFonts w:ascii="Arial" w:hAnsi="Arial" w:cs="Arial"/>
          <w:i/>
          <w:iCs/>
          <w:color w:val="000000"/>
        </w:rPr>
        <w:t>)</w:t>
      </w:r>
      <w:r w:rsidRPr="000E0D56">
        <w:rPr>
          <w:rStyle w:val="Arial11"/>
        </w:rPr>
        <w:t> общего серверного модуля </w:t>
      </w:r>
      <w:r>
        <w:rPr>
          <w:rStyle w:val="interface"/>
          <w:rFonts w:ascii="Arial" w:hAnsi="Arial" w:cs="Arial"/>
          <w:i/>
          <w:iCs/>
          <w:color w:val="000000"/>
        </w:rPr>
        <w:t>СлужебныеСообщения</w:t>
      </w:r>
      <w:r w:rsidRPr="000E0D56">
        <w:rPr>
          <w:rStyle w:val="Arial11"/>
        </w:rPr>
        <w:t> (листинг 4.11).</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w:t>
      </w:r>
      <w:r>
        <w:rPr>
          <w:rFonts w:ascii="Arial" w:hAnsi="Arial" w:cs="Arial"/>
          <w:color w:val="000000"/>
          <w:sz w:val="20"/>
          <w:szCs w:val="20"/>
        </w:rPr>
        <w:t> </w:t>
      </w:r>
      <w:r>
        <w:rPr>
          <w:rStyle w:val="bold"/>
          <w:rFonts w:ascii="Arial" w:hAnsi="Arial" w:cs="Arial"/>
          <w:b/>
          <w:bCs/>
          <w:color w:val="000000"/>
          <w:sz w:val="18"/>
          <w:szCs w:val="18"/>
        </w:rPr>
        <w:t>4.11.</w:t>
      </w:r>
      <w:r>
        <w:rPr>
          <w:rFonts w:ascii="Arial" w:hAnsi="Arial" w:cs="Arial"/>
          <w:color w:val="000000"/>
          <w:sz w:val="20"/>
          <w:szCs w:val="20"/>
        </w:rPr>
        <w:t> Процедура «Инициализация»</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Инициализация</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УстановитьПривилегированныйРежим</w:t>
      </w:r>
      <w:r>
        <w:rPr>
          <w:rStyle w:val="k"/>
          <w:rFonts w:ascii="Courier" w:hAnsi="Courier"/>
          <w:color w:val="FF0000"/>
          <w:sz w:val="22"/>
          <w:szCs w:val="22"/>
        </w:rPr>
        <w:t>(Истина);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КлючСлужебногоОбсуждения </w:t>
      </w:r>
      <w:r>
        <w:rPr>
          <w:rStyle w:val="k"/>
          <w:rFonts w:ascii="Courier" w:hAnsi="Courier"/>
          <w:color w:val="FF0000"/>
          <w:sz w:val="22"/>
          <w:szCs w:val="22"/>
        </w:rPr>
        <w:t>=</w:t>
      </w:r>
      <w:r>
        <w:rPr>
          <w:rFonts w:ascii="Courier" w:hAnsi="Courier"/>
          <w:color w:val="0000FF"/>
          <w:sz w:val="22"/>
          <w:szCs w:val="22"/>
        </w:rPr>
        <w:t> СлужебныеСообщения</w:t>
      </w:r>
      <w:r>
        <w:rPr>
          <w:rStyle w:val="k"/>
          <w:rFonts w:ascii="Courier" w:hAnsi="Courier"/>
          <w:color w:val="FF0000"/>
          <w:sz w:val="22"/>
          <w:szCs w:val="22"/>
        </w:rPr>
        <w:t>.</w:t>
      </w:r>
      <w:r>
        <w:rPr>
          <w:rFonts w:ascii="Courier" w:hAnsi="Courier"/>
          <w:color w:val="0000FF"/>
          <w:sz w:val="22"/>
          <w:szCs w:val="22"/>
        </w:rPr>
        <w:t>ПолучитьКлючСлужебногоОбсуждения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Создаем пользователей системы взаимодействия</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ПользовательИБ </w:t>
      </w:r>
      <w:r>
        <w:rPr>
          <w:rStyle w:val="k"/>
          <w:rFonts w:ascii="Courier" w:hAnsi="Courier"/>
          <w:color w:val="FF0000"/>
          <w:sz w:val="22"/>
          <w:szCs w:val="22"/>
        </w:rPr>
        <w:t>ИЗ</w:t>
      </w:r>
      <w:r>
        <w:rPr>
          <w:rFonts w:ascii="Courier" w:hAnsi="Courier"/>
          <w:color w:val="0000FF"/>
          <w:sz w:val="22"/>
          <w:szCs w:val="22"/>
        </w:rPr>
        <w:t> ПользователиИнформационнойБазы</w:t>
      </w:r>
      <w:r>
        <w:rPr>
          <w:rStyle w:val="k"/>
          <w:rFonts w:ascii="Courier" w:hAnsi="Courier"/>
          <w:color w:val="FF0000"/>
          <w:sz w:val="22"/>
          <w:szCs w:val="22"/>
        </w:rPr>
        <w:t>.</w:t>
      </w:r>
      <w:r>
        <w:rPr>
          <w:rFonts w:ascii="Courier" w:hAnsi="Courier"/>
          <w:color w:val="0000FF"/>
          <w:sz w:val="22"/>
          <w:szCs w:val="22"/>
        </w:rPr>
        <w:t>ПолучитьПользователей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lastRenderedPageBreak/>
        <w:t>Попытка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ИдентификаторПользователяСВ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ПолучитьИдентификаторПользователя</w:t>
      </w:r>
      <w:r>
        <w:rPr>
          <w:rStyle w:val="k"/>
          <w:rFonts w:ascii="Courier" w:hAnsi="Courier"/>
          <w:color w:val="FF0000"/>
          <w:sz w:val="22"/>
          <w:szCs w:val="22"/>
        </w:rPr>
        <w:t>(</w:t>
      </w:r>
      <w:r>
        <w:rPr>
          <w:rFonts w:ascii="Courier" w:hAnsi="Courier"/>
          <w:color w:val="0000FF"/>
          <w:sz w:val="22"/>
          <w:szCs w:val="22"/>
        </w:rPr>
        <w:t>ПользовательИБ</w:t>
      </w:r>
      <w:r>
        <w:rPr>
          <w:rStyle w:val="k"/>
          <w:rFonts w:ascii="Courier" w:hAnsi="Courier"/>
          <w:color w:val="FF0000"/>
          <w:sz w:val="22"/>
          <w:szCs w:val="22"/>
        </w:rPr>
        <w:t>.</w:t>
      </w:r>
      <w:r>
        <w:rPr>
          <w:rFonts w:ascii="Courier" w:hAnsi="Courier"/>
          <w:color w:val="0000FF"/>
          <w:sz w:val="22"/>
          <w:szCs w:val="22"/>
        </w:rPr>
        <w:t>УникальныйИдентификатор</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ПользовательСВ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ПолучитьПользователя</w:t>
      </w:r>
      <w:r>
        <w:rPr>
          <w:rStyle w:val="k"/>
          <w:rFonts w:ascii="Courier" w:hAnsi="Courier"/>
          <w:color w:val="FF0000"/>
          <w:sz w:val="22"/>
          <w:szCs w:val="22"/>
        </w:rPr>
        <w:t>(</w:t>
      </w:r>
      <w:r>
        <w:rPr>
          <w:rFonts w:ascii="Courier" w:hAnsi="Courier"/>
          <w:color w:val="0000FF"/>
          <w:sz w:val="22"/>
          <w:szCs w:val="22"/>
        </w:rPr>
        <w:t>ИдентификаторПользователяСВ</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Исключение</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ПользовательСВ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СоздатьПользователя</w:t>
      </w:r>
      <w:r>
        <w:rPr>
          <w:rStyle w:val="k"/>
          <w:rFonts w:ascii="Courier" w:hAnsi="Courier"/>
          <w:color w:val="FF0000"/>
          <w:sz w:val="22"/>
          <w:szCs w:val="22"/>
        </w:rPr>
        <w:t>(</w:t>
      </w:r>
      <w:r>
        <w:rPr>
          <w:rFonts w:ascii="Courier" w:hAnsi="Courier"/>
          <w:color w:val="0000FF"/>
          <w:sz w:val="22"/>
          <w:szCs w:val="22"/>
        </w:rPr>
        <w:t>ПользовательИБ</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ПользовательСВ</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КонецПопытки;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ПользовательИБ</w:t>
      </w:r>
      <w:r>
        <w:rPr>
          <w:rStyle w:val="k"/>
          <w:rFonts w:ascii="Courier" w:hAnsi="Courier"/>
          <w:color w:val="FF0000"/>
          <w:sz w:val="22"/>
          <w:szCs w:val="22"/>
        </w:rPr>
        <w:t>.</w:t>
      </w:r>
      <w:r>
        <w:rPr>
          <w:rFonts w:ascii="Courier" w:hAnsi="Courier"/>
          <w:color w:val="0000FF"/>
          <w:sz w:val="22"/>
          <w:szCs w:val="22"/>
        </w:rPr>
        <w:t>Роли</w:t>
      </w:r>
      <w:r>
        <w:rPr>
          <w:rStyle w:val="k"/>
          <w:rFonts w:ascii="Courier" w:hAnsi="Courier"/>
          <w:color w:val="FF0000"/>
          <w:sz w:val="22"/>
          <w:szCs w:val="22"/>
        </w:rPr>
        <w:t>.</w:t>
      </w:r>
      <w:r>
        <w:rPr>
          <w:rFonts w:ascii="Courier" w:hAnsi="Courier"/>
          <w:color w:val="0000FF"/>
          <w:sz w:val="22"/>
          <w:szCs w:val="22"/>
        </w:rPr>
        <w:t>Содержит</w:t>
      </w:r>
      <w:r>
        <w:rPr>
          <w:rStyle w:val="k"/>
          <w:rFonts w:ascii="Courier" w:hAnsi="Courier"/>
          <w:color w:val="FF0000"/>
          <w:sz w:val="22"/>
          <w:szCs w:val="22"/>
        </w:rPr>
        <w:t>(</w:t>
      </w:r>
      <w:r>
        <w:rPr>
          <w:rFonts w:ascii="Courier" w:hAnsi="Courier"/>
          <w:color w:val="0000FF"/>
          <w:sz w:val="22"/>
          <w:szCs w:val="22"/>
        </w:rPr>
        <w:t>Метаданные</w:t>
      </w:r>
      <w:r>
        <w:rPr>
          <w:rStyle w:val="k"/>
          <w:rFonts w:ascii="Courier" w:hAnsi="Courier"/>
          <w:color w:val="FF0000"/>
          <w:sz w:val="22"/>
          <w:szCs w:val="22"/>
        </w:rPr>
        <w:t>.</w:t>
      </w:r>
      <w:r>
        <w:rPr>
          <w:rFonts w:ascii="Courier" w:hAnsi="Courier"/>
          <w:color w:val="0000FF"/>
          <w:sz w:val="22"/>
          <w:szCs w:val="22"/>
        </w:rPr>
        <w:t>Роли</w:t>
      </w:r>
      <w:r>
        <w:rPr>
          <w:rStyle w:val="k"/>
          <w:rFonts w:ascii="Courier" w:hAnsi="Courier"/>
          <w:color w:val="FF0000"/>
          <w:sz w:val="22"/>
          <w:szCs w:val="22"/>
        </w:rPr>
        <w:t>.</w:t>
      </w:r>
      <w:r>
        <w:rPr>
          <w:rFonts w:ascii="Courier" w:hAnsi="Courier"/>
          <w:color w:val="0000FF"/>
          <w:sz w:val="22"/>
          <w:szCs w:val="22"/>
        </w:rPr>
        <w:t>Курьер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создаем обсуждение служебное обсуждение для курьеров</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СлужебноеОбсуждение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ПолучитьОбсуждение</w:t>
      </w:r>
      <w:r>
        <w:rPr>
          <w:rStyle w:val="k"/>
          <w:rFonts w:ascii="Courier" w:hAnsi="Courier"/>
          <w:color w:val="FF0000"/>
          <w:sz w:val="22"/>
          <w:szCs w:val="22"/>
        </w:rPr>
        <w:t>(</w:t>
      </w:r>
      <w:r>
        <w:rPr>
          <w:rFonts w:ascii="Courier" w:hAnsi="Courier"/>
          <w:color w:val="0000FF"/>
          <w:sz w:val="22"/>
          <w:szCs w:val="22"/>
        </w:rPr>
        <w:t>КлючСлужебногоОбсуждения</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СлужебноеОбсуждение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Неопределено</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СлужебноеОбсуждение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СоздатьОбсуждение</w:t>
      </w:r>
      <w:r>
        <w:rPr>
          <w:rStyle w:val="k"/>
          <w:rFonts w:ascii="Courier" w:hAnsi="Courier"/>
          <w:color w:val="FF0000"/>
          <w:sz w:val="22"/>
          <w:szCs w:val="22"/>
        </w:rPr>
        <w:t>();</w:t>
      </w:r>
    </w:p>
    <w:p w:rsidR="008132D0" w:rsidRDefault="008132D0" w:rsidP="008132D0">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СлужебноеОбсуждение</w:t>
      </w:r>
      <w:r>
        <w:rPr>
          <w:rStyle w:val="k"/>
          <w:rFonts w:ascii="Courier" w:hAnsi="Courier"/>
          <w:color w:val="FF0000"/>
          <w:sz w:val="22"/>
          <w:szCs w:val="22"/>
        </w:rPr>
        <w:t>.</w:t>
      </w:r>
      <w:r>
        <w:rPr>
          <w:rFonts w:ascii="Courier" w:hAnsi="Courier"/>
          <w:color w:val="0000FF"/>
          <w:sz w:val="22"/>
          <w:szCs w:val="22"/>
        </w:rPr>
        <w:t>Отображаемое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8132D0" w:rsidRDefault="008132D0" w:rsidP="008132D0">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СлужебноеОбсуждение</w:t>
      </w:r>
      <w:r>
        <w:rPr>
          <w:rStyle w:val="k"/>
          <w:rFonts w:ascii="Courier" w:hAnsi="Courier"/>
          <w:color w:val="FF0000"/>
          <w:sz w:val="22"/>
          <w:szCs w:val="22"/>
        </w:rPr>
        <w:t>.</w:t>
      </w:r>
      <w:r>
        <w:rPr>
          <w:rFonts w:ascii="Courier" w:hAnsi="Courier"/>
          <w:color w:val="0000FF"/>
          <w:sz w:val="22"/>
          <w:szCs w:val="22"/>
        </w:rPr>
        <w:t>Ключ </w:t>
      </w:r>
      <w:r>
        <w:rPr>
          <w:rStyle w:val="k"/>
          <w:rFonts w:ascii="Courier" w:hAnsi="Courier"/>
          <w:color w:val="FF0000"/>
          <w:sz w:val="22"/>
          <w:szCs w:val="22"/>
        </w:rPr>
        <w:t>=</w:t>
      </w:r>
      <w:r>
        <w:rPr>
          <w:rFonts w:ascii="Courier" w:hAnsi="Courier"/>
          <w:color w:val="0000FF"/>
          <w:sz w:val="22"/>
          <w:szCs w:val="22"/>
        </w:rPr>
        <w:t> КлючСлужебногоОбсуждения</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СлужебноеОбсуждение</w:t>
      </w:r>
      <w:r>
        <w:rPr>
          <w:rStyle w:val="k"/>
          <w:rFonts w:ascii="Courier" w:hAnsi="Courier"/>
          <w:color w:val="FF0000"/>
          <w:sz w:val="22"/>
          <w:szCs w:val="22"/>
        </w:rPr>
        <w:t>.</w:t>
      </w:r>
      <w:r>
        <w:rPr>
          <w:rFonts w:ascii="Courier" w:hAnsi="Courier"/>
          <w:color w:val="0000FF"/>
          <w:sz w:val="22"/>
          <w:szCs w:val="22"/>
        </w:rPr>
        <w:t>Участники</w:t>
      </w:r>
      <w:r>
        <w:rPr>
          <w:rStyle w:val="k"/>
          <w:rFonts w:ascii="Courier" w:hAnsi="Courier"/>
          <w:color w:val="FF0000"/>
          <w:sz w:val="22"/>
          <w:szCs w:val="22"/>
        </w:rPr>
        <w:t>.</w:t>
      </w:r>
      <w:proofErr w:type="gramStart"/>
      <w:r>
        <w:rPr>
          <w:rFonts w:ascii="Courier" w:hAnsi="Courier"/>
          <w:color w:val="0000FF"/>
          <w:sz w:val="22"/>
          <w:szCs w:val="22"/>
        </w:rPr>
        <w:t>Содержит</w:t>
      </w:r>
      <w:r>
        <w:rPr>
          <w:rStyle w:val="k"/>
          <w:rFonts w:ascii="Courier" w:hAnsi="Courier"/>
          <w:color w:val="FF0000"/>
          <w:sz w:val="22"/>
          <w:szCs w:val="22"/>
        </w:rPr>
        <w:t>(</w:t>
      </w:r>
      <w:proofErr w:type="gramEnd"/>
      <w:r>
        <w:rPr>
          <w:rFonts w:ascii="Courier" w:hAnsi="Courier"/>
          <w:color w:val="0000FF"/>
          <w:sz w:val="22"/>
          <w:szCs w:val="22"/>
        </w:rPr>
        <w:t>ПользовательСВ</w:t>
      </w:r>
      <w:r>
        <w:rPr>
          <w:rStyle w:val="k"/>
          <w:rFonts w:ascii="Courier" w:hAnsi="Courier"/>
          <w:color w:val="FF0000"/>
          <w:sz w:val="22"/>
          <w:szCs w:val="22"/>
        </w:rPr>
        <w:t>.</w:t>
      </w:r>
      <w:r>
        <w:rPr>
          <w:rFonts w:ascii="Courier" w:hAnsi="Courier"/>
          <w:color w:val="0000FF"/>
          <w:sz w:val="22"/>
          <w:szCs w:val="22"/>
        </w:rPr>
        <w:t>Идентификатор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СлужебноеОбсуждение</w:t>
      </w:r>
      <w:r>
        <w:rPr>
          <w:rStyle w:val="k"/>
          <w:rFonts w:ascii="Courier" w:hAnsi="Courier"/>
          <w:color w:val="FF0000"/>
          <w:sz w:val="22"/>
          <w:szCs w:val="22"/>
        </w:rPr>
        <w:t>.</w:t>
      </w:r>
      <w:r>
        <w:rPr>
          <w:rFonts w:ascii="Courier" w:hAnsi="Courier"/>
          <w:color w:val="0000FF"/>
          <w:sz w:val="22"/>
          <w:szCs w:val="22"/>
        </w:rPr>
        <w:t>Участники</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Fonts w:ascii="Courier" w:hAnsi="Courier"/>
          <w:color w:val="0000FF"/>
          <w:sz w:val="22"/>
          <w:szCs w:val="22"/>
        </w:rPr>
        <w:t>ПользовательСВ</w:t>
      </w:r>
      <w:r>
        <w:rPr>
          <w:rStyle w:val="k"/>
          <w:rFonts w:ascii="Courier" w:hAnsi="Courier"/>
          <w:color w:val="FF0000"/>
          <w:sz w:val="22"/>
          <w:szCs w:val="22"/>
        </w:rPr>
        <w:t>.</w:t>
      </w:r>
      <w:r>
        <w:rPr>
          <w:rFonts w:ascii="Courier" w:hAnsi="Courier"/>
          <w:color w:val="0000FF"/>
          <w:sz w:val="22"/>
          <w:szCs w:val="22"/>
        </w:rPr>
        <w:t>Идентификатор</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СлужебноеОбсуждение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Default="008132D0" w:rsidP="00C32DDE">
      <w:r>
        <w:t>В этой процедуре сначала создаются пользователи системы взаимодействия на основе пользователей информационной базы. Этот вопрос подробно рассматривался в предыдущей главе, поэтому мы не будем еще раз на нем останавливаться. Нужный нам фрагмент выделен в листинге процедуры жирным шрифтом.</w:t>
      </w:r>
    </w:p>
    <w:p w:rsidR="008132D0" w:rsidRPr="000E0D56" w:rsidRDefault="008132D0" w:rsidP="00C32DDE">
      <w:pPr>
        <w:rPr>
          <w:rStyle w:val="Arial11"/>
        </w:rPr>
      </w:pPr>
      <w:r w:rsidRPr="000E0D56">
        <w:rPr>
          <w:rStyle w:val="Arial11"/>
        </w:rPr>
        <w:t>Ключ служебного обсуждения получаем с помощью функции </w:t>
      </w:r>
      <w:proofErr w:type="gramStart"/>
      <w:r>
        <w:rPr>
          <w:rStyle w:val="command"/>
          <w:rFonts w:ascii="Arial" w:hAnsi="Arial" w:cs="Arial"/>
          <w:i/>
          <w:iCs/>
          <w:color w:val="000000"/>
        </w:rPr>
        <w:t>ПолучитьКлючСлужебногоОбсуждения(</w:t>
      </w:r>
      <w:proofErr w:type="gramEnd"/>
      <w:r>
        <w:rPr>
          <w:rStyle w:val="command"/>
          <w:rFonts w:ascii="Arial" w:hAnsi="Arial" w:cs="Arial"/>
          <w:i/>
          <w:iCs/>
          <w:color w:val="000000"/>
        </w:rPr>
        <w:t>)</w:t>
      </w:r>
      <w:r w:rsidRPr="000E0D56">
        <w:rPr>
          <w:rStyle w:val="Arial11"/>
        </w:rPr>
        <w:t> общего модуля </w:t>
      </w:r>
      <w:r>
        <w:rPr>
          <w:rStyle w:val="interface"/>
          <w:rFonts w:ascii="Arial" w:hAnsi="Arial" w:cs="Arial"/>
          <w:i/>
          <w:iCs/>
          <w:color w:val="000000"/>
        </w:rPr>
        <w:t>СлужебныеСообщения</w:t>
      </w:r>
      <w:r w:rsidRPr="000E0D56">
        <w:rPr>
          <w:rStyle w:val="Arial11"/>
        </w:rPr>
        <w:t> как произвольную строку (листинг 4.12).</w:t>
      </w:r>
    </w:p>
    <w:p w:rsidR="008132D0" w:rsidRPr="000E0D56" w:rsidRDefault="008132D0" w:rsidP="00C32DDE">
      <w:pPr>
        <w:rPr>
          <w:rStyle w:val="Arial11"/>
        </w:rPr>
      </w:pPr>
      <w:r w:rsidRPr="000E0D56">
        <w:rPr>
          <w:rStyle w:val="Arial11"/>
        </w:rPr>
        <w:t>В процессе создания пользователей системы взаимодействия для пользователей с ролью </w:t>
      </w:r>
      <w:r>
        <w:rPr>
          <w:rStyle w:val="interface"/>
          <w:rFonts w:ascii="Arial" w:hAnsi="Arial" w:cs="Arial"/>
          <w:i/>
          <w:iCs/>
          <w:color w:val="000000"/>
        </w:rPr>
        <w:t>Курьер</w:t>
      </w:r>
      <w:r w:rsidRPr="000E0D56">
        <w:rPr>
          <w:rStyle w:val="Arial11"/>
        </w:rPr>
        <w:t> мы создаем служебное обсуждение с ключом </w:t>
      </w:r>
      <w:r>
        <w:rPr>
          <w:rStyle w:val="command"/>
          <w:rFonts w:ascii="Arial" w:hAnsi="Arial" w:cs="Arial"/>
          <w:i/>
          <w:iCs/>
          <w:color w:val="000000"/>
        </w:rPr>
        <w:t>КлючСлужебногоОбсуждения</w:t>
      </w:r>
      <w:r w:rsidRPr="000E0D56">
        <w:rPr>
          <w:rStyle w:val="Arial11"/>
        </w:rPr>
        <w:t>, если обсуждение с таким ключом еще не существует. И затем добавляем созданного пользователя системы взаимодействия в состав участников этого обсуждения. Чтобы обсуждение не отображалось в интерфейсе, мы устанавливаем свойство обсуждения </w:t>
      </w:r>
      <w:r>
        <w:rPr>
          <w:rStyle w:val="command"/>
          <w:rFonts w:ascii="Arial" w:hAnsi="Arial" w:cs="Arial"/>
          <w:i/>
          <w:iCs/>
          <w:color w:val="000000"/>
        </w:rPr>
        <w:t>Отображаемое</w:t>
      </w:r>
      <w:r w:rsidRPr="000E0D56">
        <w:rPr>
          <w:rStyle w:val="Arial11"/>
        </w:rPr>
        <w:t> в значение </w:t>
      </w:r>
      <w:r>
        <w:rPr>
          <w:rStyle w:val="command"/>
          <w:rFonts w:ascii="Arial" w:hAnsi="Arial" w:cs="Arial"/>
          <w:i/>
          <w:iCs/>
          <w:color w:val="000000"/>
        </w:rPr>
        <w:t>Ложь</w:t>
      </w:r>
      <w:r w:rsidRPr="000E0D56">
        <w:rPr>
          <w:rStyle w:val="Arial11"/>
        </w:rPr>
        <w:t>.</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w:t>
      </w:r>
      <w:r>
        <w:rPr>
          <w:rFonts w:ascii="Arial" w:hAnsi="Arial" w:cs="Arial"/>
          <w:color w:val="000000"/>
          <w:sz w:val="20"/>
          <w:szCs w:val="20"/>
        </w:rPr>
        <w:t> </w:t>
      </w:r>
      <w:r>
        <w:rPr>
          <w:rStyle w:val="bold"/>
          <w:rFonts w:ascii="Arial" w:hAnsi="Arial" w:cs="Arial"/>
          <w:b/>
          <w:bCs/>
          <w:color w:val="000000"/>
          <w:sz w:val="18"/>
          <w:szCs w:val="18"/>
        </w:rPr>
        <w:t>4.12.</w:t>
      </w:r>
      <w:r>
        <w:rPr>
          <w:rFonts w:ascii="Arial" w:hAnsi="Arial" w:cs="Arial"/>
          <w:color w:val="000000"/>
          <w:sz w:val="20"/>
          <w:szCs w:val="20"/>
        </w:rPr>
        <w:t> Функция «ПолучитьКлючСлужебногоОбсуждения»</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w:t>
      </w:r>
      <w:proofErr w:type="gramStart"/>
      <w:r>
        <w:rPr>
          <w:rFonts w:ascii="Courier" w:hAnsi="Courier"/>
          <w:color w:val="0000FF"/>
          <w:sz w:val="22"/>
          <w:szCs w:val="22"/>
        </w:rPr>
        <w:t>ПолучитьКлючСлужебногоОбсуждения</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w:t>
      </w:r>
      <w:r>
        <w:rPr>
          <w:rStyle w:val="s"/>
          <w:rFonts w:ascii="Courier" w:hAnsi="Courier"/>
          <w:color w:val="000000"/>
          <w:sz w:val="22"/>
          <w:szCs w:val="22"/>
        </w:rPr>
        <w:t>"Служебное обсуждение для курьеров"</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8132D0" w:rsidRPr="000E0D56" w:rsidRDefault="008132D0" w:rsidP="008132D0">
      <w:pPr>
        <w:spacing w:after="288" w:line="288" w:lineRule="atLeast"/>
        <w:rPr>
          <w:rStyle w:val="Arial11"/>
        </w:rPr>
      </w:pPr>
      <w:r w:rsidRPr="000E0D56">
        <w:rPr>
          <w:rStyle w:val="Arial11"/>
        </w:rPr>
        <w:t>Теперь из модуля приложения в обработчике события </w:t>
      </w:r>
      <w:r>
        <w:rPr>
          <w:rStyle w:val="interface"/>
          <w:rFonts w:ascii="Arial" w:hAnsi="Arial" w:cs="Arial"/>
          <w:i/>
          <w:iCs/>
          <w:color w:val="000000"/>
        </w:rPr>
        <w:t>ПриНачалеРаботыСистемы</w:t>
      </w:r>
      <w:r w:rsidRPr="000E0D56">
        <w:rPr>
          <w:rStyle w:val="Arial11"/>
        </w:rPr>
        <w:t> вызовем процедуру </w:t>
      </w:r>
      <w:proofErr w:type="gramStart"/>
      <w:r>
        <w:rPr>
          <w:rStyle w:val="command"/>
          <w:rFonts w:ascii="Arial" w:hAnsi="Arial" w:cs="Arial"/>
          <w:i/>
          <w:iCs/>
          <w:color w:val="000000"/>
        </w:rPr>
        <w:t>ПриНачалеРаботы(</w:t>
      </w:r>
      <w:proofErr w:type="gramEnd"/>
      <w:r>
        <w:rPr>
          <w:rStyle w:val="command"/>
          <w:rFonts w:ascii="Arial" w:hAnsi="Arial" w:cs="Arial"/>
          <w:i/>
          <w:iCs/>
          <w:color w:val="000000"/>
        </w:rPr>
        <w:t>)</w:t>
      </w:r>
      <w:r w:rsidRPr="000E0D56">
        <w:rPr>
          <w:rStyle w:val="Arial11"/>
        </w:rPr>
        <w:t> общего клиентского модуля </w:t>
      </w:r>
      <w:r>
        <w:rPr>
          <w:rStyle w:val="interface"/>
          <w:rFonts w:ascii="Arial" w:hAnsi="Arial" w:cs="Arial"/>
          <w:i/>
          <w:iCs/>
          <w:color w:val="000000"/>
        </w:rPr>
        <w:t>СлужебныеСообщенияКлиент</w:t>
      </w:r>
      <w:r w:rsidRPr="000E0D56">
        <w:rPr>
          <w:rStyle w:val="Arial11"/>
        </w:rPr>
        <w:t> (листинг 4.13).</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w:t>
      </w:r>
      <w:r>
        <w:rPr>
          <w:rFonts w:ascii="Arial" w:hAnsi="Arial" w:cs="Arial"/>
          <w:color w:val="000000"/>
          <w:sz w:val="20"/>
          <w:szCs w:val="20"/>
        </w:rPr>
        <w:t> </w:t>
      </w:r>
      <w:r>
        <w:rPr>
          <w:rStyle w:val="bold"/>
          <w:rFonts w:ascii="Arial" w:hAnsi="Arial" w:cs="Arial"/>
          <w:b/>
          <w:bCs/>
          <w:color w:val="000000"/>
          <w:sz w:val="18"/>
          <w:szCs w:val="18"/>
        </w:rPr>
        <w:t>4.13.</w:t>
      </w:r>
      <w:r>
        <w:rPr>
          <w:rFonts w:ascii="Arial" w:hAnsi="Arial" w:cs="Arial"/>
          <w:color w:val="000000"/>
          <w:sz w:val="20"/>
          <w:szCs w:val="20"/>
        </w:rPr>
        <w:t> Обработчик события «ПриНачалеРаботыСистемы» в модуле приложения</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ПриНачалеРаботыСистемы</w:t>
      </w:r>
      <w:r>
        <w:rPr>
          <w:rStyle w:val="k"/>
          <w:rFonts w:ascii="Courier" w:hAnsi="Courier"/>
          <w:color w:val="FF0000"/>
          <w:sz w:val="22"/>
          <w:szCs w:val="22"/>
        </w:rPr>
        <w:t>(</w:t>
      </w:r>
      <w:proofErr w:type="gramEnd"/>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СлужебныеСообщенияКлиент</w:t>
      </w:r>
      <w:r>
        <w:rPr>
          <w:rStyle w:val="k"/>
          <w:rFonts w:ascii="Courier" w:hAnsi="Courier"/>
          <w:color w:val="FF0000"/>
          <w:sz w:val="22"/>
          <w:szCs w:val="22"/>
        </w:rPr>
        <w:t>.</w:t>
      </w:r>
      <w:r>
        <w:rPr>
          <w:rFonts w:ascii="Courier" w:hAnsi="Courier"/>
          <w:color w:val="0000FF"/>
          <w:sz w:val="22"/>
          <w:szCs w:val="22"/>
        </w:rPr>
        <w:t>ПриНачалеРаботы</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C32DDE">
      <w:pPr>
        <w:rPr>
          <w:rStyle w:val="Arial11"/>
        </w:rPr>
      </w:pPr>
      <w:r w:rsidRPr="000E0D56">
        <w:rPr>
          <w:rStyle w:val="Arial11"/>
        </w:rPr>
        <w:t>В результате при каждом запуске клиентского приложения оно будет подписываться на получение сообщений в служебном обсуждении. Кроме того, эта же процедура вызывается и в обработчике команды </w:t>
      </w:r>
      <w:r>
        <w:rPr>
          <w:rStyle w:val="interface"/>
          <w:rFonts w:ascii="Arial" w:hAnsi="Arial" w:cs="Arial"/>
          <w:i/>
          <w:iCs/>
          <w:color w:val="000000"/>
        </w:rPr>
        <w:t>НачатьРаботуССистемойВзаимодействия</w:t>
      </w:r>
      <w:r w:rsidRPr="000E0D56">
        <w:rPr>
          <w:rStyle w:val="Arial11"/>
        </w:rPr>
        <w:t> после создания служебного обсуждения (см. листинг 4.10).</w:t>
      </w:r>
    </w:p>
    <w:p w:rsidR="008132D0" w:rsidRPr="000E0D56" w:rsidRDefault="008132D0" w:rsidP="00C32DDE">
      <w:pPr>
        <w:rPr>
          <w:rStyle w:val="Arial11"/>
        </w:rPr>
      </w:pPr>
      <w:r w:rsidRPr="000E0D56">
        <w:rPr>
          <w:rStyle w:val="Arial11"/>
        </w:rPr>
        <w:t>Процедуру </w:t>
      </w:r>
      <w:proofErr w:type="gramStart"/>
      <w:r>
        <w:rPr>
          <w:rStyle w:val="command"/>
          <w:rFonts w:ascii="Arial" w:hAnsi="Arial" w:cs="Arial"/>
          <w:i/>
          <w:iCs/>
          <w:color w:val="000000"/>
        </w:rPr>
        <w:t>ПриНачалеРаботы(</w:t>
      </w:r>
      <w:proofErr w:type="gramEnd"/>
      <w:r>
        <w:rPr>
          <w:rStyle w:val="command"/>
          <w:rFonts w:ascii="Arial" w:hAnsi="Arial" w:cs="Arial"/>
          <w:i/>
          <w:iCs/>
          <w:color w:val="000000"/>
        </w:rPr>
        <w:t>)</w:t>
      </w:r>
      <w:r w:rsidRPr="000E0D56">
        <w:rPr>
          <w:rStyle w:val="Arial11"/>
        </w:rPr>
        <w:t> общего модуля </w:t>
      </w:r>
      <w:r>
        <w:rPr>
          <w:rStyle w:val="interface"/>
          <w:rFonts w:ascii="Arial" w:hAnsi="Arial" w:cs="Arial"/>
          <w:i/>
          <w:iCs/>
          <w:color w:val="000000"/>
        </w:rPr>
        <w:t>СлужебныеСообщенияКлиент</w:t>
      </w:r>
      <w:r w:rsidRPr="000E0D56">
        <w:rPr>
          <w:rStyle w:val="Arial11"/>
        </w:rPr>
        <w:t> заполним следующим образом (листинг 4.14).</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w:t>
      </w:r>
      <w:r>
        <w:rPr>
          <w:rFonts w:ascii="Arial" w:hAnsi="Arial" w:cs="Arial"/>
          <w:color w:val="000000"/>
          <w:sz w:val="20"/>
          <w:szCs w:val="20"/>
        </w:rPr>
        <w:t> </w:t>
      </w:r>
      <w:r>
        <w:rPr>
          <w:rStyle w:val="bold"/>
          <w:rFonts w:ascii="Arial" w:hAnsi="Arial" w:cs="Arial"/>
          <w:b/>
          <w:bCs/>
          <w:color w:val="000000"/>
          <w:sz w:val="18"/>
          <w:szCs w:val="18"/>
        </w:rPr>
        <w:t>4.14.</w:t>
      </w:r>
      <w:r>
        <w:rPr>
          <w:rFonts w:ascii="Arial" w:hAnsi="Arial" w:cs="Arial"/>
          <w:color w:val="000000"/>
          <w:sz w:val="20"/>
          <w:szCs w:val="20"/>
        </w:rPr>
        <w:t> Процедура «ПриНачалеРаботы»</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ПриНачалеРаботы</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ИнформационнаяБазаЗарегистрирована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СлужебныеСообщения</w:t>
      </w:r>
      <w:r>
        <w:rPr>
          <w:rStyle w:val="k"/>
          <w:rFonts w:ascii="Courier" w:hAnsi="Courier"/>
          <w:color w:val="FF0000"/>
          <w:sz w:val="22"/>
          <w:szCs w:val="22"/>
        </w:rPr>
        <w:t>.</w:t>
      </w:r>
      <w:r>
        <w:rPr>
          <w:rFonts w:ascii="Courier" w:hAnsi="Courier"/>
          <w:color w:val="0000FF"/>
          <w:sz w:val="22"/>
          <w:szCs w:val="22"/>
        </w:rPr>
        <w:t>ЭтаПодпискаДляКурьера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КлючСлужебногоОбсуждения </w:t>
      </w:r>
      <w:r>
        <w:rPr>
          <w:rStyle w:val="k"/>
          <w:rFonts w:ascii="Courier" w:hAnsi="Courier"/>
          <w:color w:val="FF0000"/>
          <w:sz w:val="22"/>
          <w:szCs w:val="22"/>
        </w:rPr>
        <w:t>=</w:t>
      </w:r>
      <w:r>
        <w:rPr>
          <w:rFonts w:ascii="Courier" w:hAnsi="Courier"/>
          <w:color w:val="0000FF"/>
          <w:sz w:val="22"/>
          <w:szCs w:val="22"/>
        </w:rPr>
        <w:t> СлужебныеСообщения</w:t>
      </w:r>
      <w:r>
        <w:rPr>
          <w:rStyle w:val="k"/>
          <w:rFonts w:ascii="Courier" w:hAnsi="Courier"/>
          <w:color w:val="FF0000"/>
          <w:sz w:val="22"/>
          <w:szCs w:val="22"/>
        </w:rPr>
        <w:t>.</w:t>
      </w:r>
      <w:r>
        <w:rPr>
          <w:rFonts w:ascii="Courier" w:hAnsi="Courier"/>
          <w:color w:val="0000FF"/>
          <w:sz w:val="22"/>
          <w:szCs w:val="22"/>
        </w:rPr>
        <w:t>ПолучитьКлючСлужебногоОбсуждения</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ОбработкаСообщенийСервера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ОписаниеОповещения</w:t>
      </w:r>
      <w:r>
        <w:rPr>
          <w:rStyle w:val="k"/>
          <w:rFonts w:ascii="Courier" w:hAnsi="Courier"/>
          <w:color w:val="FF0000"/>
          <w:sz w:val="22"/>
          <w:szCs w:val="22"/>
        </w:rPr>
        <w:t>(</w:t>
      </w:r>
      <w:proofErr w:type="gramEnd"/>
      <w:r>
        <w:rPr>
          <w:rStyle w:val="s"/>
          <w:rFonts w:ascii="Courier" w:hAnsi="Courier"/>
          <w:color w:val="000000"/>
          <w:sz w:val="22"/>
          <w:szCs w:val="22"/>
        </w:rPr>
        <w:t>"ОбработкаСообщенийСервера"</w:t>
      </w:r>
      <w:r>
        <w:rPr>
          <w:rStyle w:val="k"/>
          <w:rFonts w:ascii="Courier" w:hAnsi="Courier"/>
          <w:color w:val="FF0000"/>
          <w:sz w:val="22"/>
          <w:szCs w:val="22"/>
        </w:rPr>
        <w:t>,</w:t>
      </w:r>
      <w:r>
        <w:rPr>
          <w:rFonts w:ascii="Courier" w:hAnsi="Courier"/>
          <w:color w:val="0000FF"/>
          <w:sz w:val="22"/>
          <w:szCs w:val="22"/>
        </w:rPr>
        <w:t> СлужебныеСообщенияКлиент</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СистемаВзаимодействия</w:t>
      </w:r>
      <w:r>
        <w:rPr>
          <w:rStyle w:val="k"/>
          <w:rFonts w:ascii="Courier" w:hAnsi="Courier"/>
          <w:color w:val="FF0000"/>
          <w:sz w:val="22"/>
          <w:szCs w:val="22"/>
        </w:rPr>
        <w:t>.</w:t>
      </w:r>
      <w:r>
        <w:rPr>
          <w:rFonts w:ascii="Courier" w:hAnsi="Courier"/>
          <w:color w:val="0000FF"/>
          <w:sz w:val="22"/>
          <w:szCs w:val="22"/>
        </w:rPr>
        <w:t>НачатьПодключениеОбработчикаНовыхСообщений</w:t>
      </w:r>
      <w:r>
        <w:rPr>
          <w:rStyle w:val="k"/>
          <w:rFonts w:ascii="Courier" w:hAnsi="Courier"/>
          <w:color w:val="FF0000"/>
          <w:sz w:val="22"/>
          <w:szCs w:val="22"/>
        </w:rPr>
        <w:t>(,</w:t>
      </w:r>
      <w:r>
        <w:rPr>
          <w:rFonts w:ascii="Courier" w:hAnsi="Courier"/>
          <w:color w:val="0000FF"/>
          <w:sz w:val="22"/>
          <w:szCs w:val="22"/>
        </w:rPr>
        <w:t> КлючСлужебногоОбсуждения</w:t>
      </w:r>
      <w:r>
        <w:rPr>
          <w:rStyle w:val="k"/>
          <w:rFonts w:ascii="Courier" w:hAnsi="Courier"/>
          <w:color w:val="FF0000"/>
          <w:sz w:val="22"/>
          <w:szCs w:val="22"/>
        </w:rPr>
        <w:t>,</w:t>
      </w:r>
      <w:r>
        <w:rPr>
          <w:rFonts w:ascii="Courier" w:hAnsi="Courier"/>
          <w:color w:val="0000FF"/>
          <w:sz w:val="22"/>
          <w:szCs w:val="22"/>
        </w:rPr>
        <w:t> ОбработкаСообщенийСервера</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C32DDE">
      <w:pPr>
        <w:rPr>
          <w:rStyle w:val="Arial11"/>
        </w:rPr>
      </w:pPr>
      <w:r w:rsidRPr="000E0D56">
        <w:rPr>
          <w:rStyle w:val="Arial11"/>
        </w:rPr>
        <w:t>В этой процедуре мы сначала должны определить, «кем» по своей роли является текущий пользователь клиентского приложения. Потому что никто, кроме курьеров, не является участником служебного обсуждения и не должен на него подписываться, иначе будет получена ошибка. Эту проверку мы выполняем с помощью функции </w:t>
      </w:r>
      <w:proofErr w:type="gramStart"/>
      <w:r>
        <w:rPr>
          <w:rStyle w:val="command"/>
          <w:rFonts w:ascii="Arial" w:hAnsi="Arial" w:cs="Arial"/>
          <w:i/>
          <w:iCs/>
          <w:color w:val="000000"/>
        </w:rPr>
        <w:t>ЭтаПодпискаДляКурьера(</w:t>
      </w:r>
      <w:proofErr w:type="gramEnd"/>
      <w:r>
        <w:rPr>
          <w:rStyle w:val="command"/>
          <w:rFonts w:ascii="Arial" w:hAnsi="Arial" w:cs="Arial"/>
          <w:i/>
          <w:iCs/>
          <w:color w:val="000000"/>
        </w:rPr>
        <w:t>)</w:t>
      </w:r>
      <w:r w:rsidRPr="000E0D56">
        <w:rPr>
          <w:rStyle w:val="Arial11"/>
        </w:rPr>
        <w:t> общего модуля </w:t>
      </w:r>
      <w:r>
        <w:rPr>
          <w:rStyle w:val="interface"/>
          <w:rFonts w:ascii="Arial" w:hAnsi="Arial" w:cs="Arial"/>
          <w:i/>
          <w:iCs/>
          <w:color w:val="000000"/>
        </w:rPr>
        <w:t>СлужебныеСообщения</w:t>
      </w:r>
      <w:r w:rsidRPr="000E0D56">
        <w:rPr>
          <w:rStyle w:val="Arial11"/>
        </w:rPr>
        <w:t> (листинг 4.15).</w:t>
      </w:r>
    </w:p>
    <w:p w:rsidR="008132D0" w:rsidRPr="000E0D56" w:rsidRDefault="008132D0" w:rsidP="00C32DDE">
      <w:pPr>
        <w:rPr>
          <w:rStyle w:val="Arial11"/>
        </w:rPr>
      </w:pPr>
      <w:r w:rsidRPr="000E0D56">
        <w:rPr>
          <w:rStyle w:val="Arial11"/>
        </w:rPr>
        <w:t>Затем мы получаем ключ служебного обсуждения и вызываем метод менеджера системы взаимодействия </w:t>
      </w:r>
      <w:proofErr w:type="gramStart"/>
      <w:r>
        <w:rPr>
          <w:rStyle w:val="command"/>
          <w:rFonts w:ascii="Arial" w:hAnsi="Arial" w:cs="Arial"/>
          <w:i/>
          <w:iCs/>
          <w:color w:val="000000"/>
        </w:rPr>
        <w:t>НачатьПодключениеОбработчикаНовыхСообщений(</w:t>
      </w:r>
      <w:proofErr w:type="gramEnd"/>
      <w:r>
        <w:rPr>
          <w:rStyle w:val="command"/>
          <w:rFonts w:ascii="Arial" w:hAnsi="Arial" w:cs="Arial"/>
          <w:i/>
          <w:iCs/>
          <w:color w:val="000000"/>
        </w:rPr>
        <w:t>)</w:t>
      </w:r>
      <w:r w:rsidRPr="000E0D56">
        <w:rPr>
          <w:rStyle w:val="Arial11"/>
        </w:rPr>
        <w:t>. Во втором параметре метода мы передаем ключ служебного обсуждения. В третьем параметре мы передаем описание обработчика оповещения – процедуры </w:t>
      </w:r>
      <w:proofErr w:type="gramStart"/>
      <w:r>
        <w:rPr>
          <w:rStyle w:val="command"/>
          <w:rFonts w:ascii="Arial" w:hAnsi="Arial" w:cs="Arial"/>
          <w:i/>
          <w:iCs/>
          <w:color w:val="000000"/>
        </w:rPr>
        <w:t>ОбработкаСообщенийСервера(</w:t>
      </w:r>
      <w:proofErr w:type="gramEnd"/>
      <w:r>
        <w:rPr>
          <w:rStyle w:val="command"/>
          <w:rFonts w:ascii="Arial" w:hAnsi="Arial" w:cs="Arial"/>
          <w:i/>
          <w:iCs/>
          <w:color w:val="000000"/>
        </w:rPr>
        <w:t>)</w:t>
      </w:r>
      <w:r w:rsidRPr="000E0D56">
        <w:rPr>
          <w:rStyle w:val="Arial11"/>
        </w:rPr>
        <w:t>, которая будет вызвана после появления новых сообщений в обсуждении с ключом </w:t>
      </w:r>
      <w:r>
        <w:rPr>
          <w:rStyle w:val="command"/>
          <w:rFonts w:ascii="Arial" w:hAnsi="Arial" w:cs="Arial"/>
          <w:i/>
          <w:iCs/>
          <w:color w:val="000000"/>
        </w:rPr>
        <w:t>КлючСлужебногоОбсуждения</w:t>
      </w:r>
      <w:r w:rsidRPr="000E0D56">
        <w:rPr>
          <w:rStyle w:val="Arial11"/>
        </w:rPr>
        <w:t>.</w:t>
      </w:r>
    </w:p>
    <w:p w:rsidR="008132D0" w:rsidRPr="000E0D56" w:rsidRDefault="008132D0" w:rsidP="00C32DDE">
      <w:pPr>
        <w:rPr>
          <w:rStyle w:val="Arial11"/>
        </w:rPr>
      </w:pPr>
      <w:r w:rsidRPr="000E0D56">
        <w:rPr>
          <w:rStyle w:val="Arial11"/>
        </w:rPr>
        <w:t>Таким образом, при получении новых сообщений в нашем служебном обсуждении будет выполняться процедура </w:t>
      </w:r>
      <w:proofErr w:type="gramStart"/>
      <w:r>
        <w:rPr>
          <w:rStyle w:val="command"/>
          <w:rFonts w:ascii="Arial" w:hAnsi="Arial" w:cs="Arial"/>
          <w:i/>
          <w:iCs/>
          <w:color w:val="000000"/>
        </w:rPr>
        <w:t>ОбработкаСообщенийСервера(</w:t>
      </w:r>
      <w:proofErr w:type="gramEnd"/>
      <w:r>
        <w:rPr>
          <w:rStyle w:val="command"/>
          <w:rFonts w:ascii="Arial" w:hAnsi="Arial" w:cs="Arial"/>
          <w:i/>
          <w:iCs/>
          <w:color w:val="000000"/>
        </w:rPr>
        <w:t>)</w:t>
      </w:r>
      <w:r w:rsidRPr="000E0D56">
        <w:rPr>
          <w:rStyle w:val="Arial11"/>
        </w:rPr>
        <w:t>, в которой и производится обработка данных, содержащихся в сообщениях. Сам обработчик мы рассмотрим позже, после того как рассмотрим процедуру обработки проведения документов </w:t>
      </w:r>
      <w:r>
        <w:rPr>
          <w:rStyle w:val="interface"/>
          <w:rFonts w:ascii="Arial" w:hAnsi="Arial" w:cs="Arial"/>
          <w:i/>
          <w:iCs/>
          <w:color w:val="000000"/>
        </w:rPr>
        <w:t>Заказ</w:t>
      </w:r>
      <w:r w:rsidRPr="000E0D56">
        <w:rPr>
          <w:rStyle w:val="Arial11"/>
        </w:rPr>
        <w:t>, в которой эти сообщения отправляются с сервера (см. листинг 4.16).</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4.15.</w:t>
      </w:r>
      <w:r>
        <w:rPr>
          <w:rFonts w:ascii="Arial" w:hAnsi="Arial" w:cs="Arial"/>
          <w:color w:val="000000"/>
          <w:sz w:val="20"/>
          <w:szCs w:val="20"/>
        </w:rPr>
        <w:t> Функция «ЭтаПодпискаДляКурьера»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Функция</w:t>
      </w:r>
      <w:r>
        <w:rPr>
          <w:rFonts w:ascii="Courier" w:hAnsi="Courier"/>
          <w:color w:val="0000FF"/>
          <w:sz w:val="22"/>
          <w:szCs w:val="22"/>
        </w:rPr>
        <w:t> </w:t>
      </w:r>
      <w:proofErr w:type="gramStart"/>
      <w:r>
        <w:rPr>
          <w:rFonts w:ascii="Courier" w:hAnsi="Courier"/>
          <w:color w:val="0000FF"/>
          <w:sz w:val="22"/>
          <w:szCs w:val="22"/>
        </w:rPr>
        <w:t>ЭтаПодпискаДляКурьера</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ПользовательИБ </w:t>
      </w:r>
      <w:r>
        <w:rPr>
          <w:rStyle w:val="k"/>
          <w:rFonts w:ascii="Courier" w:hAnsi="Courier"/>
          <w:color w:val="FF0000"/>
          <w:sz w:val="22"/>
          <w:szCs w:val="22"/>
        </w:rPr>
        <w:t>=</w:t>
      </w:r>
      <w:r>
        <w:rPr>
          <w:rFonts w:ascii="Courier" w:hAnsi="Courier"/>
          <w:color w:val="0000FF"/>
          <w:sz w:val="22"/>
          <w:szCs w:val="22"/>
        </w:rPr>
        <w:t> ПользователиИнформационнойБазы</w:t>
      </w:r>
      <w:r>
        <w:rPr>
          <w:rStyle w:val="k"/>
          <w:rFonts w:ascii="Courier" w:hAnsi="Courier"/>
          <w:color w:val="FF0000"/>
          <w:sz w:val="22"/>
          <w:szCs w:val="22"/>
        </w:rPr>
        <w:t>.</w:t>
      </w:r>
      <w:r>
        <w:rPr>
          <w:rFonts w:ascii="Courier" w:hAnsi="Courier"/>
          <w:color w:val="0000FF"/>
          <w:sz w:val="22"/>
          <w:szCs w:val="22"/>
        </w:rPr>
        <w:t>ТекущийПользователь</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ПользовательИБ</w:t>
      </w:r>
      <w:r>
        <w:rPr>
          <w:rStyle w:val="k"/>
          <w:rFonts w:ascii="Courier" w:hAnsi="Courier"/>
          <w:color w:val="FF0000"/>
          <w:sz w:val="22"/>
          <w:szCs w:val="22"/>
        </w:rPr>
        <w:t>.</w:t>
      </w:r>
      <w:r>
        <w:rPr>
          <w:rFonts w:ascii="Courier" w:hAnsi="Courier"/>
          <w:color w:val="0000FF"/>
          <w:sz w:val="22"/>
          <w:szCs w:val="22"/>
        </w:rPr>
        <w:t>Роли</w:t>
      </w:r>
      <w:r>
        <w:rPr>
          <w:rStyle w:val="k"/>
          <w:rFonts w:ascii="Courier" w:hAnsi="Courier"/>
          <w:color w:val="FF0000"/>
          <w:sz w:val="22"/>
          <w:szCs w:val="22"/>
        </w:rPr>
        <w:t>.</w:t>
      </w:r>
      <w:r>
        <w:rPr>
          <w:rFonts w:ascii="Courier" w:hAnsi="Courier"/>
          <w:color w:val="0000FF"/>
          <w:sz w:val="22"/>
          <w:szCs w:val="22"/>
        </w:rPr>
        <w:t>Содержит</w:t>
      </w:r>
      <w:r>
        <w:rPr>
          <w:rStyle w:val="k"/>
          <w:rFonts w:ascii="Courier" w:hAnsi="Courier"/>
          <w:color w:val="FF0000"/>
          <w:sz w:val="22"/>
          <w:szCs w:val="22"/>
        </w:rPr>
        <w:t>(</w:t>
      </w:r>
      <w:r>
        <w:rPr>
          <w:rFonts w:ascii="Courier" w:hAnsi="Courier"/>
          <w:color w:val="0000FF"/>
          <w:sz w:val="22"/>
          <w:szCs w:val="22"/>
        </w:rPr>
        <w:t>Метаданные</w:t>
      </w:r>
      <w:r>
        <w:rPr>
          <w:rStyle w:val="k"/>
          <w:rFonts w:ascii="Courier" w:hAnsi="Courier"/>
          <w:color w:val="FF0000"/>
          <w:sz w:val="22"/>
          <w:szCs w:val="22"/>
        </w:rPr>
        <w:t>.</w:t>
      </w:r>
      <w:r>
        <w:rPr>
          <w:rFonts w:ascii="Courier" w:hAnsi="Courier"/>
          <w:color w:val="0000FF"/>
          <w:sz w:val="22"/>
          <w:szCs w:val="22"/>
        </w:rPr>
        <w:t>Роли</w:t>
      </w:r>
      <w:r>
        <w:rPr>
          <w:rStyle w:val="k"/>
          <w:rFonts w:ascii="Courier" w:hAnsi="Courier"/>
          <w:color w:val="FF0000"/>
          <w:sz w:val="22"/>
          <w:szCs w:val="22"/>
        </w:rPr>
        <w:t>.</w:t>
      </w:r>
      <w:r>
        <w:rPr>
          <w:rFonts w:ascii="Courier" w:hAnsi="Courier"/>
          <w:color w:val="0000FF"/>
          <w:sz w:val="22"/>
          <w:szCs w:val="22"/>
        </w:rPr>
        <w:t>Курьер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w:t>
      </w:r>
      <w:r>
        <w:rPr>
          <w:rStyle w:val="k"/>
          <w:rFonts w:ascii="Courier" w:hAnsi="Courier"/>
          <w:color w:val="FF0000"/>
          <w:sz w:val="22"/>
          <w:szCs w:val="22"/>
        </w:rPr>
        <w:t>Истина;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w:t>
      </w:r>
      <w:r>
        <w:rPr>
          <w:rStyle w:val="k"/>
          <w:rFonts w:ascii="Courier" w:hAnsi="Courier"/>
          <w:color w:val="FF0000"/>
          <w:sz w:val="22"/>
          <w:szCs w:val="22"/>
        </w:rPr>
        <w:t>Ложь;</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8132D0" w:rsidRPr="000E0D56" w:rsidRDefault="008132D0" w:rsidP="00C32DDE">
      <w:pPr>
        <w:rPr>
          <w:rStyle w:val="Arial11"/>
        </w:rPr>
      </w:pPr>
      <w:r w:rsidRPr="000E0D56">
        <w:rPr>
          <w:rStyle w:val="Arial11"/>
        </w:rPr>
        <w:t>Теперь в процедуру </w:t>
      </w:r>
      <w:proofErr w:type="gramStart"/>
      <w:r>
        <w:rPr>
          <w:rStyle w:val="command"/>
          <w:rFonts w:ascii="Arial" w:hAnsi="Arial" w:cs="Arial"/>
          <w:i/>
          <w:iCs/>
          <w:color w:val="000000"/>
        </w:rPr>
        <w:t>ОбработкаПроведения(</w:t>
      </w:r>
      <w:proofErr w:type="gramEnd"/>
      <w:r>
        <w:rPr>
          <w:rStyle w:val="command"/>
          <w:rFonts w:ascii="Arial" w:hAnsi="Arial" w:cs="Arial"/>
          <w:i/>
          <w:iCs/>
          <w:color w:val="000000"/>
        </w:rPr>
        <w:t>)</w:t>
      </w:r>
      <w:r w:rsidRPr="000E0D56">
        <w:rPr>
          <w:rStyle w:val="Arial11"/>
        </w:rPr>
        <w:t> в модуле документа </w:t>
      </w:r>
      <w:r>
        <w:rPr>
          <w:rStyle w:val="interface"/>
          <w:rFonts w:ascii="Arial" w:hAnsi="Arial" w:cs="Arial"/>
          <w:i/>
          <w:iCs/>
          <w:color w:val="000000"/>
        </w:rPr>
        <w:t>Заказ</w:t>
      </w:r>
      <w:r w:rsidRPr="000E0D56">
        <w:rPr>
          <w:rStyle w:val="Arial11"/>
        </w:rPr>
        <w:t> нам нужно добавить код для отправки уведомлений курьерам в служебное обсуждение, в случае если заказ имеет статус </w:t>
      </w:r>
      <w:r>
        <w:rPr>
          <w:rStyle w:val="interface"/>
          <w:rFonts w:ascii="Arial" w:hAnsi="Arial" w:cs="Arial"/>
          <w:i/>
          <w:iCs/>
          <w:color w:val="000000"/>
        </w:rPr>
        <w:t>ВРаботе</w:t>
      </w:r>
      <w:r w:rsidRPr="000E0D56">
        <w:rPr>
          <w:rStyle w:val="Arial11"/>
        </w:rPr>
        <w:t> (листинг 4.16).</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w:t>
      </w:r>
      <w:r>
        <w:rPr>
          <w:rFonts w:ascii="Arial" w:hAnsi="Arial" w:cs="Arial"/>
          <w:color w:val="000000"/>
          <w:sz w:val="20"/>
          <w:szCs w:val="20"/>
        </w:rPr>
        <w:t> </w:t>
      </w:r>
      <w:r>
        <w:rPr>
          <w:rStyle w:val="bold"/>
          <w:rFonts w:ascii="Arial" w:hAnsi="Arial" w:cs="Arial"/>
          <w:b/>
          <w:bCs/>
          <w:color w:val="000000"/>
          <w:sz w:val="18"/>
          <w:szCs w:val="18"/>
        </w:rPr>
        <w:t>4.16.</w:t>
      </w:r>
      <w:r>
        <w:rPr>
          <w:rFonts w:ascii="Arial" w:hAnsi="Arial" w:cs="Arial"/>
          <w:color w:val="000000"/>
          <w:sz w:val="20"/>
          <w:szCs w:val="20"/>
        </w:rPr>
        <w:t> Процедура «ОбработкаПроведения» в модуле документа «Заказ»</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ОбработкаПроведения</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СтатусЗаказа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СтатусыЗаказов</w:t>
      </w:r>
      <w:r>
        <w:rPr>
          <w:rStyle w:val="k"/>
          <w:rFonts w:ascii="Courier" w:hAnsi="Courier"/>
          <w:color w:val="FF0000"/>
          <w:sz w:val="22"/>
          <w:szCs w:val="22"/>
        </w:rPr>
        <w:t>.</w:t>
      </w:r>
      <w:r>
        <w:rPr>
          <w:rFonts w:ascii="Courier" w:hAnsi="Courier"/>
          <w:color w:val="0000FF"/>
          <w:sz w:val="22"/>
          <w:szCs w:val="22"/>
        </w:rPr>
        <w:t>ВРаботе </w:t>
      </w:r>
      <w:r>
        <w:rPr>
          <w:rStyle w:val="k"/>
          <w:rFonts w:ascii="Courier" w:hAnsi="Courier"/>
          <w:color w:val="FF0000"/>
          <w:sz w:val="22"/>
          <w:szCs w:val="22"/>
        </w:rPr>
        <w:t>Тогда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ОстаткиТоваров Приход</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ОстаткиТоваров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ТекСтрокаТовары </w:t>
      </w:r>
      <w:r>
        <w:rPr>
          <w:rStyle w:val="k"/>
          <w:rFonts w:ascii="Courier" w:hAnsi="Courier"/>
          <w:color w:val="FF0000"/>
          <w:sz w:val="22"/>
          <w:szCs w:val="22"/>
        </w:rPr>
        <w:t>Из</w:t>
      </w:r>
      <w:r>
        <w:rPr>
          <w:rFonts w:ascii="Courier" w:hAnsi="Courier"/>
          <w:color w:val="0000FF"/>
          <w:sz w:val="22"/>
          <w:szCs w:val="22"/>
        </w:rPr>
        <w:t> Товары </w:t>
      </w:r>
      <w:r>
        <w:rPr>
          <w:rStyle w:val="k"/>
          <w:rFonts w:ascii="Courier" w:hAnsi="Courier"/>
          <w:color w:val="FF0000"/>
          <w:sz w:val="22"/>
          <w:szCs w:val="22"/>
        </w:rPr>
        <w:t>Цикл</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ОстаткиТоваров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Товар </w:t>
      </w:r>
      <w:r>
        <w:rPr>
          <w:rStyle w:val="k"/>
          <w:rFonts w:ascii="Courier" w:hAnsi="Courier"/>
          <w:color w:val="FF0000"/>
          <w:sz w:val="22"/>
          <w:szCs w:val="22"/>
        </w:rPr>
        <w:t>=</w:t>
      </w:r>
      <w:r>
        <w:rPr>
          <w:rFonts w:ascii="Courier" w:hAnsi="Courier"/>
          <w:color w:val="0000FF"/>
          <w:sz w:val="22"/>
          <w:szCs w:val="22"/>
        </w:rPr>
        <w:t> ТекСтрокаТовары</w:t>
      </w:r>
      <w:r>
        <w:rPr>
          <w:rStyle w:val="k"/>
          <w:rFonts w:ascii="Courier" w:hAnsi="Courier"/>
          <w:color w:val="FF0000"/>
          <w:sz w:val="22"/>
          <w:szCs w:val="22"/>
        </w:rPr>
        <w:t>.</w:t>
      </w:r>
      <w:r>
        <w:rPr>
          <w:rFonts w:ascii="Courier" w:hAnsi="Courier"/>
          <w:color w:val="0000FF"/>
          <w:sz w:val="22"/>
          <w:szCs w:val="22"/>
        </w:rPr>
        <w:t>Товар</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Цвет </w:t>
      </w:r>
      <w:r>
        <w:rPr>
          <w:rStyle w:val="k"/>
          <w:rFonts w:ascii="Courier" w:hAnsi="Courier"/>
          <w:color w:val="FF0000"/>
          <w:sz w:val="22"/>
          <w:szCs w:val="22"/>
        </w:rPr>
        <w:t>=</w:t>
      </w:r>
      <w:r>
        <w:rPr>
          <w:rFonts w:ascii="Courier" w:hAnsi="Courier"/>
          <w:color w:val="0000FF"/>
          <w:sz w:val="22"/>
          <w:szCs w:val="22"/>
        </w:rPr>
        <w:t> ТекСтрокаТовары</w:t>
      </w:r>
      <w:r>
        <w:rPr>
          <w:rStyle w:val="k"/>
          <w:rFonts w:ascii="Courier" w:hAnsi="Courier"/>
          <w:color w:val="FF0000"/>
          <w:sz w:val="22"/>
          <w:szCs w:val="22"/>
        </w:rPr>
        <w:t>.</w:t>
      </w:r>
      <w:r>
        <w:rPr>
          <w:rFonts w:ascii="Courier" w:hAnsi="Courier"/>
          <w:color w:val="0000FF"/>
          <w:sz w:val="22"/>
          <w:szCs w:val="22"/>
        </w:rPr>
        <w:t>Цвет</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Размер </w:t>
      </w:r>
      <w:r>
        <w:rPr>
          <w:rStyle w:val="k"/>
          <w:rFonts w:ascii="Courier" w:hAnsi="Courier"/>
          <w:color w:val="FF0000"/>
          <w:sz w:val="22"/>
          <w:szCs w:val="22"/>
        </w:rPr>
        <w:t>=</w:t>
      </w:r>
      <w:r>
        <w:rPr>
          <w:rFonts w:ascii="Courier" w:hAnsi="Courier"/>
          <w:color w:val="0000FF"/>
          <w:sz w:val="22"/>
          <w:szCs w:val="22"/>
        </w:rPr>
        <w:t> ТекСтрокаТовары</w:t>
      </w:r>
      <w:r>
        <w:rPr>
          <w:rStyle w:val="k"/>
          <w:rFonts w:ascii="Courier" w:hAnsi="Courier"/>
          <w:color w:val="FF0000"/>
          <w:sz w:val="22"/>
          <w:szCs w:val="22"/>
        </w:rPr>
        <w:t>.</w:t>
      </w:r>
      <w:r>
        <w:rPr>
          <w:rFonts w:ascii="Courier" w:hAnsi="Courier"/>
          <w:color w:val="0000FF"/>
          <w:sz w:val="22"/>
          <w:szCs w:val="22"/>
        </w:rPr>
        <w:t>Размер</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8132D0" w:rsidRDefault="008132D0" w:rsidP="008132D0">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Заказано </w:t>
      </w:r>
      <w:r>
        <w:rPr>
          <w:rStyle w:val="k"/>
          <w:rFonts w:ascii="Courier" w:hAnsi="Courier"/>
          <w:color w:val="FF0000"/>
          <w:sz w:val="22"/>
          <w:szCs w:val="22"/>
        </w:rPr>
        <w:t>=</w:t>
      </w:r>
      <w:r>
        <w:rPr>
          <w:rFonts w:ascii="Courier" w:hAnsi="Courier"/>
          <w:color w:val="0000FF"/>
          <w:sz w:val="22"/>
          <w:szCs w:val="22"/>
        </w:rPr>
        <w:t> ТекСтрокаТовары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КлючСлужебногоОбсуждения </w:t>
      </w:r>
      <w:r>
        <w:rPr>
          <w:rStyle w:val="k"/>
          <w:rFonts w:ascii="Courier" w:hAnsi="Courier"/>
          <w:color w:val="FF0000"/>
          <w:sz w:val="22"/>
          <w:szCs w:val="22"/>
        </w:rPr>
        <w:t>=</w:t>
      </w:r>
      <w:r>
        <w:rPr>
          <w:rFonts w:ascii="Courier" w:hAnsi="Courier"/>
          <w:color w:val="0000FF"/>
          <w:sz w:val="22"/>
          <w:szCs w:val="22"/>
        </w:rPr>
        <w:t> СлужебныеСообщения</w:t>
      </w:r>
      <w:r>
        <w:rPr>
          <w:rStyle w:val="k"/>
          <w:rFonts w:ascii="Courier" w:hAnsi="Courier"/>
          <w:color w:val="FF0000"/>
          <w:sz w:val="22"/>
          <w:szCs w:val="22"/>
        </w:rPr>
        <w:t>.</w:t>
      </w:r>
      <w:r>
        <w:rPr>
          <w:rFonts w:ascii="Courier" w:hAnsi="Courier"/>
          <w:color w:val="0000FF"/>
          <w:sz w:val="22"/>
          <w:szCs w:val="22"/>
        </w:rPr>
        <w:t>ПолучитьКлючСлужебногоОбсуждения</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СлужебныеСообщения</w:t>
      </w:r>
      <w:r>
        <w:rPr>
          <w:rStyle w:val="k"/>
          <w:rFonts w:ascii="Courier" w:hAnsi="Courier"/>
          <w:color w:val="FF0000"/>
          <w:sz w:val="22"/>
          <w:szCs w:val="22"/>
        </w:rPr>
        <w:t>.</w:t>
      </w:r>
      <w:r>
        <w:rPr>
          <w:rFonts w:ascii="Courier" w:hAnsi="Courier"/>
          <w:color w:val="0000FF"/>
          <w:sz w:val="22"/>
          <w:szCs w:val="22"/>
        </w:rPr>
        <w:t>ОтправкаУведомленийКурьерам</w:t>
      </w:r>
      <w:r>
        <w:rPr>
          <w:rStyle w:val="k"/>
          <w:rFonts w:ascii="Courier" w:hAnsi="Courier"/>
          <w:color w:val="FF0000"/>
          <w:sz w:val="22"/>
          <w:szCs w:val="22"/>
        </w:rPr>
        <w:t>(</w:t>
      </w:r>
      <w:r>
        <w:rPr>
          <w:rFonts w:ascii="Courier" w:hAnsi="Courier"/>
          <w:color w:val="0000FF"/>
          <w:sz w:val="22"/>
          <w:szCs w:val="22"/>
        </w:rPr>
        <w:t>КлючСлужебногоОбсуждения</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r>
        <w:rPr>
          <w:rFonts w:ascii="Courier" w:hAnsi="Courier"/>
          <w:color w:val="0000FF"/>
          <w:sz w:val="22"/>
          <w:szCs w:val="22"/>
        </w:rPr>
        <w:t> Курьер</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СтатусЗаказа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СтатусыЗаказов</w:t>
      </w:r>
      <w:r>
        <w:rPr>
          <w:rStyle w:val="k"/>
          <w:rFonts w:ascii="Courier" w:hAnsi="Courier"/>
          <w:color w:val="FF0000"/>
          <w:sz w:val="22"/>
          <w:szCs w:val="22"/>
        </w:rPr>
        <w:t>.</w:t>
      </w:r>
      <w:r>
        <w:rPr>
          <w:rFonts w:ascii="Courier" w:hAnsi="Courier"/>
          <w:color w:val="0000FF"/>
          <w:sz w:val="22"/>
          <w:szCs w:val="22"/>
        </w:rPr>
        <w:t>Выполнен </w:t>
      </w:r>
      <w:r>
        <w:rPr>
          <w:rStyle w:val="k"/>
          <w:rFonts w:ascii="Courier" w:hAnsi="Courier"/>
          <w:color w:val="FF0000"/>
          <w:sz w:val="22"/>
          <w:szCs w:val="22"/>
        </w:rPr>
        <w:t>Тогда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C32DDE">
      <w:pPr>
        <w:rPr>
          <w:rStyle w:val="Arial11"/>
        </w:rPr>
      </w:pPr>
      <w:r w:rsidRPr="000E0D56">
        <w:rPr>
          <w:rStyle w:val="Arial11"/>
        </w:rPr>
        <w:t>В выделенном фрагменте процедуры мы получаем ключ служебного обсуждения. И затем вызываем процедуру </w:t>
      </w:r>
      <w:proofErr w:type="gramStart"/>
      <w:r>
        <w:rPr>
          <w:rStyle w:val="command"/>
          <w:rFonts w:ascii="Arial" w:hAnsi="Arial" w:cs="Arial"/>
          <w:i/>
          <w:iCs/>
          <w:color w:val="000000"/>
        </w:rPr>
        <w:t>ОтправкаУведомленийКурьерам(</w:t>
      </w:r>
      <w:proofErr w:type="gramEnd"/>
      <w:r>
        <w:rPr>
          <w:rStyle w:val="command"/>
          <w:rFonts w:ascii="Arial" w:hAnsi="Arial" w:cs="Arial"/>
          <w:i/>
          <w:iCs/>
          <w:color w:val="000000"/>
        </w:rPr>
        <w:t>)</w:t>
      </w:r>
      <w:r w:rsidRPr="000E0D56">
        <w:rPr>
          <w:rStyle w:val="Arial11"/>
        </w:rPr>
        <w:t> общего модуля </w:t>
      </w:r>
      <w:r>
        <w:rPr>
          <w:rStyle w:val="interface"/>
          <w:rFonts w:ascii="Arial" w:hAnsi="Arial" w:cs="Arial"/>
          <w:i/>
          <w:iCs/>
          <w:color w:val="000000"/>
        </w:rPr>
        <w:t>СлужебныеСообщения</w:t>
      </w:r>
      <w:r w:rsidRPr="000E0D56">
        <w:rPr>
          <w:rStyle w:val="Arial11"/>
        </w:rPr>
        <w:t> и передаем в нее этот ключ, ссылку на заказ и ссылку на курьера, указанного в заказе (листинг 4.17).</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lastRenderedPageBreak/>
        <w:t>Листинг</w:t>
      </w:r>
      <w:r>
        <w:rPr>
          <w:rFonts w:ascii="Arial" w:hAnsi="Arial" w:cs="Arial"/>
          <w:color w:val="000000"/>
          <w:sz w:val="20"/>
          <w:szCs w:val="20"/>
        </w:rPr>
        <w:t> </w:t>
      </w:r>
      <w:r>
        <w:rPr>
          <w:rStyle w:val="bold"/>
          <w:rFonts w:ascii="Arial" w:hAnsi="Arial" w:cs="Arial"/>
          <w:b/>
          <w:bCs/>
          <w:color w:val="000000"/>
          <w:sz w:val="18"/>
          <w:szCs w:val="18"/>
        </w:rPr>
        <w:t>4.17.</w:t>
      </w:r>
      <w:r>
        <w:rPr>
          <w:rFonts w:ascii="Arial" w:hAnsi="Arial" w:cs="Arial"/>
          <w:color w:val="000000"/>
          <w:sz w:val="20"/>
          <w:szCs w:val="20"/>
        </w:rPr>
        <w:t> Процедура «ОтправкаУведомленийКурьерам»</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ОтправкаУведомленийКурьерам</w:t>
      </w:r>
      <w:r>
        <w:rPr>
          <w:rStyle w:val="k"/>
          <w:rFonts w:ascii="Courier" w:hAnsi="Courier"/>
          <w:color w:val="FF0000"/>
          <w:sz w:val="22"/>
          <w:szCs w:val="22"/>
        </w:rPr>
        <w:t>(</w:t>
      </w:r>
      <w:proofErr w:type="gramEnd"/>
      <w:r>
        <w:rPr>
          <w:rFonts w:ascii="Courier" w:hAnsi="Courier"/>
          <w:color w:val="0000FF"/>
          <w:sz w:val="22"/>
          <w:szCs w:val="22"/>
        </w:rPr>
        <w:t>КлючСлужебногоОбсуждения</w:t>
      </w:r>
      <w:r>
        <w:rPr>
          <w:rStyle w:val="k"/>
          <w:rFonts w:ascii="Courier" w:hAnsi="Courier"/>
          <w:color w:val="FF0000"/>
          <w:sz w:val="22"/>
          <w:szCs w:val="22"/>
        </w:rPr>
        <w:t>,</w:t>
      </w:r>
      <w:r>
        <w:rPr>
          <w:rFonts w:ascii="Courier" w:hAnsi="Courier"/>
          <w:color w:val="0000FF"/>
          <w:sz w:val="22"/>
          <w:szCs w:val="22"/>
        </w:rPr>
        <w:t> Заказ</w:t>
      </w:r>
      <w:r>
        <w:rPr>
          <w:rStyle w:val="k"/>
          <w:rFonts w:ascii="Courier" w:hAnsi="Courier"/>
          <w:color w:val="FF0000"/>
          <w:sz w:val="22"/>
          <w:szCs w:val="22"/>
        </w:rPr>
        <w:t>,</w:t>
      </w:r>
      <w:r>
        <w:rPr>
          <w:rFonts w:ascii="Courier" w:hAnsi="Courier"/>
          <w:color w:val="0000FF"/>
          <w:sz w:val="22"/>
          <w:szCs w:val="22"/>
        </w:rPr>
        <w:t> Курьер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СлужебноеОбсуждение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ПолучитьОбсуждение</w:t>
      </w:r>
      <w:r>
        <w:rPr>
          <w:rStyle w:val="k"/>
          <w:rFonts w:ascii="Courier" w:hAnsi="Courier"/>
          <w:color w:val="FF0000"/>
          <w:sz w:val="22"/>
          <w:szCs w:val="22"/>
        </w:rPr>
        <w:t>(</w:t>
      </w:r>
      <w:r>
        <w:rPr>
          <w:rFonts w:ascii="Courier" w:hAnsi="Courier"/>
          <w:color w:val="0000FF"/>
          <w:sz w:val="22"/>
          <w:szCs w:val="22"/>
        </w:rPr>
        <w:t>КлючСлужебногоОбсуждения</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СтруктураДанных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Структура</w:t>
      </w:r>
      <w:r>
        <w:rPr>
          <w:rStyle w:val="k"/>
          <w:rFonts w:ascii="Courier" w:hAnsi="Courier"/>
          <w:color w:val="FF0000"/>
          <w:sz w:val="22"/>
          <w:szCs w:val="22"/>
        </w:rPr>
        <w:t>(</w:t>
      </w:r>
      <w:proofErr w:type="gramEnd"/>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СообщениеКлиенту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СоздатьСообщение</w:t>
      </w:r>
      <w:r>
        <w:rPr>
          <w:rStyle w:val="k"/>
          <w:rFonts w:ascii="Courier" w:hAnsi="Courier"/>
          <w:color w:val="FF0000"/>
          <w:sz w:val="22"/>
          <w:szCs w:val="22"/>
        </w:rPr>
        <w:t>(</w:t>
      </w:r>
      <w:r>
        <w:rPr>
          <w:rFonts w:ascii="Courier" w:hAnsi="Courier"/>
          <w:color w:val="0000FF"/>
          <w:sz w:val="22"/>
          <w:szCs w:val="22"/>
        </w:rPr>
        <w:t>СлужебноеОбсуждение</w:t>
      </w:r>
      <w:r>
        <w:rPr>
          <w:rStyle w:val="k"/>
          <w:rFonts w:ascii="Courier" w:hAnsi="Courier"/>
          <w:color w:val="FF0000"/>
          <w:sz w:val="22"/>
          <w:szCs w:val="22"/>
        </w:rPr>
        <w:t>.</w:t>
      </w:r>
      <w:r>
        <w:rPr>
          <w:rFonts w:ascii="Courier" w:hAnsi="Courier"/>
          <w:color w:val="0000FF"/>
          <w:sz w:val="22"/>
          <w:szCs w:val="22"/>
        </w:rPr>
        <w:t>Идентификатор</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СтруктураДанных</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"Текст"</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"Сформирован новый заказ"</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СтруктураДанных</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"Заказ"</w:t>
      </w:r>
      <w:r>
        <w:rPr>
          <w:rStyle w:val="k"/>
          <w:rFonts w:ascii="Courier" w:hAnsi="Courier"/>
          <w:color w:val="FF0000"/>
          <w:sz w:val="22"/>
          <w:szCs w:val="22"/>
        </w:rPr>
        <w:t>,</w:t>
      </w:r>
      <w:r>
        <w:rPr>
          <w:rFonts w:ascii="Courier" w:hAnsi="Courier"/>
          <w:color w:val="0000FF"/>
          <w:sz w:val="22"/>
          <w:szCs w:val="22"/>
        </w:rPr>
        <w:t> Заказ</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СтруктураДанных</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"Курьер"</w:t>
      </w:r>
      <w:r>
        <w:rPr>
          <w:rStyle w:val="k"/>
          <w:rFonts w:ascii="Courier" w:hAnsi="Courier"/>
          <w:color w:val="FF0000"/>
          <w:sz w:val="22"/>
          <w:szCs w:val="22"/>
        </w:rPr>
        <w:t>,</w:t>
      </w:r>
      <w:r>
        <w:rPr>
          <w:rFonts w:ascii="Courier" w:hAnsi="Courier"/>
          <w:color w:val="0000FF"/>
          <w:sz w:val="22"/>
          <w:szCs w:val="22"/>
        </w:rPr>
        <w:t> Курьер</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СообщениеКлиенту</w:t>
      </w:r>
      <w:r>
        <w:rPr>
          <w:rStyle w:val="k"/>
          <w:rFonts w:ascii="Courier" w:hAnsi="Courier"/>
          <w:color w:val="FF0000"/>
          <w:sz w:val="22"/>
          <w:szCs w:val="22"/>
        </w:rPr>
        <w:t>.</w:t>
      </w:r>
      <w:r>
        <w:rPr>
          <w:rFonts w:ascii="Courier" w:hAnsi="Courier"/>
          <w:color w:val="0000FF"/>
          <w:sz w:val="22"/>
          <w:szCs w:val="22"/>
        </w:rPr>
        <w:t>Данные </w:t>
      </w:r>
      <w:r>
        <w:rPr>
          <w:rStyle w:val="k"/>
          <w:rFonts w:ascii="Courier" w:hAnsi="Courier"/>
          <w:color w:val="FF0000"/>
          <w:sz w:val="22"/>
          <w:szCs w:val="22"/>
        </w:rPr>
        <w:t>=</w:t>
      </w:r>
      <w:r>
        <w:rPr>
          <w:rFonts w:ascii="Courier" w:hAnsi="Courier"/>
          <w:color w:val="0000FF"/>
          <w:sz w:val="22"/>
          <w:szCs w:val="22"/>
        </w:rPr>
        <w:t> СтруктураДанных</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СообщениеКлиенту</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Default="008132D0" w:rsidP="00C32DDE">
      <w:r>
        <w:t>В этой процедуре по ключу служебного обсуждения, переданному в процедуру в первом параметре, мы получаем служебное обсуждение, в которое нужно отправлять сообщения для курьеров. Затем создаем сообщение в этом обсуждении.</w:t>
      </w:r>
    </w:p>
    <w:p w:rsidR="008132D0" w:rsidRPr="000E0D56" w:rsidRDefault="008132D0" w:rsidP="00C32DDE">
      <w:pPr>
        <w:rPr>
          <w:rStyle w:val="Arial11"/>
        </w:rPr>
      </w:pPr>
      <w:r w:rsidRPr="000E0D56">
        <w:rPr>
          <w:rStyle w:val="Arial11"/>
        </w:rPr>
        <w:t>После этого создаем структуру данных с полями </w:t>
      </w:r>
      <w:r>
        <w:rPr>
          <w:rStyle w:val="command"/>
          <w:rFonts w:ascii="Arial" w:hAnsi="Arial" w:cs="Arial"/>
          <w:i/>
          <w:iCs/>
          <w:color w:val="000000"/>
        </w:rPr>
        <w:t>Текст</w:t>
      </w:r>
      <w:r w:rsidRPr="000E0D56">
        <w:rPr>
          <w:rStyle w:val="Arial11"/>
        </w:rPr>
        <w:t>, </w:t>
      </w:r>
      <w:r>
        <w:rPr>
          <w:rStyle w:val="command"/>
          <w:rFonts w:ascii="Arial" w:hAnsi="Arial" w:cs="Arial"/>
          <w:i/>
          <w:iCs/>
          <w:color w:val="000000"/>
        </w:rPr>
        <w:t>Заказ</w:t>
      </w:r>
      <w:r w:rsidRPr="000E0D56">
        <w:rPr>
          <w:rStyle w:val="Arial11"/>
        </w:rPr>
        <w:t> и </w:t>
      </w:r>
      <w:r>
        <w:rPr>
          <w:rStyle w:val="command"/>
          <w:rFonts w:ascii="Arial" w:hAnsi="Arial" w:cs="Arial"/>
          <w:i/>
          <w:iCs/>
          <w:color w:val="000000"/>
        </w:rPr>
        <w:t>Курьер</w:t>
      </w:r>
      <w:r w:rsidRPr="000E0D56">
        <w:rPr>
          <w:rStyle w:val="Arial11"/>
        </w:rPr>
        <w:t>. Полям структуры </w:t>
      </w:r>
      <w:r>
        <w:rPr>
          <w:rStyle w:val="command"/>
          <w:rFonts w:ascii="Arial" w:hAnsi="Arial" w:cs="Arial"/>
          <w:i/>
          <w:iCs/>
          <w:color w:val="000000"/>
        </w:rPr>
        <w:t>Заказ</w:t>
      </w:r>
      <w:r w:rsidRPr="000E0D56">
        <w:rPr>
          <w:rStyle w:val="Arial11"/>
        </w:rPr>
        <w:t> и </w:t>
      </w:r>
      <w:r>
        <w:rPr>
          <w:rStyle w:val="command"/>
          <w:rFonts w:ascii="Arial" w:hAnsi="Arial" w:cs="Arial"/>
          <w:i/>
          <w:iCs/>
          <w:color w:val="000000"/>
        </w:rPr>
        <w:t>Курьер</w:t>
      </w:r>
      <w:r w:rsidRPr="000E0D56">
        <w:rPr>
          <w:rStyle w:val="Arial11"/>
        </w:rPr>
        <w:t> присваиваем ссылку на проводимый заказ и ссылку на курьера, переданные в процедуру во втором и третьем параметрах. И помещаем структуру </w:t>
      </w:r>
      <w:r>
        <w:rPr>
          <w:rStyle w:val="command"/>
          <w:rFonts w:ascii="Arial" w:hAnsi="Arial" w:cs="Arial"/>
          <w:i/>
          <w:iCs/>
          <w:color w:val="000000"/>
        </w:rPr>
        <w:t>СтруктураДанных</w:t>
      </w:r>
      <w:r w:rsidRPr="000E0D56">
        <w:rPr>
          <w:rStyle w:val="Arial11"/>
        </w:rPr>
        <w:t> в данные сообщения.</w:t>
      </w:r>
    </w:p>
    <w:p w:rsidR="008132D0" w:rsidRDefault="008132D0" w:rsidP="00C32DDE">
      <w:r>
        <w:t>Теперь пришло время рассмотреть, как осуществляется обработка полученных сообщений на клиенте, подписанном на служебное обсуждение.</w:t>
      </w:r>
    </w:p>
    <w:p w:rsidR="008132D0" w:rsidRPr="000E0D56" w:rsidRDefault="008132D0" w:rsidP="00C32DDE">
      <w:pPr>
        <w:rPr>
          <w:rStyle w:val="Arial11"/>
        </w:rPr>
      </w:pPr>
      <w:r w:rsidRPr="000E0D56">
        <w:rPr>
          <w:rStyle w:val="Arial11"/>
        </w:rPr>
        <w:t>Эта обработка выполняется в процедуре </w:t>
      </w:r>
      <w:proofErr w:type="gramStart"/>
      <w:r>
        <w:rPr>
          <w:rStyle w:val="command"/>
          <w:rFonts w:ascii="Arial" w:hAnsi="Arial" w:cs="Arial"/>
          <w:i/>
          <w:iCs/>
          <w:color w:val="000000"/>
        </w:rPr>
        <w:t>ОбработкаСообщенийСервера(</w:t>
      </w:r>
      <w:proofErr w:type="gramEnd"/>
      <w:r>
        <w:rPr>
          <w:rStyle w:val="command"/>
          <w:rFonts w:ascii="Arial" w:hAnsi="Arial" w:cs="Arial"/>
          <w:i/>
          <w:iCs/>
          <w:color w:val="000000"/>
        </w:rPr>
        <w:t>)</w:t>
      </w:r>
      <w:r w:rsidRPr="000E0D56">
        <w:rPr>
          <w:rStyle w:val="Arial11"/>
        </w:rPr>
        <w:t> общего модуля </w:t>
      </w:r>
      <w:r>
        <w:rPr>
          <w:rStyle w:val="interface"/>
          <w:rFonts w:ascii="Arial" w:hAnsi="Arial" w:cs="Arial"/>
          <w:i/>
          <w:iCs/>
          <w:color w:val="000000"/>
        </w:rPr>
        <w:t>СлужебныеСообщенияКлиент</w:t>
      </w:r>
      <w:r w:rsidRPr="000E0D56">
        <w:rPr>
          <w:rStyle w:val="Arial11"/>
        </w:rPr>
        <w:t> (листинг 4.18). Первым параметром в обработчик оповещения передается копия объекта </w:t>
      </w:r>
      <w:r>
        <w:rPr>
          <w:rStyle w:val="command"/>
          <w:rFonts w:ascii="Arial" w:hAnsi="Arial" w:cs="Arial"/>
          <w:i/>
          <w:iCs/>
          <w:color w:val="000000"/>
        </w:rPr>
        <w:t>СообщениеСистемыВзаимодействия</w:t>
      </w:r>
      <w:r w:rsidRPr="000E0D56">
        <w:rPr>
          <w:rStyle w:val="Arial11"/>
        </w:rPr>
        <w:t>, то есть того сообщения, которое было получено в служебном обсуждении.</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4.18.</w:t>
      </w:r>
      <w:r>
        <w:rPr>
          <w:rFonts w:ascii="Arial" w:hAnsi="Arial" w:cs="Arial"/>
          <w:color w:val="000000"/>
          <w:sz w:val="20"/>
          <w:szCs w:val="20"/>
        </w:rPr>
        <w:t> Процедура «ОбработкаСообщенийСервера»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ОбработкаСообщенийСервера</w:t>
      </w:r>
      <w:r>
        <w:rPr>
          <w:rStyle w:val="k"/>
          <w:rFonts w:ascii="Courier" w:hAnsi="Courier"/>
          <w:color w:val="FF0000"/>
          <w:sz w:val="22"/>
          <w:szCs w:val="22"/>
        </w:rPr>
        <w:t>(</w:t>
      </w:r>
      <w:proofErr w:type="gramEnd"/>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 ДопПараметры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ИдентификаторПользователяСВКурьер </w:t>
      </w:r>
      <w:r>
        <w:rPr>
          <w:rStyle w:val="k"/>
          <w:rFonts w:ascii="Courier" w:hAnsi="Courier"/>
          <w:color w:val="FF0000"/>
          <w:sz w:val="22"/>
          <w:szCs w:val="22"/>
        </w:rPr>
        <w:t>=</w:t>
      </w:r>
      <w:r>
        <w:rPr>
          <w:rFonts w:ascii="Courier" w:hAnsi="Courier"/>
          <w:color w:val="0000FF"/>
          <w:sz w:val="22"/>
          <w:szCs w:val="22"/>
        </w:rPr>
        <w:t> СлужебныеСообщения</w:t>
      </w:r>
      <w:r>
        <w:rPr>
          <w:rStyle w:val="k"/>
          <w:rFonts w:ascii="Courier" w:hAnsi="Courier"/>
          <w:color w:val="FF0000"/>
          <w:sz w:val="22"/>
          <w:szCs w:val="22"/>
        </w:rPr>
        <w:t>.</w:t>
      </w:r>
      <w:r>
        <w:rPr>
          <w:rFonts w:ascii="Courier" w:hAnsi="Courier"/>
          <w:color w:val="0000FF"/>
          <w:sz w:val="22"/>
          <w:szCs w:val="22"/>
        </w:rPr>
        <w:t>ПолучитьИдентификаторСВКурьера</w:t>
      </w:r>
      <w:r>
        <w:rPr>
          <w:rStyle w:val="k"/>
          <w:rFonts w:ascii="Courier" w:hAnsi="Courier"/>
          <w:color w:val="FF0000"/>
          <w:sz w:val="22"/>
          <w:szCs w:val="22"/>
        </w:rPr>
        <w:t>(</w:t>
      </w: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Курьер</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ИдентификаторТекущегоПользователя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ИдентификаторПользователяСВКурьер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proofErr w:type="gramStart"/>
      <w:r>
        <w:rPr>
          <w:rFonts w:ascii="Courier" w:hAnsi="Courier"/>
          <w:color w:val="0000FF"/>
          <w:sz w:val="22"/>
          <w:szCs w:val="22"/>
        </w:rPr>
        <w:t>ПоказатьЗначение</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Заказ</w:t>
      </w:r>
      <w:r>
        <w:rPr>
          <w:rStyle w:val="k"/>
          <w:rFonts w:ascii="Courier" w:hAnsi="Courier"/>
          <w:color w:val="FF0000"/>
          <w:sz w:val="22"/>
          <w:szCs w:val="22"/>
        </w:rPr>
        <w:t>);</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proofErr w:type="gramStart"/>
      <w:r>
        <w:rPr>
          <w:rFonts w:ascii="Courier" w:hAnsi="Courier"/>
          <w:color w:val="0000FF"/>
          <w:sz w:val="22"/>
          <w:szCs w:val="22"/>
        </w:rPr>
        <w:t>ПоказатьОповещениеПользователя</w:t>
      </w:r>
      <w:r>
        <w:rPr>
          <w:rStyle w:val="k"/>
          <w:rFonts w:ascii="Courier" w:hAnsi="Courier"/>
          <w:color w:val="FF0000"/>
          <w:sz w:val="22"/>
          <w:szCs w:val="22"/>
        </w:rPr>
        <w:t>(</w:t>
      </w:r>
      <w:proofErr w:type="gramEnd"/>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Текст</w:t>
      </w:r>
      <w:r>
        <w:rPr>
          <w:rStyle w:val="k"/>
          <w:rFonts w:ascii="Courier" w:hAnsi="Courier"/>
          <w:color w:val="FF0000"/>
          <w:sz w:val="22"/>
          <w:szCs w:val="22"/>
        </w:rPr>
        <w:t>,,,,</w:t>
      </w:r>
      <w:r>
        <w:rPr>
          <w:rFonts w:ascii="Courier" w:hAnsi="Courier"/>
          <w:color w:val="0000FF"/>
          <w:sz w:val="22"/>
          <w:szCs w:val="22"/>
        </w:rPr>
        <w:t> СтатусОповещенияПользователя</w:t>
      </w:r>
      <w:r>
        <w:rPr>
          <w:rStyle w:val="k"/>
          <w:rFonts w:ascii="Courier" w:hAnsi="Courier"/>
          <w:color w:val="FF0000"/>
          <w:sz w:val="22"/>
          <w:szCs w:val="22"/>
        </w:rPr>
        <w:t>.</w:t>
      </w:r>
      <w:r>
        <w:rPr>
          <w:rFonts w:ascii="Courier" w:hAnsi="Courier"/>
          <w:color w:val="0000FF"/>
          <w:sz w:val="22"/>
          <w:szCs w:val="22"/>
        </w:rPr>
        <w:t>Важное</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32D0" w:rsidRPr="000E0D56" w:rsidRDefault="008132D0" w:rsidP="00C32DDE">
      <w:pPr>
        <w:rPr>
          <w:rStyle w:val="Arial11"/>
        </w:rPr>
      </w:pPr>
      <w:r w:rsidRPr="000E0D56">
        <w:rPr>
          <w:rStyle w:val="Arial11"/>
        </w:rPr>
        <w:t>Сначала с помощью функции </w:t>
      </w:r>
      <w:proofErr w:type="gramStart"/>
      <w:r>
        <w:rPr>
          <w:rStyle w:val="command"/>
          <w:rFonts w:ascii="Arial" w:hAnsi="Arial" w:cs="Arial"/>
          <w:i/>
          <w:iCs/>
          <w:color w:val="000000"/>
        </w:rPr>
        <w:t>ПолучитьИдентификаторСВКурьера(</w:t>
      </w:r>
      <w:proofErr w:type="gramEnd"/>
      <w:r>
        <w:rPr>
          <w:rStyle w:val="command"/>
          <w:rFonts w:ascii="Arial" w:hAnsi="Arial" w:cs="Arial"/>
          <w:i/>
          <w:iCs/>
          <w:color w:val="000000"/>
        </w:rPr>
        <w:t>)</w:t>
      </w:r>
      <w:r w:rsidRPr="000E0D56">
        <w:rPr>
          <w:rStyle w:val="Arial11"/>
        </w:rPr>
        <w:t> общего модуля </w:t>
      </w:r>
      <w:r>
        <w:rPr>
          <w:rStyle w:val="interface"/>
          <w:rFonts w:ascii="Arial" w:hAnsi="Arial" w:cs="Arial"/>
          <w:i/>
          <w:iCs/>
          <w:color w:val="000000"/>
        </w:rPr>
        <w:t>СлужебныеСообщения</w:t>
      </w:r>
      <w:r w:rsidRPr="000E0D56">
        <w:rPr>
          <w:rStyle w:val="Arial11"/>
        </w:rPr>
        <w:t> (см. листинг 4.19) по переданной ссылке на курьера (</w:t>
      </w:r>
      <w:r>
        <w:rPr>
          <w:rStyle w:val="command"/>
          <w:rFonts w:ascii="Arial" w:hAnsi="Arial" w:cs="Arial"/>
          <w:i/>
          <w:iCs/>
          <w:color w:val="000000"/>
        </w:rPr>
        <w:t>Сообщение.Данные.Курьер</w:t>
      </w:r>
      <w:r w:rsidRPr="000E0D56">
        <w:rPr>
          <w:rStyle w:val="Arial11"/>
        </w:rPr>
        <w:t>) мы получаем идентификатор курьера в системе взаимодействия. И если он совпадает с идентификатором текущего пользователя, то, значит, это клиентское приложение курьера, указанного в заказе, при проведении которого было послано сообщение в служебное обсуждение.</w:t>
      </w:r>
    </w:p>
    <w:p w:rsidR="008132D0" w:rsidRPr="000E0D56" w:rsidRDefault="008132D0" w:rsidP="00C32DDE">
      <w:pPr>
        <w:rPr>
          <w:rStyle w:val="Arial11"/>
        </w:rPr>
      </w:pPr>
      <w:r w:rsidRPr="000E0D56">
        <w:rPr>
          <w:rStyle w:val="Arial11"/>
        </w:rPr>
        <w:t>В этом случае мы открываем форму заказа (</w:t>
      </w:r>
      <w:r>
        <w:rPr>
          <w:rStyle w:val="command"/>
          <w:rFonts w:ascii="Arial" w:hAnsi="Arial" w:cs="Arial"/>
          <w:i/>
          <w:iCs/>
          <w:color w:val="000000"/>
        </w:rPr>
        <w:t>Сообщение.Данные.Заказ</w:t>
      </w:r>
      <w:r w:rsidRPr="000E0D56">
        <w:rPr>
          <w:rStyle w:val="Arial11"/>
        </w:rPr>
        <w:t>) и показываем оповещение пользователя с текстом, переданным в сообщении (</w:t>
      </w:r>
      <w:r>
        <w:rPr>
          <w:rStyle w:val="command"/>
          <w:rFonts w:ascii="Arial" w:hAnsi="Arial" w:cs="Arial"/>
          <w:i/>
          <w:iCs/>
          <w:color w:val="000000"/>
        </w:rPr>
        <w:t>Сообщение.Данные.Текст</w:t>
      </w:r>
      <w:r w:rsidRPr="000E0D56">
        <w:rPr>
          <w:rStyle w:val="Arial11"/>
        </w:rPr>
        <w:t>).</w:t>
      </w:r>
    </w:p>
    <w:p w:rsidR="008132D0" w:rsidRDefault="008132D0" w:rsidP="008132D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4.19.</w:t>
      </w:r>
      <w:r>
        <w:rPr>
          <w:rFonts w:ascii="Arial" w:hAnsi="Arial" w:cs="Arial"/>
          <w:color w:val="000000"/>
          <w:sz w:val="20"/>
          <w:szCs w:val="20"/>
        </w:rPr>
        <w:t> Функция «ПолучитьИдентификаторСВКурьера»</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ПолучитьИдентификаторСВКурьера</w:t>
      </w:r>
      <w:r>
        <w:rPr>
          <w:rStyle w:val="k"/>
          <w:rFonts w:ascii="Courier" w:hAnsi="Courier"/>
          <w:color w:val="FF0000"/>
          <w:sz w:val="22"/>
          <w:szCs w:val="22"/>
        </w:rPr>
        <w:t>(</w:t>
      </w:r>
      <w:r>
        <w:rPr>
          <w:rFonts w:ascii="Courier" w:hAnsi="Courier"/>
          <w:color w:val="0000FF"/>
          <w:sz w:val="22"/>
          <w:szCs w:val="22"/>
        </w:rPr>
        <w:t>Курьер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ПользовательИБКурьер </w:t>
      </w:r>
      <w:r>
        <w:rPr>
          <w:rStyle w:val="k"/>
          <w:rFonts w:ascii="Courier" w:hAnsi="Courier"/>
          <w:color w:val="FF0000"/>
          <w:sz w:val="22"/>
          <w:szCs w:val="22"/>
        </w:rPr>
        <w:t>=</w:t>
      </w:r>
      <w:r>
        <w:rPr>
          <w:rFonts w:ascii="Courier" w:hAnsi="Courier"/>
          <w:color w:val="0000FF"/>
          <w:sz w:val="22"/>
          <w:szCs w:val="22"/>
        </w:rPr>
        <w:t> ПользователиИнформационнойБазы</w:t>
      </w:r>
      <w:r>
        <w:rPr>
          <w:rStyle w:val="k"/>
          <w:rFonts w:ascii="Courier" w:hAnsi="Courier"/>
          <w:color w:val="FF0000"/>
          <w:sz w:val="22"/>
          <w:szCs w:val="22"/>
        </w:rPr>
        <w:t>.</w:t>
      </w:r>
      <w:r>
        <w:rPr>
          <w:rFonts w:ascii="Courier" w:hAnsi="Courier"/>
          <w:color w:val="0000FF"/>
          <w:sz w:val="22"/>
          <w:szCs w:val="22"/>
        </w:rPr>
        <w:t>НайтиПоИмени</w:t>
      </w:r>
      <w:r>
        <w:rPr>
          <w:rStyle w:val="k"/>
          <w:rFonts w:ascii="Courier" w:hAnsi="Courier"/>
          <w:color w:val="FF0000"/>
          <w:sz w:val="22"/>
          <w:szCs w:val="22"/>
        </w:rPr>
        <w:t>(</w:t>
      </w:r>
      <w:proofErr w:type="gramStart"/>
      <w:r>
        <w:rPr>
          <w:rFonts w:ascii="Courier" w:hAnsi="Courier"/>
          <w:color w:val="0000FF"/>
          <w:sz w:val="22"/>
          <w:szCs w:val="22"/>
        </w:rPr>
        <w:t>СокрЛП</w:t>
      </w:r>
      <w:r>
        <w:rPr>
          <w:rStyle w:val="k"/>
          <w:rFonts w:ascii="Courier" w:hAnsi="Courier"/>
          <w:color w:val="FF0000"/>
          <w:sz w:val="22"/>
          <w:szCs w:val="22"/>
        </w:rPr>
        <w:t>(</w:t>
      </w:r>
      <w:proofErr w:type="gramEnd"/>
      <w:r>
        <w:rPr>
          <w:rFonts w:ascii="Courier" w:hAnsi="Courier"/>
          <w:color w:val="0000FF"/>
          <w:sz w:val="22"/>
          <w:szCs w:val="22"/>
        </w:rPr>
        <w:t>Курьер</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ПользовательИБКурьер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Неопределено</w:t>
      </w:r>
      <w:r>
        <w:rPr>
          <w:rFonts w:ascii="Courier" w:hAnsi="Courier"/>
          <w:color w:val="0000FF"/>
          <w:sz w:val="22"/>
          <w:szCs w:val="22"/>
        </w:rPr>
        <w:t> </w:t>
      </w:r>
      <w:r>
        <w:rPr>
          <w:rStyle w:val="k"/>
          <w:rFonts w:ascii="Courier" w:hAnsi="Courier"/>
          <w:color w:val="FF0000"/>
          <w:sz w:val="22"/>
          <w:szCs w:val="22"/>
        </w:rPr>
        <w:t>Тогда</w:t>
      </w:r>
    </w:p>
    <w:p w:rsidR="008132D0" w:rsidRDefault="008132D0" w:rsidP="008132D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ИдентификаторПользователяСВКурьер </w:t>
      </w:r>
      <w:r>
        <w:rPr>
          <w:rStyle w:val="k"/>
          <w:rFonts w:ascii="Courier" w:hAnsi="Courier"/>
          <w:color w:val="FF0000"/>
          <w:sz w:val="22"/>
          <w:szCs w:val="22"/>
        </w:rPr>
        <w:t>=</w:t>
      </w:r>
      <w:r>
        <w:rPr>
          <w:rFonts w:ascii="Courier" w:hAnsi="Courier"/>
          <w:color w:val="0000FF"/>
          <w:sz w:val="22"/>
          <w:szCs w:val="22"/>
        </w:rPr>
        <w:t> СистемаВзаимодействия</w:t>
      </w:r>
      <w:r>
        <w:rPr>
          <w:rStyle w:val="k"/>
          <w:rFonts w:ascii="Courier" w:hAnsi="Courier"/>
          <w:color w:val="FF0000"/>
          <w:sz w:val="22"/>
          <w:szCs w:val="22"/>
        </w:rPr>
        <w:t>.</w:t>
      </w:r>
      <w:r>
        <w:rPr>
          <w:rFonts w:ascii="Courier" w:hAnsi="Courier"/>
          <w:color w:val="0000FF"/>
          <w:sz w:val="22"/>
          <w:szCs w:val="22"/>
        </w:rPr>
        <w:t>ПолучитьИдентификаторПользователя</w:t>
      </w:r>
      <w:r>
        <w:rPr>
          <w:rStyle w:val="k"/>
          <w:rFonts w:ascii="Courier" w:hAnsi="Courier"/>
          <w:color w:val="FF0000"/>
          <w:sz w:val="22"/>
          <w:szCs w:val="22"/>
        </w:rPr>
        <w:t>(</w:t>
      </w:r>
      <w:r>
        <w:rPr>
          <w:rFonts w:ascii="Courier" w:hAnsi="Courier"/>
          <w:color w:val="0000FF"/>
          <w:sz w:val="22"/>
          <w:szCs w:val="22"/>
        </w:rPr>
        <w:t>ПользовательИБКурьер</w:t>
      </w:r>
      <w:r>
        <w:rPr>
          <w:rStyle w:val="k"/>
          <w:rFonts w:ascii="Courier" w:hAnsi="Courier"/>
          <w:color w:val="FF0000"/>
          <w:sz w:val="22"/>
          <w:szCs w:val="22"/>
        </w:rPr>
        <w:t>.</w:t>
      </w:r>
      <w:r>
        <w:rPr>
          <w:rFonts w:ascii="Courier" w:hAnsi="Courier"/>
          <w:color w:val="0000FF"/>
          <w:sz w:val="22"/>
          <w:szCs w:val="22"/>
        </w:rPr>
        <w:t>УникальныйИдентификатор</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ИдентификаторПользователяСВКурьер</w:t>
      </w:r>
      <w:r>
        <w:rPr>
          <w:rStyle w:val="k"/>
          <w:rFonts w:ascii="Courier" w:hAnsi="Courier"/>
          <w:color w:val="FF0000"/>
          <w:sz w:val="22"/>
          <w:szCs w:val="22"/>
        </w:rPr>
        <w:t>;</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32D0" w:rsidRDefault="008132D0" w:rsidP="008132D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8132D0" w:rsidRPr="000E0D56" w:rsidRDefault="008132D0" w:rsidP="00C32DDE">
      <w:pPr>
        <w:rPr>
          <w:rStyle w:val="Arial11"/>
        </w:rPr>
      </w:pPr>
      <w:r w:rsidRPr="000E0D56">
        <w:rPr>
          <w:rStyle w:val="Arial11"/>
        </w:rPr>
        <w:t>Таким образом, сначала администратор с помощью команды </w:t>
      </w:r>
      <w:proofErr w:type="gramStart"/>
      <w:r>
        <w:rPr>
          <w:rStyle w:val="interface"/>
          <w:rFonts w:ascii="Arial" w:hAnsi="Arial" w:cs="Arial"/>
          <w:i/>
          <w:iCs/>
          <w:color w:val="000000"/>
        </w:rPr>
        <w:t>Начать</w:t>
      </w:r>
      <w:proofErr w:type="gramEnd"/>
      <w:r>
        <w:rPr>
          <w:rStyle w:val="interface"/>
          <w:rFonts w:ascii="Arial" w:hAnsi="Arial" w:cs="Arial"/>
          <w:i/>
          <w:iCs/>
          <w:color w:val="000000"/>
        </w:rPr>
        <w:t xml:space="preserve"> работу с системой взаимодействия</w:t>
      </w:r>
      <w:r w:rsidRPr="000E0D56">
        <w:rPr>
          <w:rStyle w:val="Arial11"/>
        </w:rPr>
        <w:t> создает служебное обсуждение, в котором курьеры будут получать сообщения от сервера. Затем каждый раз при запуске клиентские приложения всех курьеров подписываются на это обсуждение. И когда менеджер формирует и проводит заказ со статусом </w:t>
      </w:r>
      <w:r>
        <w:rPr>
          <w:rStyle w:val="interface"/>
          <w:rFonts w:ascii="Arial" w:hAnsi="Arial" w:cs="Arial"/>
          <w:i/>
          <w:iCs/>
          <w:color w:val="000000"/>
        </w:rPr>
        <w:t>В работе</w:t>
      </w:r>
      <w:r w:rsidRPr="000E0D56">
        <w:rPr>
          <w:rStyle w:val="Arial11"/>
        </w:rPr>
        <w:t>, курьеру, указанному в заказе, приходит уведомление об этом и форма самого заказа автоматически открывается (рис. 4.2).</w:t>
      </w:r>
    </w:p>
    <w:p w:rsidR="008132D0" w:rsidRDefault="008132D0" w:rsidP="008132D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668654" cy="3903941"/>
            <wp:effectExtent l="0" t="0" r="0" b="1905"/>
            <wp:docPr id="68" name="Рисунок 68" descr="https://its.1c.ua/db/content/pubecs/src/images/04_02.png?_=15795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ts.1c.ua/db/content/pubecs/src/images/04_02.png?_=15795246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96046" cy="3919976"/>
                    </a:xfrm>
                    <a:prstGeom prst="rect">
                      <a:avLst/>
                    </a:prstGeom>
                    <a:noFill/>
                    <a:ln>
                      <a:noFill/>
                    </a:ln>
                  </pic:spPr>
                </pic:pic>
              </a:graphicData>
            </a:graphic>
          </wp:inline>
        </w:drawing>
      </w:r>
    </w:p>
    <w:p w:rsidR="008132D0" w:rsidRDefault="008132D0" w:rsidP="008132D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w:t>
      </w:r>
      <w:r>
        <w:rPr>
          <w:rFonts w:ascii="Arial" w:hAnsi="Arial" w:cs="Arial"/>
          <w:color w:val="000000"/>
          <w:sz w:val="20"/>
          <w:szCs w:val="20"/>
        </w:rPr>
        <w:t> Клиентское приложение курьера</w:t>
      </w:r>
    </w:p>
    <w:p w:rsidR="003364A0" w:rsidRPr="005A1DB8" w:rsidRDefault="003364A0" w:rsidP="005A1DB8">
      <w:pPr>
        <w:tabs>
          <w:tab w:val="left" w:pos="7127"/>
        </w:tabs>
      </w:pPr>
    </w:p>
    <w:sectPr w:rsidR="003364A0" w:rsidRPr="005A1DB8" w:rsidSect="005A1DB8">
      <w:headerReference w:type="default" r:id="rId93"/>
      <w:footerReference w:type="default" r:id="rId94"/>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2CE8" w:rsidRDefault="00A02CE8" w:rsidP="003364A0">
      <w:pPr>
        <w:spacing w:after="0"/>
      </w:pPr>
      <w:r>
        <w:separator/>
      </w:r>
    </w:p>
  </w:endnote>
  <w:endnote w:type="continuationSeparator" w:id="0">
    <w:p w:rsidR="00A02CE8" w:rsidRDefault="00A02CE8" w:rsidP="003364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4526639"/>
      <w:docPartObj>
        <w:docPartGallery w:val="Page Numbers (Bottom of Page)"/>
        <w:docPartUnique/>
      </w:docPartObj>
    </w:sdtPr>
    <w:sdtContent>
      <w:p w:rsidR="003C1CCE" w:rsidRDefault="003C1CCE" w:rsidP="005A1DB8">
        <w:pPr>
          <w:pStyle w:val="af6"/>
          <w:pBdr>
            <w:top w:val="single" w:sz="4" w:space="1" w:color="auto"/>
          </w:pBdr>
          <w:jc w:val="center"/>
        </w:pPr>
        <w:r>
          <w:fldChar w:fldCharType="begin"/>
        </w:r>
        <w:r>
          <w:instrText>PAGE   \* MERGEFORMAT</w:instrText>
        </w:r>
        <w:r>
          <w:fldChar w:fldCharType="separate"/>
        </w:r>
        <w:r w:rsidR="00B23767">
          <w:rPr>
            <w:noProof/>
          </w:rPr>
          <w:t>ii</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6127534"/>
      <w:docPartObj>
        <w:docPartGallery w:val="Page Numbers (Bottom of Page)"/>
        <w:docPartUnique/>
      </w:docPartObj>
    </w:sdtPr>
    <w:sdtContent>
      <w:p w:rsidR="003C1CCE" w:rsidRDefault="003C1CCE" w:rsidP="005A1DB8">
        <w:pPr>
          <w:pStyle w:val="af6"/>
          <w:pBdr>
            <w:top w:val="single" w:sz="4" w:space="1" w:color="2E74B5" w:themeColor="accent1" w:themeShade="BF"/>
          </w:pBdr>
          <w:jc w:val="center"/>
        </w:pPr>
        <w:r>
          <w:fldChar w:fldCharType="begin"/>
        </w:r>
        <w:r>
          <w:instrText>PAGE   \* MERGEFORMAT</w:instrText>
        </w:r>
        <w:r>
          <w:fldChar w:fldCharType="separate"/>
        </w:r>
        <w:r w:rsidR="00B23767">
          <w:rPr>
            <w:noProof/>
          </w:rPr>
          <w:t>15</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2CE8" w:rsidRDefault="00A02CE8" w:rsidP="003364A0">
      <w:pPr>
        <w:spacing w:after="0"/>
      </w:pPr>
      <w:r>
        <w:separator/>
      </w:r>
    </w:p>
  </w:footnote>
  <w:footnote w:type="continuationSeparator" w:id="0">
    <w:p w:rsidR="00A02CE8" w:rsidRDefault="00A02CE8" w:rsidP="003364A0">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CCE" w:rsidRDefault="003C1CCE">
    <w:pPr>
      <w:pStyle w:val="af4"/>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CCE" w:rsidRDefault="003C1CCE" w:rsidP="005A1DB8">
    <w:pPr>
      <w:pStyle w:val="af4"/>
      <w:pBdr>
        <w:bottom w:val="single" w:sz="4" w:space="1" w:color="auto"/>
      </w:pBdr>
    </w:pPr>
    <w:sdt>
      <w:sdtPr>
        <w:alias w:val="Тема"/>
        <w:tag w:val=""/>
        <w:id w:val="189499608"/>
        <w:placeholder>
          <w:docPart w:val="FB6AC19694284E208C3454B51D0DE94A"/>
        </w:placeholder>
        <w:dataBinding w:prefixMappings="xmlns:ns0='http://purl.org/dc/elements/1.1/' xmlns:ns1='http://schemas.openxmlformats.org/package/2006/metadata/core-properties' " w:xpath="/ns1:coreProperties[1]/ns0:subject[1]" w:storeItemID="{6C3C8BC8-F283-45AE-878A-BAB7291924A1}"/>
        <w:text/>
      </w:sdtPr>
      <w:sdtContent>
        <w:r>
          <w:t>Система взаимодействия</w:t>
        </w:r>
      </w:sdtContent>
    </w:sdt>
    <w:r>
      <w:t xml:space="preserve"> : </w:t>
    </w:r>
    <w:sdt>
      <w:sdtPr>
        <w:alias w:val="Название"/>
        <w:tag w:val=""/>
        <w:id w:val="1491907122"/>
        <w:placeholder>
          <w:docPart w:val="1E559D1AE7644D598965E347E081E4E2"/>
        </w:placeholder>
        <w:dataBinding w:prefixMappings="xmlns:ns0='http://purl.org/dc/elements/1.1/' xmlns:ns1='http://schemas.openxmlformats.org/package/2006/metadata/core-properties' " w:xpath="/ns1:coreProperties[1]/ns0:title[1]" w:storeItemID="{6C3C8BC8-F283-45AE-878A-BAB7291924A1}"/>
        <w:text/>
      </w:sdtPr>
      <w:sdtContent>
        <w:r>
          <w:t>Коммуникации в бизнес приложениях. Разработка в системе 1С:Предприятие 8.3</w:t>
        </w:r>
      </w:sdtContent>
    </w:sdt>
    <w:r>
      <w:t xml:space="preserve"> - </w:t>
    </w:r>
    <w:r w:rsidRPr="005A1DB8">
      <w:rPr>
        <w:rStyle w:val="ad"/>
      </w:rPr>
      <w:fldChar w:fldCharType="begin"/>
    </w:r>
    <w:r w:rsidRPr="005A1DB8">
      <w:rPr>
        <w:rStyle w:val="ad"/>
      </w:rPr>
      <w:instrText xml:space="preserve"> STYLEREF  "Заголовок 1"  \* MERGEFORMAT </w:instrText>
    </w:r>
    <w:r w:rsidRPr="005A1DB8">
      <w:rPr>
        <w:rStyle w:val="ad"/>
      </w:rPr>
      <w:fldChar w:fldCharType="separate"/>
    </w:r>
    <w:r w:rsidR="00B23767" w:rsidRPr="00B23767">
      <w:rPr>
        <w:rStyle w:val="ad"/>
        <w:b/>
        <w:bCs/>
        <w:noProof/>
      </w:rPr>
      <w:t>Глава 1</w:t>
    </w:r>
    <w:r w:rsidR="00B23767">
      <w:rPr>
        <w:rStyle w:val="ad"/>
        <w:noProof/>
      </w:rPr>
      <w:t>. Что такое система взаимодействия</w:t>
    </w:r>
    <w:r w:rsidRPr="005A1DB8">
      <w:rPr>
        <w:rStyle w:val="ad"/>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61F3F"/>
    <w:multiLevelType w:val="hybridMultilevel"/>
    <w:tmpl w:val="C04A91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A2E2E13"/>
    <w:multiLevelType w:val="multilevel"/>
    <w:tmpl w:val="7E0A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02106"/>
    <w:multiLevelType w:val="hybridMultilevel"/>
    <w:tmpl w:val="388A93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1624AC"/>
    <w:multiLevelType w:val="hybridMultilevel"/>
    <w:tmpl w:val="03D210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5167A84"/>
    <w:multiLevelType w:val="multilevel"/>
    <w:tmpl w:val="FC3A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643DB0"/>
    <w:multiLevelType w:val="multilevel"/>
    <w:tmpl w:val="A8C62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8B5AAE"/>
    <w:multiLevelType w:val="hybridMultilevel"/>
    <w:tmpl w:val="381846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3521476"/>
    <w:multiLevelType w:val="multilevel"/>
    <w:tmpl w:val="73226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E14D7B"/>
    <w:multiLevelType w:val="multilevel"/>
    <w:tmpl w:val="4942D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CD3EE5"/>
    <w:multiLevelType w:val="hybridMultilevel"/>
    <w:tmpl w:val="4FFAC4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4"/>
  </w:num>
  <w:num w:numId="4">
    <w:abstractNumId w:val="5"/>
  </w:num>
  <w:num w:numId="5">
    <w:abstractNumId w:val="7"/>
  </w:num>
  <w:num w:numId="6">
    <w:abstractNumId w:val="0"/>
  </w:num>
  <w:num w:numId="7">
    <w:abstractNumId w:val="6"/>
  </w:num>
  <w:num w:numId="8">
    <w:abstractNumId w:val="3"/>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proofState w:grammar="clean"/>
  <w:attachedTemplate r:id="rId1"/>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708"/>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C83"/>
    <w:rsid w:val="000772CE"/>
    <w:rsid w:val="000D7FEA"/>
    <w:rsid w:val="000E0D56"/>
    <w:rsid w:val="001E0553"/>
    <w:rsid w:val="002078B7"/>
    <w:rsid w:val="00284EC8"/>
    <w:rsid w:val="002B6D49"/>
    <w:rsid w:val="003364A0"/>
    <w:rsid w:val="003C1CCE"/>
    <w:rsid w:val="003E1940"/>
    <w:rsid w:val="00420A1D"/>
    <w:rsid w:val="005256DE"/>
    <w:rsid w:val="005A1DB8"/>
    <w:rsid w:val="006067BB"/>
    <w:rsid w:val="00666C9A"/>
    <w:rsid w:val="006C5B99"/>
    <w:rsid w:val="006E277E"/>
    <w:rsid w:val="006F3CF8"/>
    <w:rsid w:val="007621EC"/>
    <w:rsid w:val="00773B67"/>
    <w:rsid w:val="007F6FFC"/>
    <w:rsid w:val="008132D0"/>
    <w:rsid w:val="009037D0"/>
    <w:rsid w:val="00903CCC"/>
    <w:rsid w:val="0094190C"/>
    <w:rsid w:val="009E16F2"/>
    <w:rsid w:val="009F0C83"/>
    <w:rsid w:val="00A02CE8"/>
    <w:rsid w:val="00A86DEA"/>
    <w:rsid w:val="00AA63D0"/>
    <w:rsid w:val="00B23767"/>
    <w:rsid w:val="00B9688E"/>
    <w:rsid w:val="00C32DDE"/>
    <w:rsid w:val="00DF33FB"/>
    <w:rsid w:val="00E13B68"/>
    <w:rsid w:val="00E9184C"/>
    <w:rsid w:val="00EC5E62"/>
    <w:rsid w:val="00F24F0F"/>
    <w:rsid w:val="00F77ED9"/>
    <w:rsid w:val="00FB03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6C966"/>
  <w15:chartTrackingRefBased/>
  <w15:docId w15:val="{9C020605-18F5-40C6-9B37-26D1FC551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ru-R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0D56"/>
    <w:pPr>
      <w:spacing w:before="0" w:after="60" w:line="240" w:lineRule="auto"/>
      <w:jc w:val="both"/>
    </w:pPr>
  </w:style>
  <w:style w:type="paragraph" w:styleId="1">
    <w:name w:val="heading 1"/>
    <w:basedOn w:val="a"/>
    <w:next w:val="a"/>
    <w:link w:val="10"/>
    <w:uiPriority w:val="9"/>
    <w:qFormat/>
    <w:rsid w:val="003364A0"/>
    <w:pPr>
      <w:keepNext/>
      <w:keepLines/>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180"/>
      <w:outlineLvl w:val="0"/>
    </w:pPr>
    <w:rPr>
      <w:caps/>
      <w:color w:val="FFFFFF" w:themeColor="background1"/>
      <w:spacing w:val="15"/>
      <w:sz w:val="22"/>
      <w:szCs w:val="22"/>
    </w:rPr>
  </w:style>
  <w:style w:type="paragraph" w:styleId="2">
    <w:name w:val="heading 2"/>
    <w:basedOn w:val="a"/>
    <w:next w:val="a"/>
    <w:link w:val="20"/>
    <w:uiPriority w:val="9"/>
    <w:unhideWhenUsed/>
    <w:qFormat/>
    <w:rsid w:val="003364A0"/>
    <w:pPr>
      <w:keepNext/>
      <w:keepLines/>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180" w:after="120"/>
      <w:outlineLvl w:val="1"/>
    </w:pPr>
    <w:rPr>
      <w:caps/>
      <w:spacing w:val="15"/>
    </w:rPr>
  </w:style>
  <w:style w:type="paragraph" w:styleId="3">
    <w:name w:val="heading 3"/>
    <w:basedOn w:val="a"/>
    <w:next w:val="a"/>
    <w:link w:val="30"/>
    <w:uiPriority w:val="9"/>
    <w:unhideWhenUsed/>
    <w:qFormat/>
    <w:rsid w:val="00773B67"/>
    <w:pPr>
      <w:keepNext/>
      <w:keepLines/>
      <w:pBdr>
        <w:top w:val="single" w:sz="6" w:space="2" w:color="5B9BD5" w:themeColor="accent1"/>
      </w:pBdr>
      <w:spacing w:before="120"/>
      <w:outlineLvl w:val="2"/>
    </w:pPr>
    <w:rPr>
      <w:caps/>
      <w:color w:val="1F4D78" w:themeColor="accent1" w:themeShade="7F"/>
      <w:spacing w:val="15"/>
    </w:rPr>
  </w:style>
  <w:style w:type="paragraph" w:styleId="4">
    <w:name w:val="heading 4"/>
    <w:basedOn w:val="a"/>
    <w:next w:val="a"/>
    <w:link w:val="40"/>
    <w:uiPriority w:val="9"/>
    <w:unhideWhenUsed/>
    <w:qFormat/>
    <w:rsid w:val="00773B67"/>
    <w:pPr>
      <w:keepNext/>
      <w:keepLines/>
      <w:pBdr>
        <w:top w:val="dotted" w:sz="6" w:space="2" w:color="5B9BD5" w:themeColor="accent1"/>
      </w:pBdr>
      <w:spacing w:before="120"/>
      <w:outlineLvl w:val="3"/>
    </w:pPr>
    <w:rPr>
      <w:caps/>
      <w:color w:val="2E74B5" w:themeColor="accent1" w:themeShade="BF"/>
      <w:spacing w:val="10"/>
    </w:rPr>
  </w:style>
  <w:style w:type="paragraph" w:styleId="5">
    <w:name w:val="heading 5"/>
    <w:basedOn w:val="a"/>
    <w:next w:val="a"/>
    <w:link w:val="50"/>
    <w:uiPriority w:val="9"/>
    <w:semiHidden/>
    <w:unhideWhenUsed/>
    <w:qFormat/>
    <w:rsid w:val="00773B67"/>
    <w:pPr>
      <w:keepNext/>
      <w:keepLines/>
      <w:pBdr>
        <w:bottom w:val="single" w:sz="6" w:space="1" w:color="5B9BD5" w:themeColor="accent1"/>
      </w:pBdr>
      <w:spacing w:before="120"/>
      <w:outlineLvl w:val="4"/>
    </w:pPr>
    <w:rPr>
      <w:caps/>
      <w:color w:val="2E74B5" w:themeColor="accent1" w:themeShade="BF"/>
      <w:spacing w:val="10"/>
    </w:rPr>
  </w:style>
  <w:style w:type="paragraph" w:styleId="6">
    <w:name w:val="heading 6"/>
    <w:basedOn w:val="a"/>
    <w:next w:val="a"/>
    <w:link w:val="60"/>
    <w:uiPriority w:val="9"/>
    <w:semiHidden/>
    <w:unhideWhenUsed/>
    <w:qFormat/>
    <w:rsid w:val="00773B67"/>
    <w:pPr>
      <w:keepNext/>
      <w:keepLines/>
      <w:pBdr>
        <w:bottom w:val="dotted" w:sz="6" w:space="1" w:color="5B9BD5" w:themeColor="accent1"/>
      </w:pBdr>
      <w:spacing w:before="120"/>
      <w:outlineLvl w:val="5"/>
    </w:pPr>
    <w:rPr>
      <w:caps/>
      <w:color w:val="2E74B5" w:themeColor="accent1" w:themeShade="BF"/>
      <w:spacing w:val="10"/>
    </w:rPr>
  </w:style>
  <w:style w:type="paragraph" w:styleId="7">
    <w:name w:val="heading 7"/>
    <w:basedOn w:val="a"/>
    <w:next w:val="a"/>
    <w:link w:val="70"/>
    <w:uiPriority w:val="9"/>
    <w:semiHidden/>
    <w:unhideWhenUsed/>
    <w:qFormat/>
    <w:rsid w:val="00773B67"/>
    <w:pPr>
      <w:keepNext/>
      <w:keepLines/>
      <w:spacing w:before="120"/>
      <w:outlineLvl w:val="6"/>
    </w:pPr>
    <w:rPr>
      <w:caps/>
      <w:color w:val="2E74B5" w:themeColor="accent1" w:themeShade="BF"/>
      <w:spacing w:val="10"/>
    </w:rPr>
  </w:style>
  <w:style w:type="paragraph" w:styleId="8">
    <w:name w:val="heading 8"/>
    <w:basedOn w:val="a"/>
    <w:next w:val="a"/>
    <w:link w:val="80"/>
    <w:uiPriority w:val="9"/>
    <w:semiHidden/>
    <w:unhideWhenUsed/>
    <w:qFormat/>
    <w:rsid w:val="003364A0"/>
    <w:pPr>
      <w:spacing w:before="200" w:after="0"/>
      <w:outlineLvl w:val="7"/>
    </w:pPr>
    <w:rPr>
      <w:caps/>
      <w:spacing w:val="10"/>
      <w:sz w:val="18"/>
      <w:szCs w:val="18"/>
    </w:rPr>
  </w:style>
  <w:style w:type="paragraph" w:styleId="9">
    <w:name w:val="heading 9"/>
    <w:basedOn w:val="a"/>
    <w:next w:val="a"/>
    <w:link w:val="90"/>
    <w:uiPriority w:val="9"/>
    <w:semiHidden/>
    <w:unhideWhenUsed/>
    <w:qFormat/>
    <w:rsid w:val="003364A0"/>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364A0"/>
    <w:rPr>
      <w:caps/>
      <w:color w:val="FFFFFF" w:themeColor="background1"/>
      <w:spacing w:val="15"/>
      <w:sz w:val="22"/>
      <w:szCs w:val="22"/>
      <w:shd w:val="clear" w:color="auto" w:fill="5B9BD5" w:themeFill="accent1"/>
    </w:rPr>
  </w:style>
  <w:style w:type="character" w:customStyle="1" w:styleId="20">
    <w:name w:val="Заголовок 2 Знак"/>
    <w:basedOn w:val="a0"/>
    <w:link w:val="2"/>
    <w:uiPriority w:val="9"/>
    <w:rsid w:val="003364A0"/>
    <w:rPr>
      <w:caps/>
      <w:spacing w:val="15"/>
      <w:shd w:val="clear" w:color="auto" w:fill="DEEAF6" w:themeFill="accent1" w:themeFillTint="33"/>
    </w:rPr>
  </w:style>
  <w:style w:type="character" w:customStyle="1" w:styleId="30">
    <w:name w:val="Заголовок 3 Знак"/>
    <w:basedOn w:val="a0"/>
    <w:link w:val="3"/>
    <w:uiPriority w:val="9"/>
    <w:rsid w:val="00773B67"/>
    <w:rPr>
      <w:caps/>
      <w:color w:val="1F4D78" w:themeColor="accent1" w:themeShade="7F"/>
      <w:spacing w:val="15"/>
    </w:rPr>
  </w:style>
  <w:style w:type="character" w:customStyle="1" w:styleId="40">
    <w:name w:val="Заголовок 4 Знак"/>
    <w:basedOn w:val="a0"/>
    <w:link w:val="4"/>
    <w:uiPriority w:val="9"/>
    <w:rsid w:val="00773B67"/>
    <w:rPr>
      <w:caps/>
      <w:color w:val="2E74B5" w:themeColor="accent1" w:themeShade="BF"/>
      <w:spacing w:val="10"/>
    </w:rPr>
  </w:style>
  <w:style w:type="character" w:customStyle="1" w:styleId="50">
    <w:name w:val="Заголовок 5 Знак"/>
    <w:basedOn w:val="a0"/>
    <w:link w:val="5"/>
    <w:uiPriority w:val="9"/>
    <w:semiHidden/>
    <w:rsid w:val="00773B67"/>
    <w:rPr>
      <w:caps/>
      <w:color w:val="2E74B5" w:themeColor="accent1" w:themeShade="BF"/>
      <w:spacing w:val="10"/>
    </w:rPr>
  </w:style>
  <w:style w:type="character" w:customStyle="1" w:styleId="60">
    <w:name w:val="Заголовок 6 Знак"/>
    <w:basedOn w:val="a0"/>
    <w:link w:val="6"/>
    <w:uiPriority w:val="9"/>
    <w:semiHidden/>
    <w:rsid w:val="00773B67"/>
    <w:rPr>
      <w:caps/>
      <w:color w:val="2E74B5" w:themeColor="accent1" w:themeShade="BF"/>
      <w:spacing w:val="10"/>
    </w:rPr>
  </w:style>
  <w:style w:type="character" w:customStyle="1" w:styleId="70">
    <w:name w:val="Заголовок 7 Знак"/>
    <w:basedOn w:val="a0"/>
    <w:link w:val="7"/>
    <w:uiPriority w:val="9"/>
    <w:semiHidden/>
    <w:rsid w:val="00773B67"/>
    <w:rPr>
      <w:caps/>
      <w:color w:val="2E74B5" w:themeColor="accent1" w:themeShade="BF"/>
      <w:spacing w:val="10"/>
    </w:rPr>
  </w:style>
  <w:style w:type="character" w:customStyle="1" w:styleId="80">
    <w:name w:val="Заголовок 8 Знак"/>
    <w:basedOn w:val="a0"/>
    <w:link w:val="8"/>
    <w:uiPriority w:val="9"/>
    <w:semiHidden/>
    <w:rsid w:val="003364A0"/>
    <w:rPr>
      <w:caps/>
      <w:spacing w:val="10"/>
      <w:sz w:val="18"/>
      <w:szCs w:val="18"/>
    </w:rPr>
  </w:style>
  <w:style w:type="character" w:customStyle="1" w:styleId="90">
    <w:name w:val="Заголовок 9 Знак"/>
    <w:basedOn w:val="a0"/>
    <w:link w:val="9"/>
    <w:uiPriority w:val="9"/>
    <w:semiHidden/>
    <w:rsid w:val="003364A0"/>
    <w:rPr>
      <w:i/>
      <w:iCs/>
      <w:caps/>
      <w:spacing w:val="10"/>
      <w:sz w:val="18"/>
      <w:szCs w:val="18"/>
    </w:rPr>
  </w:style>
  <w:style w:type="paragraph" w:styleId="a3">
    <w:name w:val="caption"/>
    <w:basedOn w:val="a"/>
    <w:next w:val="a"/>
    <w:uiPriority w:val="35"/>
    <w:semiHidden/>
    <w:unhideWhenUsed/>
    <w:qFormat/>
    <w:rsid w:val="003364A0"/>
    <w:rPr>
      <w:b/>
      <w:bCs/>
      <w:color w:val="2E74B5" w:themeColor="accent1" w:themeShade="BF"/>
      <w:sz w:val="16"/>
      <w:szCs w:val="16"/>
    </w:rPr>
  </w:style>
  <w:style w:type="paragraph" w:styleId="a4">
    <w:name w:val="Title"/>
    <w:basedOn w:val="a"/>
    <w:next w:val="a"/>
    <w:link w:val="a5"/>
    <w:uiPriority w:val="10"/>
    <w:qFormat/>
    <w:rsid w:val="003364A0"/>
    <w:pPr>
      <w:spacing w:after="0"/>
    </w:pPr>
    <w:rPr>
      <w:rFonts w:asciiTheme="majorHAnsi" w:eastAsiaTheme="majorEastAsia" w:hAnsiTheme="majorHAnsi" w:cstheme="majorBidi"/>
      <w:caps/>
      <w:color w:val="5B9BD5" w:themeColor="accent1"/>
      <w:spacing w:val="10"/>
      <w:sz w:val="52"/>
      <w:szCs w:val="52"/>
    </w:rPr>
  </w:style>
  <w:style w:type="character" w:customStyle="1" w:styleId="a5">
    <w:name w:val="Заголовок Знак"/>
    <w:basedOn w:val="a0"/>
    <w:link w:val="a4"/>
    <w:uiPriority w:val="10"/>
    <w:rsid w:val="003364A0"/>
    <w:rPr>
      <w:rFonts w:asciiTheme="majorHAnsi" w:eastAsiaTheme="majorEastAsia" w:hAnsiTheme="majorHAnsi" w:cstheme="majorBidi"/>
      <w:caps/>
      <w:color w:val="5B9BD5" w:themeColor="accent1"/>
      <w:spacing w:val="10"/>
      <w:sz w:val="52"/>
      <w:szCs w:val="52"/>
    </w:rPr>
  </w:style>
  <w:style w:type="paragraph" w:styleId="a6">
    <w:name w:val="Subtitle"/>
    <w:basedOn w:val="a"/>
    <w:next w:val="a"/>
    <w:link w:val="a7"/>
    <w:uiPriority w:val="11"/>
    <w:qFormat/>
    <w:rsid w:val="003364A0"/>
    <w:pPr>
      <w:spacing w:after="500"/>
    </w:pPr>
    <w:rPr>
      <w:caps/>
      <w:color w:val="595959" w:themeColor="text1" w:themeTint="A6"/>
      <w:spacing w:val="10"/>
      <w:sz w:val="21"/>
      <w:szCs w:val="21"/>
    </w:rPr>
  </w:style>
  <w:style w:type="character" w:customStyle="1" w:styleId="a7">
    <w:name w:val="Подзаголовок Знак"/>
    <w:basedOn w:val="a0"/>
    <w:link w:val="a6"/>
    <w:uiPriority w:val="11"/>
    <w:rsid w:val="003364A0"/>
    <w:rPr>
      <w:caps/>
      <w:color w:val="595959" w:themeColor="text1" w:themeTint="A6"/>
      <w:spacing w:val="10"/>
      <w:sz w:val="21"/>
      <w:szCs w:val="21"/>
    </w:rPr>
  </w:style>
  <w:style w:type="character" w:styleId="a8">
    <w:name w:val="Strong"/>
    <w:uiPriority w:val="22"/>
    <w:qFormat/>
    <w:rsid w:val="003364A0"/>
    <w:rPr>
      <w:b/>
      <w:bCs/>
    </w:rPr>
  </w:style>
  <w:style w:type="character" w:styleId="a9">
    <w:name w:val="Emphasis"/>
    <w:uiPriority w:val="20"/>
    <w:qFormat/>
    <w:rsid w:val="003364A0"/>
    <w:rPr>
      <w:caps/>
      <w:color w:val="1F4D78" w:themeColor="accent1" w:themeShade="7F"/>
      <w:spacing w:val="5"/>
    </w:rPr>
  </w:style>
  <w:style w:type="paragraph" w:styleId="aa">
    <w:name w:val="No Spacing"/>
    <w:uiPriority w:val="1"/>
    <w:qFormat/>
    <w:rsid w:val="003364A0"/>
    <w:pPr>
      <w:spacing w:after="0" w:line="240" w:lineRule="auto"/>
    </w:pPr>
  </w:style>
  <w:style w:type="paragraph" w:styleId="21">
    <w:name w:val="Quote"/>
    <w:basedOn w:val="a"/>
    <w:next w:val="a"/>
    <w:link w:val="22"/>
    <w:uiPriority w:val="29"/>
    <w:qFormat/>
    <w:rsid w:val="003364A0"/>
    <w:rPr>
      <w:i/>
      <w:iCs/>
      <w:sz w:val="24"/>
      <w:szCs w:val="24"/>
    </w:rPr>
  </w:style>
  <w:style w:type="character" w:customStyle="1" w:styleId="22">
    <w:name w:val="Цитата 2 Знак"/>
    <w:basedOn w:val="a0"/>
    <w:link w:val="21"/>
    <w:uiPriority w:val="29"/>
    <w:rsid w:val="003364A0"/>
    <w:rPr>
      <w:i/>
      <w:iCs/>
      <w:sz w:val="24"/>
      <w:szCs w:val="24"/>
    </w:rPr>
  </w:style>
  <w:style w:type="paragraph" w:styleId="ab">
    <w:name w:val="Intense Quote"/>
    <w:basedOn w:val="a"/>
    <w:next w:val="a"/>
    <w:link w:val="ac"/>
    <w:uiPriority w:val="30"/>
    <w:qFormat/>
    <w:rsid w:val="003364A0"/>
    <w:pPr>
      <w:spacing w:before="240" w:after="240"/>
      <w:ind w:left="1080" w:right="1080"/>
      <w:jc w:val="center"/>
    </w:pPr>
    <w:rPr>
      <w:color w:val="5B9BD5" w:themeColor="accent1"/>
      <w:sz w:val="24"/>
      <w:szCs w:val="24"/>
    </w:rPr>
  </w:style>
  <w:style w:type="character" w:customStyle="1" w:styleId="ac">
    <w:name w:val="Выделенная цитата Знак"/>
    <w:basedOn w:val="a0"/>
    <w:link w:val="ab"/>
    <w:uiPriority w:val="30"/>
    <w:rsid w:val="003364A0"/>
    <w:rPr>
      <w:color w:val="5B9BD5" w:themeColor="accent1"/>
      <w:sz w:val="24"/>
      <w:szCs w:val="24"/>
    </w:rPr>
  </w:style>
  <w:style w:type="character" w:styleId="ad">
    <w:name w:val="Subtle Emphasis"/>
    <w:uiPriority w:val="19"/>
    <w:qFormat/>
    <w:rsid w:val="003364A0"/>
    <w:rPr>
      <w:i/>
      <w:iCs/>
      <w:color w:val="1F4D78" w:themeColor="accent1" w:themeShade="7F"/>
    </w:rPr>
  </w:style>
  <w:style w:type="character" w:styleId="ae">
    <w:name w:val="Intense Emphasis"/>
    <w:uiPriority w:val="21"/>
    <w:qFormat/>
    <w:rsid w:val="003364A0"/>
    <w:rPr>
      <w:b/>
      <w:bCs/>
      <w:caps/>
      <w:color w:val="1F4D78" w:themeColor="accent1" w:themeShade="7F"/>
      <w:spacing w:val="10"/>
    </w:rPr>
  </w:style>
  <w:style w:type="character" w:styleId="af">
    <w:name w:val="Subtle Reference"/>
    <w:uiPriority w:val="31"/>
    <w:qFormat/>
    <w:rsid w:val="003364A0"/>
    <w:rPr>
      <w:b/>
      <w:bCs/>
      <w:color w:val="5B9BD5" w:themeColor="accent1"/>
    </w:rPr>
  </w:style>
  <w:style w:type="character" w:styleId="af0">
    <w:name w:val="Intense Reference"/>
    <w:uiPriority w:val="32"/>
    <w:qFormat/>
    <w:rsid w:val="003364A0"/>
    <w:rPr>
      <w:b/>
      <w:bCs/>
      <w:i/>
      <w:iCs/>
      <w:caps/>
      <w:color w:val="5B9BD5" w:themeColor="accent1"/>
    </w:rPr>
  </w:style>
  <w:style w:type="character" w:styleId="af1">
    <w:name w:val="Book Title"/>
    <w:uiPriority w:val="33"/>
    <w:qFormat/>
    <w:rsid w:val="003364A0"/>
    <w:rPr>
      <w:b/>
      <w:bCs/>
      <w:i/>
      <w:iCs/>
      <w:spacing w:val="0"/>
    </w:rPr>
  </w:style>
  <w:style w:type="paragraph" w:styleId="af2">
    <w:name w:val="TOC Heading"/>
    <w:basedOn w:val="1"/>
    <w:next w:val="a"/>
    <w:uiPriority w:val="39"/>
    <w:unhideWhenUsed/>
    <w:qFormat/>
    <w:rsid w:val="003364A0"/>
    <w:pPr>
      <w:outlineLvl w:val="9"/>
    </w:pPr>
  </w:style>
  <w:style w:type="character" w:styleId="af3">
    <w:name w:val="Placeholder Text"/>
    <w:basedOn w:val="a0"/>
    <w:uiPriority w:val="99"/>
    <w:semiHidden/>
    <w:rsid w:val="003364A0"/>
    <w:rPr>
      <w:color w:val="808080"/>
    </w:rPr>
  </w:style>
  <w:style w:type="paragraph" w:styleId="af4">
    <w:name w:val="header"/>
    <w:basedOn w:val="a"/>
    <w:link w:val="af5"/>
    <w:uiPriority w:val="99"/>
    <w:unhideWhenUsed/>
    <w:rsid w:val="003364A0"/>
    <w:pPr>
      <w:tabs>
        <w:tab w:val="center" w:pos="4677"/>
        <w:tab w:val="right" w:pos="9355"/>
      </w:tabs>
      <w:spacing w:after="0"/>
    </w:pPr>
  </w:style>
  <w:style w:type="character" w:customStyle="1" w:styleId="af5">
    <w:name w:val="Верхний колонтитул Знак"/>
    <w:basedOn w:val="a0"/>
    <w:link w:val="af4"/>
    <w:uiPriority w:val="99"/>
    <w:rsid w:val="003364A0"/>
  </w:style>
  <w:style w:type="paragraph" w:styleId="af6">
    <w:name w:val="footer"/>
    <w:basedOn w:val="a"/>
    <w:link w:val="af7"/>
    <w:uiPriority w:val="99"/>
    <w:unhideWhenUsed/>
    <w:rsid w:val="003364A0"/>
    <w:pPr>
      <w:tabs>
        <w:tab w:val="center" w:pos="4677"/>
        <w:tab w:val="right" w:pos="9355"/>
      </w:tabs>
      <w:spacing w:after="0"/>
    </w:pPr>
  </w:style>
  <w:style w:type="character" w:customStyle="1" w:styleId="af7">
    <w:name w:val="Нижний колонтитул Знак"/>
    <w:basedOn w:val="a0"/>
    <w:link w:val="af6"/>
    <w:uiPriority w:val="99"/>
    <w:rsid w:val="003364A0"/>
  </w:style>
  <w:style w:type="paragraph" w:customStyle="1" w:styleId="authorcopy">
    <w:name w:val="authorcopy"/>
    <w:basedOn w:val="a"/>
    <w:rsid w:val="009F0C83"/>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itlecopy">
    <w:name w:val="titlecopy"/>
    <w:basedOn w:val="a"/>
    <w:rsid w:val="009F0C83"/>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notecopy">
    <w:name w:val="notecopy"/>
    <w:basedOn w:val="a"/>
    <w:rsid w:val="009F0C83"/>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ancopy">
    <w:name w:val="ancopy"/>
    <w:basedOn w:val="a"/>
    <w:rsid w:val="009F0C83"/>
    <w:pPr>
      <w:spacing w:before="100" w:beforeAutospacing="1" w:after="100" w:afterAutospacing="1"/>
      <w:jc w:val="left"/>
    </w:pPr>
    <w:rPr>
      <w:rFonts w:ascii="Times New Roman" w:eastAsia="Times New Roman" w:hAnsi="Times New Roman" w:cs="Times New Roman"/>
      <w:sz w:val="24"/>
      <w:szCs w:val="24"/>
      <w:lang w:eastAsia="ru-RU"/>
    </w:rPr>
  </w:style>
  <w:style w:type="paragraph" w:styleId="af8">
    <w:name w:val="Normal (Web)"/>
    <w:basedOn w:val="a"/>
    <w:uiPriority w:val="99"/>
    <w:semiHidden/>
    <w:unhideWhenUsed/>
    <w:rsid w:val="009F0C83"/>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firmacopy">
    <w:name w:val="firmacopy"/>
    <w:basedOn w:val="a0"/>
    <w:rsid w:val="009F0C83"/>
  </w:style>
  <w:style w:type="character" w:styleId="af9">
    <w:name w:val="Hyperlink"/>
    <w:basedOn w:val="a0"/>
    <w:uiPriority w:val="99"/>
    <w:unhideWhenUsed/>
    <w:rsid w:val="009F0C83"/>
    <w:rPr>
      <w:color w:val="0000FF"/>
      <w:u w:val="single"/>
    </w:rPr>
  </w:style>
  <w:style w:type="character" w:customStyle="1" w:styleId="kursiv">
    <w:name w:val="kursiv"/>
    <w:basedOn w:val="a0"/>
    <w:rsid w:val="00FB03FA"/>
  </w:style>
  <w:style w:type="paragraph" w:customStyle="1" w:styleId="picyakor">
    <w:name w:val="picyakor"/>
    <w:basedOn w:val="a"/>
    <w:rsid w:val="00FB03FA"/>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picnazv">
    <w:name w:val="picnazv"/>
    <w:basedOn w:val="a"/>
    <w:rsid w:val="00FB03FA"/>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bold">
    <w:name w:val="bold"/>
    <w:basedOn w:val="a0"/>
    <w:rsid w:val="00FB03FA"/>
  </w:style>
  <w:style w:type="paragraph" w:customStyle="1" w:styleId="vrezkanazv">
    <w:name w:val="vrezkanazv"/>
    <w:basedOn w:val="a"/>
    <w:rsid w:val="00E13B68"/>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vrezkabody">
    <w:name w:val="vrezkabody"/>
    <w:basedOn w:val="a"/>
    <w:rsid w:val="00E13B68"/>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interface">
    <w:name w:val="interface"/>
    <w:basedOn w:val="a0"/>
    <w:rsid w:val="00E13B68"/>
  </w:style>
  <w:style w:type="character" w:customStyle="1" w:styleId="command">
    <w:name w:val="command"/>
    <w:basedOn w:val="a0"/>
    <w:rsid w:val="00E13B68"/>
  </w:style>
  <w:style w:type="paragraph" w:customStyle="1" w:styleId="listingnazv">
    <w:name w:val="listingnazv"/>
    <w:basedOn w:val="a"/>
    <w:rsid w:val="008132D0"/>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codeline">
    <w:name w:val="codeline"/>
    <w:basedOn w:val="a"/>
    <w:rsid w:val="008132D0"/>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k">
    <w:name w:val="k"/>
    <w:basedOn w:val="a0"/>
    <w:rsid w:val="008132D0"/>
  </w:style>
  <w:style w:type="paragraph" w:customStyle="1" w:styleId="codeline1indent">
    <w:name w:val="codeline1indent"/>
    <w:basedOn w:val="a"/>
    <w:rsid w:val="008132D0"/>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codeline2indent">
    <w:name w:val="codeline2indent"/>
    <w:basedOn w:val="a"/>
    <w:rsid w:val="008132D0"/>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s">
    <w:name w:val="s"/>
    <w:basedOn w:val="a0"/>
    <w:rsid w:val="008132D0"/>
  </w:style>
  <w:style w:type="character" w:customStyle="1" w:styleId="n">
    <w:name w:val="n"/>
    <w:basedOn w:val="a0"/>
    <w:rsid w:val="008132D0"/>
  </w:style>
  <w:style w:type="character" w:customStyle="1" w:styleId="c">
    <w:name w:val="c"/>
    <w:basedOn w:val="a0"/>
    <w:rsid w:val="008132D0"/>
  </w:style>
  <w:style w:type="paragraph" w:customStyle="1" w:styleId="codeline3indent">
    <w:name w:val="codeline3indent"/>
    <w:basedOn w:val="a"/>
    <w:rsid w:val="008132D0"/>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codeline4indent">
    <w:name w:val="codeline4indent"/>
    <w:basedOn w:val="a"/>
    <w:rsid w:val="008132D0"/>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p">
    <w:name w:val="p"/>
    <w:basedOn w:val="a0"/>
    <w:rsid w:val="008132D0"/>
  </w:style>
  <w:style w:type="paragraph" w:styleId="11">
    <w:name w:val="toc 1"/>
    <w:basedOn w:val="a"/>
    <w:next w:val="a"/>
    <w:autoRedefine/>
    <w:uiPriority w:val="39"/>
    <w:unhideWhenUsed/>
    <w:rsid w:val="000E0D56"/>
    <w:pPr>
      <w:spacing w:after="100"/>
    </w:pPr>
  </w:style>
  <w:style w:type="paragraph" w:styleId="23">
    <w:name w:val="toc 2"/>
    <w:basedOn w:val="a"/>
    <w:next w:val="a"/>
    <w:autoRedefine/>
    <w:uiPriority w:val="39"/>
    <w:unhideWhenUsed/>
    <w:rsid w:val="000E0D56"/>
    <w:pPr>
      <w:spacing w:after="100"/>
      <w:ind w:left="200"/>
    </w:pPr>
  </w:style>
  <w:style w:type="paragraph" w:styleId="31">
    <w:name w:val="toc 3"/>
    <w:basedOn w:val="a"/>
    <w:next w:val="a"/>
    <w:autoRedefine/>
    <w:uiPriority w:val="39"/>
    <w:unhideWhenUsed/>
    <w:rsid w:val="000E0D56"/>
    <w:pPr>
      <w:spacing w:after="100"/>
      <w:ind w:left="400"/>
    </w:pPr>
  </w:style>
  <w:style w:type="character" w:customStyle="1" w:styleId="Arial11">
    <w:name w:val="Стиль (латиница) Arial 11 пт Черный"/>
    <w:basedOn w:val="a0"/>
    <w:rsid w:val="000E0D56"/>
    <w:rPr>
      <w:color w:val="000000"/>
    </w:rPr>
  </w:style>
  <w:style w:type="paragraph" w:styleId="afa">
    <w:name w:val="List Paragraph"/>
    <w:basedOn w:val="a"/>
    <w:uiPriority w:val="34"/>
    <w:qFormat/>
    <w:rsid w:val="001E05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8911">
      <w:bodyDiv w:val="1"/>
      <w:marLeft w:val="0"/>
      <w:marRight w:val="0"/>
      <w:marTop w:val="0"/>
      <w:marBottom w:val="0"/>
      <w:divBdr>
        <w:top w:val="none" w:sz="0" w:space="0" w:color="auto"/>
        <w:left w:val="none" w:sz="0" w:space="0" w:color="auto"/>
        <w:bottom w:val="none" w:sz="0" w:space="0" w:color="auto"/>
        <w:right w:val="none" w:sz="0" w:space="0" w:color="auto"/>
      </w:divBdr>
      <w:divsChild>
        <w:div w:id="146076280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6489066">
      <w:bodyDiv w:val="1"/>
      <w:marLeft w:val="0"/>
      <w:marRight w:val="0"/>
      <w:marTop w:val="0"/>
      <w:marBottom w:val="0"/>
      <w:divBdr>
        <w:top w:val="none" w:sz="0" w:space="0" w:color="auto"/>
        <w:left w:val="none" w:sz="0" w:space="0" w:color="auto"/>
        <w:bottom w:val="none" w:sz="0" w:space="0" w:color="auto"/>
        <w:right w:val="none" w:sz="0" w:space="0" w:color="auto"/>
      </w:divBdr>
    </w:div>
    <w:div w:id="149948907">
      <w:bodyDiv w:val="1"/>
      <w:marLeft w:val="0"/>
      <w:marRight w:val="0"/>
      <w:marTop w:val="0"/>
      <w:marBottom w:val="0"/>
      <w:divBdr>
        <w:top w:val="none" w:sz="0" w:space="0" w:color="auto"/>
        <w:left w:val="none" w:sz="0" w:space="0" w:color="auto"/>
        <w:bottom w:val="none" w:sz="0" w:space="0" w:color="auto"/>
        <w:right w:val="none" w:sz="0" w:space="0" w:color="auto"/>
      </w:divBdr>
    </w:div>
    <w:div w:id="172452932">
      <w:bodyDiv w:val="1"/>
      <w:marLeft w:val="0"/>
      <w:marRight w:val="0"/>
      <w:marTop w:val="0"/>
      <w:marBottom w:val="0"/>
      <w:divBdr>
        <w:top w:val="none" w:sz="0" w:space="0" w:color="auto"/>
        <w:left w:val="none" w:sz="0" w:space="0" w:color="auto"/>
        <w:bottom w:val="none" w:sz="0" w:space="0" w:color="auto"/>
        <w:right w:val="none" w:sz="0" w:space="0" w:color="auto"/>
      </w:divBdr>
      <w:divsChild>
        <w:div w:id="1867863177">
          <w:marLeft w:val="0"/>
          <w:marRight w:val="0"/>
          <w:marTop w:val="0"/>
          <w:marBottom w:val="288"/>
          <w:divBdr>
            <w:top w:val="single" w:sz="6" w:space="6" w:color="0000FF"/>
            <w:left w:val="single" w:sz="6" w:space="6" w:color="0000FF"/>
            <w:bottom w:val="single" w:sz="6" w:space="6" w:color="0000FF"/>
            <w:right w:val="single" w:sz="6" w:space="6" w:color="0000FF"/>
          </w:divBdr>
        </w:div>
        <w:div w:id="1007908808">
          <w:marLeft w:val="0"/>
          <w:marRight w:val="0"/>
          <w:marTop w:val="0"/>
          <w:marBottom w:val="288"/>
          <w:divBdr>
            <w:top w:val="single" w:sz="6" w:space="6" w:color="0000FF"/>
            <w:left w:val="single" w:sz="6" w:space="6" w:color="0000FF"/>
            <w:bottom w:val="single" w:sz="6" w:space="6" w:color="0000FF"/>
            <w:right w:val="single" w:sz="6" w:space="6" w:color="0000FF"/>
          </w:divBdr>
        </w:div>
        <w:div w:id="1616862877">
          <w:marLeft w:val="0"/>
          <w:marRight w:val="0"/>
          <w:marTop w:val="0"/>
          <w:marBottom w:val="288"/>
          <w:divBdr>
            <w:top w:val="single" w:sz="6" w:space="6" w:color="0000FF"/>
            <w:left w:val="single" w:sz="6" w:space="6" w:color="0000FF"/>
            <w:bottom w:val="single" w:sz="6" w:space="6" w:color="0000FF"/>
            <w:right w:val="single" w:sz="6" w:space="6" w:color="0000FF"/>
          </w:divBdr>
        </w:div>
        <w:div w:id="1309362602">
          <w:marLeft w:val="0"/>
          <w:marRight w:val="0"/>
          <w:marTop w:val="0"/>
          <w:marBottom w:val="288"/>
          <w:divBdr>
            <w:top w:val="single" w:sz="6" w:space="6" w:color="0000FF"/>
            <w:left w:val="single" w:sz="6" w:space="6" w:color="0000FF"/>
            <w:bottom w:val="single" w:sz="6" w:space="6" w:color="0000FF"/>
            <w:right w:val="single" w:sz="6" w:space="6" w:color="0000FF"/>
          </w:divBdr>
        </w:div>
        <w:div w:id="798301310">
          <w:marLeft w:val="0"/>
          <w:marRight w:val="0"/>
          <w:marTop w:val="0"/>
          <w:marBottom w:val="288"/>
          <w:divBdr>
            <w:top w:val="single" w:sz="6" w:space="6" w:color="0000FF"/>
            <w:left w:val="single" w:sz="6" w:space="6" w:color="0000FF"/>
            <w:bottom w:val="single" w:sz="6" w:space="6" w:color="0000FF"/>
            <w:right w:val="single" w:sz="6" w:space="6" w:color="0000FF"/>
          </w:divBdr>
        </w:div>
        <w:div w:id="592322901">
          <w:marLeft w:val="0"/>
          <w:marRight w:val="0"/>
          <w:marTop w:val="0"/>
          <w:marBottom w:val="288"/>
          <w:divBdr>
            <w:top w:val="single" w:sz="6" w:space="6" w:color="0000FF"/>
            <w:left w:val="single" w:sz="6" w:space="6" w:color="0000FF"/>
            <w:bottom w:val="single" w:sz="6" w:space="6" w:color="0000FF"/>
            <w:right w:val="single" w:sz="6" w:space="6" w:color="0000FF"/>
          </w:divBdr>
        </w:div>
        <w:div w:id="1377855113">
          <w:marLeft w:val="0"/>
          <w:marRight w:val="0"/>
          <w:marTop w:val="0"/>
          <w:marBottom w:val="288"/>
          <w:divBdr>
            <w:top w:val="single" w:sz="6" w:space="6" w:color="0000FF"/>
            <w:left w:val="single" w:sz="6" w:space="6" w:color="0000FF"/>
            <w:bottom w:val="single" w:sz="6" w:space="6" w:color="0000FF"/>
            <w:right w:val="single" w:sz="6" w:space="6" w:color="0000FF"/>
          </w:divBdr>
        </w:div>
        <w:div w:id="870074395">
          <w:marLeft w:val="0"/>
          <w:marRight w:val="0"/>
          <w:marTop w:val="0"/>
          <w:marBottom w:val="288"/>
          <w:divBdr>
            <w:top w:val="single" w:sz="6" w:space="6" w:color="0000FF"/>
            <w:left w:val="single" w:sz="6" w:space="6" w:color="0000FF"/>
            <w:bottom w:val="single" w:sz="6" w:space="6" w:color="0000FF"/>
            <w:right w:val="single" w:sz="6" w:space="6" w:color="0000FF"/>
          </w:divBdr>
        </w:div>
        <w:div w:id="1379623212">
          <w:marLeft w:val="0"/>
          <w:marRight w:val="0"/>
          <w:marTop w:val="0"/>
          <w:marBottom w:val="288"/>
          <w:divBdr>
            <w:top w:val="single" w:sz="6" w:space="6" w:color="0000FF"/>
            <w:left w:val="single" w:sz="6" w:space="6" w:color="0000FF"/>
            <w:bottom w:val="single" w:sz="6" w:space="6" w:color="0000FF"/>
            <w:right w:val="single" w:sz="6" w:space="6" w:color="0000FF"/>
          </w:divBdr>
        </w:div>
        <w:div w:id="8823547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95780446">
      <w:bodyDiv w:val="1"/>
      <w:marLeft w:val="0"/>
      <w:marRight w:val="0"/>
      <w:marTop w:val="0"/>
      <w:marBottom w:val="0"/>
      <w:divBdr>
        <w:top w:val="none" w:sz="0" w:space="0" w:color="auto"/>
        <w:left w:val="none" w:sz="0" w:space="0" w:color="auto"/>
        <w:bottom w:val="none" w:sz="0" w:space="0" w:color="auto"/>
        <w:right w:val="none" w:sz="0" w:space="0" w:color="auto"/>
      </w:divBdr>
    </w:div>
    <w:div w:id="310987471">
      <w:bodyDiv w:val="1"/>
      <w:marLeft w:val="0"/>
      <w:marRight w:val="0"/>
      <w:marTop w:val="0"/>
      <w:marBottom w:val="0"/>
      <w:divBdr>
        <w:top w:val="none" w:sz="0" w:space="0" w:color="auto"/>
        <w:left w:val="none" w:sz="0" w:space="0" w:color="auto"/>
        <w:bottom w:val="none" w:sz="0" w:space="0" w:color="auto"/>
        <w:right w:val="none" w:sz="0" w:space="0" w:color="auto"/>
      </w:divBdr>
      <w:divsChild>
        <w:div w:id="1377463319">
          <w:marLeft w:val="0"/>
          <w:marRight w:val="0"/>
          <w:marTop w:val="0"/>
          <w:marBottom w:val="288"/>
          <w:divBdr>
            <w:top w:val="single" w:sz="6" w:space="6" w:color="0000FF"/>
            <w:left w:val="single" w:sz="6" w:space="6" w:color="0000FF"/>
            <w:bottom w:val="single" w:sz="6" w:space="6" w:color="0000FF"/>
            <w:right w:val="single" w:sz="6" w:space="6" w:color="0000FF"/>
          </w:divBdr>
        </w:div>
        <w:div w:id="1134250902">
          <w:marLeft w:val="0"/>
          <w:marRight w:val="0"/>
          <w:marTop w:val="0"/>
          <w:marBottom w:val="288"/>
          <w:divBdr>
            <w:top w:val="single" w:sz="6" w:space="6" w:color="0000FF"/>
            <w:left w:val="single" w:sz="6" w:space="6" w:color="0000FF"/>
            <w:bottom w:val="single" w:sz="6" w:space="6" w:color="0000FF"/>
            <w:right w:val="single" w:sz="6" w:space="6" w:color="0000FF"/>
          </w:divBdr>
        </w:div>
        <w:div w:id="1699310754">
          <w:marLeft w:val="0"/>
          <w:marRight w:val="0"/>
          <w:marTop w:val="0"/>
          <w:marBottom w:val="288"/>
          <w:divBdr>
            <w:top w:val="single" w:sz="6" w:space="6" w:color="0000FF"/>
            <w:left w:val="single" w:sz="6" w:space="6" w:color="0000FF"/>
            <w:bottom w:val="single" w:sz="6" w:space="6" w:color="0000FF"/>
            <w:right w:val="single" w:sz="6" w:space="6" w:color="0000FF"/>
          </w:divBdr>
        </w:div>
        <w:div w:id="797379717">
          <w:marLeft w:val="0"/>
          <w:marRight w:val="0"/>
          <w:marTop w:val="0"/>
          <w:marBottom w:val="288"/>
          <w:divBdr>
            <w:top w:val="single" w:sz="6" w:space="6" w:color="0000FF"/>
            <w:left w:val="single" w:sz="6" w:space="6" w:color="0000FF"/>
            <w:bottom w:val="single" w:sz="6" w:space="6" w:color="0000FF"/>
            <w:right w:val="single" w:sz="6" w:space="6" w:color="0000FF"/>
          </w:divBdr>
        </w:div>
        <w:div w:id="1509565245">
          <w:marLeft w:val="0"/>
          <w:marRight w:val="0"/>
          <w:marTop w:val="0"/>
          <w:marBottom w:val="288"/>
          <w:divBdr>
            <w:top w:val="single" w:sz="6" w:space="6" w:color="0000FF"/>
            <w:left w:val="single" w:sz="6" w:space="6" w:color="0000FF"/>
            <w:bottom w:val="single" w:sz="6" w:space="6" w:color="0000FF"/>
            <w:right w:val="single" w:sz="6" w:space="6" w:color="0000FF"/>
          </w:divBdr>
        </w:div>
        <w:div w:id="1998800443">
          <w:marLeft w:val="0"/>
          <w:marRight w:val="0"/>
          <w:marTop w:val="0"/>
          <w:marBottom w:val="288"/>
          <w:divBdr>
            <w:top w:val="single" w:sz="6" w:space="6" w:color="0000FF"/>
            <w:left w:val="single" w:sz="6" w:space="6" w:color="0000FF"/>
            <w:bottom w:val="single" w:sz="6" w:space="6" w:color="0000FF"/>
            <w:right w:val="single" w:sz="6" w:space="6" w:color="0000FF"/>
          </w:divBdr>
        </w:div>
        <w:div w:id="1748377734">
          <w:marLeft w:val="0"/>
          <w:marRight w:val="0"/>
          <w:marTop w:val="0"/>
          <w:marBottom w:val="288"/>
          <w:divBdr>
            <w:top w:val="single" w:sz="6" w:space="6" w:color="0000FF"/>
            <w:left w:val="single" w:sz="6" w:space="6" w:color="0000FF"/>
            <w:bottom w:val="single" w:sz="6" w:space="6" w:color="0000FF"/>
            <w:right w:val="single" w:sz="6" w:space="6" w:color="0000FF"/>
          </w:divBdr>
        </w:div>
        <w:div w:id="945698308">
          <w:marLeft w:val="0"/>
          <w:marRight w:val="0"/>
          <w:marTop w:val="0"/>
          <w:marBottom w:val="288"/>
          <w:divBdr>
            <w:top w:val="single" w:sz="6" w:space="6" w:color="0000FF"/>
            <w:left w:val="single" w:sz="6" w:space="6" w:color="0000FF"/>
            <w:bottom w:val="single" w:sz="6" w:space="6" w:color="0000FF"/>
            <w:right w:val="single" w:sz="6" w:space="6" w:color="0000FF"/>
          </w:divBdr>
        </w:div>
        <w:div w:id="139993788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375588260">
      <w:bodyDiv w:val="1"/>
      <w:marLeft w:val="0"/>
      <w:marRight w:val="0"/>
      <w:marTop w:val="0"/>
      <w:marBottom w:val="0"/>
      <w:divBdr>
        <w:top w:val="none" w:sz="0" w:space="0" w:color="auto"/>
        <w:left w:val="none" w:sz="0" w:space="0" w:color="auto"/>
        <w:bottom w:val="none" w:sz="0" w:space="0" w:color="auto"/>
        <w:right w:val="none" w:sz="0" w:space="0" w:color="auto"/>
      </w:divBdr>
    </w:div>
    <w:div w:id="415244505">
      <w:bodyDiv w:val="1"/>
      <w:marLeft w:val="0"/>
      <w:marRight w:val="0"/>
      <w:marTop w:val="0"/>
      <w:marBottom w:val="0"/>
      <w:divBdr>
        <w:top w:val="none" w:sz="0" w:space="0" w:color="auto"/>
        <w:left w:val="none" w:sz="0" w:space="0" w:color="auto"/>
        <w:bottom w:val="none" w:sz="0" w:space="0" w:color="auto"/>
        <w:right w:val="none" w:sz="0" w:space="0" w:color="auto"/>
      </w:divBdr>
    </w:div>
    <w:div w:id="427966145">
      <w:bodyDiv w:val="1"/>
      <w:marLeft w:val="0"/>
      <w:marRight w:val="0"/>
      <w:marTop w:val="0"/>
      <w:marBottom w:val="0"/>
      <w:divBdr>
        <w:top w:val="none" w:sz="0" w:space="0" w:color="auto"/>
        <w:left w:val="none" w:sz="0" w:space="0" w:color="auto"/>
        <w:bottom w:val="none" w:sz="0" w:space="0" w:color="auto"/>
        <w:right w:val="none" w:sz="0" w:space="0" w:color="auto"/>
      </w:divBdr>
    </w:div>
    <w:div w:id="639111065">
      <w:bodyDiv w:val="1"/>
      <w:marLeft w:val="0"/>
      <w:marRight w:val="0"/>
      <w:marTop w:val="0"/>
      <w:marBottom w:val="0"/>
      <w:divBdr>
        <w:top w:val="none" w:sz="0" w:space="0" w:color="auto"/>
        <w:left w:val="none" w:sz="0" w:space="0" w:color="auto"/>
        <w:bottom w:val="none" w:sz="0" w:space="0" w:color="auto"/>
        <w:right w:val="none" w:sz="0" w:space="0" w:color="auto"/>
      </w:divBdr>
    </w:div>
    <w:div w:id="647319558">
      <w:bodyDiv w:val="1"/>
      <w:marLeft w:val="0"/>
      <w:marRight w:val="0"/>
      <w:marTop w:val="0"/>
      <w:marBottom w:val="0"/>
      <w:divBdr>
        <w:top w:val="none" w:sz="0" w:space="0" w:color="auto"/>
        <w:left w:val="none" w:sz="0" w:space="0" w:color="auto"/>
        <w:bottom w:val="none" w:sz="0" w:space="0" w:color="auto"/>
        <w:right w:val="none" w:sz="0" w:space="0" w:color="auto"/>
      </w:divBdr>
      <w:divsChild>
        <w:div w:id="873157183">
          <w:marLeft w:val="0"/>
          <w:marRight w:val="0"/>
          <w:marTop w:val="0"/>
          <w:marBottom w:val="288"/>
          <w:divBdr>
            <w:top w:val="single" w:sz="6" w:space="6" w:color="0000FF"/>
            <w:left w:val="single" w:sz="6" w:space="6" w:color="0000FF"/>
            <w:bottom w:val="single" w:sz="6" w:space="6" w:color="0000FF"/>
            <w:right w:val="single" w:sz="6" w:space="6" w:color="0000FF"/>
          </w:divBdr>
        </w:div>
        <w:div w:id="1264651606">
          <w:marLeft w:val="0"/>
          <w:marRight w:val="0"/>
          <w:marTop w:val="0"/>
          <w:marBottom w:val="288"/>
          <w:divBdr>
            <w:top w:val="single" w:sz="6" w:space="6" w:color="0000FF"/>
            <w:left w:val="single" w:sz="6" w:space="6" w:color="0000FF"/>
            <w:bottom w:val="single" w:sz="6" w:space="6" w:color="0000FF"/>
            <w:right w:val="single" w:sz="6" w:space="6" w:color="0000FF"/>
          </w:divBdr>
        </w:div>
        <w:div w:id="42022190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743987450">
      <w:bodyDiv w:val="1"/>
      <w:marLeft w:val="0"/>
      <w:marRight w:val="0"/>
      <w:marTop w:val="0"/>
      <w:marBottom w:val="0"/>
      <w:divBdr>
        <w:top w:val="none" w:sz="0" w:space="0" w:color="auto"/>
        <w:left w:val="none" w:sz="0" w:space="0" w:color="auto"/>
        <w:bottom w:val="none" w:sz="0" w:space="0" w:color="auto"/>
        <w:right w:val="none" w:sz="0" w:space="0" w:color="auto"/>
      </w:divBdr>
    </w:div>
    <w:div w:id="778764332">
      <w:bodyDiv w:val="1"/>
      <w:marLeft w:val="0"/>
      <w:marRight w:val="0"/>
      <w:marTop w:val="0"/>
      <w:marBottom w:val="0"/>
      <w:divBdr>
        <w:top w:val="none" w:sz="0" w:space="0" w:color="auto"/>
        <w:left w:val="none" w:sz="0" w:space="0" w:color="auto"/>
        <w:bottom w:val="none" w:sz="0" w:space="0" w:color="auto"/>
        <w:right w:val="none" w:sz="0" w:space="0" w:color="auto"/>
      </w:divBdr>
    </w:div>
    <w:div w:id="835417731">
      <w:bodyDiv w:val="1"/>
      <w:marLeft w:val="0"/>
      <w:marRight w:val="0"/>
      <w:marTop w:val="0"/>
      <w:marBottom w:val="0"/>
      <w:divBdr>
        <w:top w:val="none" w:sz="0" w:space="0" w:color="auto"/>
        <w:left w:val="none" w:sz="0" w:space="0" w:color="auto"/>
        <w:bottom w:val="none" w:sz="0" w:space="0" w:color="auto"/>
        <w:right w:val="none" w:sz="0" w:space="0" w:color="auto"/>
      </w:divBdr>
    </w:div>
    <w:div w:id="851795602">
      <w:bodyDiv w:val="1"/>
      <w:marLeft w:val="0"/>
      <w:marRight w:val="0"/>
      <w:marTop w:val="0"/>
      <w:marBottom w:val="0"/>
      <w:divBdr>
        <w:top w:val="none" w:sz="0" w:space="0" w:color="auto"/>
        <w:left w:val="none" w:sz="0" w:space="0" w:color="auto"/>
        <w:bottom w:val="none" w:sz="0" w:space="0" w:color="auto"/>
        <w:right w:val="none" w:sz="0" w:space="0" w:color="auto"/>
      </w:divBdr>
    </w:div>
    <w:div w:id="876042491">
      <w:bodyDiv w:val="1"/>
      <w:marLeft w:val="0"/>
      <w:marRight w:val="0"/>
      <w:marTop w:val="0"/>
      <w:marBottom w:val="0"/>
      <w:divBdr>
        <w:top w:val="none" w:sz="0" w:space="0" w:color="auto"/>
        <w:left w:val="none" w:sz="0" w:space="0" w:color="auto"/>
        <w:bottom w:val="none" w:sz="0" w:space="0" w:color="auto"/>
        <w:right w:val="none" w:sz="0" w:space="0" w:color="auto"/>
      </w:divBdr>
    </w:div>
    <w:div w:id="893543921">
      <w:bodyDiv w:val="1"/>
      <w:marLeft w:val="0"/>
      <w:marRight w:val="0"/>
      <w:marTop w:val="0"/>
      <w:marBottom w:val="0"/>
      <w:divBdr>
        <w:top w:val="none" w:sz="0" w:space="0" w:color="auto"/>
        <w:left w:val="none" w:sz="0" w:space="0" w:color="auto"/>
        <w:bottom w:val="none" w:sz="0" w:space="0" w:color="auto"/>
        <w:right w:val="none" w:sz="0" w:space="0" w:color="auto"/>
      </w:divBdr>
    </w:div>
    <w:div w:id="939407953">
      <w:bodyDiv w:val="1"/>
      <w:marLeft w:val="0"/>
      <w:marRight w:val="0"/>
      <w:marTop w:val="0"/>
      <w:marBottom w:val="0"/>
      <w:divBdr>
        <w:top w:val="none" w:sz="0" w:space="0" w:color="auto"/>
        <w:left w:val="none" w:sz="0" w:space="0" w:color="auto"/>
        <w:bottom w:val="none" w:sz="0" w:space="0" w:color="auto"/>
        <w:right w:val="none" w:sz="0" w:space="0" w:color="auto"/>
      </w:divBdr>
    </w:div>
    <w:div w:id="1042560128">
      <w:bodyDiv w:val="1"/>
      <w:marLeft w:val="0"/>
      <w:marRight w:val="0"/>
      <w:marTop w:val="0"/>
      <w:marBottom w:val="0"/>
      <w:divBdr>
        <w:top w:val="none" w:sz="0" w:space="0" w:color="auto"/>
        <w:left w:val="none" w:sz="0" w:space="0" w:color="auto"/>
        <w:bottom w:val="none" w:sz="0" w:space="0" w:color="auto"/>
        <w:right w:val="none" w:sz="0" w:space="0" w:color="auto"/>
      </w:divBdr>
    </w:div>
    <w:div w:id="1180896859">
      <w:bodyDiv w:val="1"/>
      <w:marLeft w:val="0"/>
      <w:marRight w:val="0"/>
      <w:marTop w:val="0"/>
      <w:marBottom w:val="0"/>
      <w:divBdr>
        <w:top w:val="none" w:sz="0" w:space="0" w:color="auto"/>
        <w:left w:val="none" w:sz="0" w:space="0" w:color="auto"/>
        <w:bottom w:val="none" w:sz="0" w:space="0" w:color="auto"/>
        <w:right w:val="none" w:sz="0" w:space="0" w:color="auto"/>
      </w:divBdr>
      <w:divsChild>
        <w:div w:id="996155241">
          <w:marLeft w:val="0"/>
          <w:marRight w:val="0"/>
          <w:marTop w:val="0"/>
          <w:marBottom w:val="288"/>
          <w:divBdr>
            <w:top w:val="single" w:sz="6" w:space="6" w:color="0000FF"/>
            <w:left w:val="single" w:sz="6" w:space="6" w:color="0000FF"/>
            <w:bottom w:val="single" w:sz="6" w:space="6" w:color="0000FF"/>
            <w:right w:val="single" w:sz="6" w:space="6" w:color="0000FF"/>
          </w:divBdr>
        </w:div>
        <w:div w:id="522287944">
          <w:marLeft w:val="0"/>
          <w:marRight w:val="0"/>
          <w:marTop w:val="0"/>
          <w:marBottom w:val="288"/>
          <w:divBdr>
            <w:top w:val="single" w:sz="6" w:space="6" w:color="0000FF"/>
            <w:left w:val="single" w:sz="6" w:space="6" w:color="0000FF"/>
            <w:bottom w:val="single" w:sz="6" w:space="6" w:color="0000FF"/>
            <w:right w:val="single" w:sz="6" w:space="6" w:color="0000FF"/>
          </w:divBdr>
        </w:div>
        <w:div w:id="892616281">
          <w:marLeft w:val="0"/>
          <w:marRight w:val="0"/>
          <w:marTop w:val="0"/>
          <w:marBottom w:val="288"/>
          <w:divBdr>
            <w:top w:val="single" w:sz="6" w:space="6" w:color="0000FF"/>
            <w:left w:val="single" w:sz="6" w:space="6" w:color="0000FF"/>
            <w:bottom w:val="single" w:sz="6" w:space="6" w:color="0000FF"/>
            <w:right w:val="single" w:sz="6" w:space="6" w:color="0000FF"/>
          </w:divBdr>
        </w:div>
        <w:div w:id="1972205571">
          <w:marLeft w:val="0"/>
          <w:marRight w:val="0"/>
          <w:marTop w:val="0"/>
          <w:marBottom w:val="288"/>
          <w:divBdr>
            <w:top w:val="single" w:sz="6" w:space="6" w:color="0000FF"/>
            <w:left w:val="single" w:sz="6" w:space="6" w:color="0000FF"/>
            <w:bottom w:val="single" w:sz="6" w:space="6" w:color="0000FF"/>
            <w:right w:val="single" w:sz="6" w:space="6" w:color="0000FF"/>
          </w:divBdr>
        </w:div>
        <w:div w:id="69588391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90072815">
      <w:bodyDiv w:val="1"/>
      <w:marLeft w:val="0"/>
      <w:marRight w:val="0"/>
      <w:marTop w:val="0"/>
      <w:marBottom w:val="0"/>
      <w:divBdr>
        <w:top w:val="none" w:sz="0" w:space="0" w:color="auto"/>
        <w:left w:val="none" w:sz="0" w:space="0" w:color="auto"/>
        <w:bottom w:val="none" w:sz="0" w:space="0" w:color="auto"/>
        <w:right w:val="none" w:sz="0" w:space="0" w:color="auto"/>
      </w:divBdr>
    </w:div>
    <w:div w:id="1244726307">
      <w:bodyDiv w:val="1"/>
      <w:marLeft w:val="0"/>
      <w:marRight w:val="0"/>
      <w:marTop w:val="0"/>
      <w:marBottom w:val="0"/>
      <w:divBdr>
        <w:top w:val="none" w:sz="0" w:space="0" w:color="auto"/>
        <w:left w:val="none" w:sz="0" w:space="0" w:color="auto"/>
        <w:bottom w:val="none" w:sz="0" w:space="0" w:color="auto"/>
        <w:right w:val="none" w:sz="0" w:space="0" w:color="auto"/>
      </w:divBdr>
    </w:div>
    <w:div w:id="1368331114">
      <w:bodyDiv w:val="1"/>
      <w:marLeft w:val="0"/>
      <w:marRight w:val="0"/>
      <w:marTop w:val="0"/>
      <w:marBottom w:val="0"/>
      <w:divBdr>
        <w:top w:val="none" w:sz="0" w:space="0" w:color="auto"/>
        <w:left w:val="none" w:sz="0" w:space="0" w:color="auto"/>
        <w:bottom w:val="none" w:sz="0" w:space="0" w:color="auto"/>
        <w:right w:val="none" w:sz="0" w:space="0" w:color="auto"/>
      </w:divBdr>
      <w:divsChild>
        <w:div w:id="333728320">
          <w:marLeft w:val="0"/>
          <w:marRight w:val="0"/>
          <w:marTop w:val="0"/>
          <w:marBottom w:val="288"/>
          <w:divBdr>
            <w:top w:val="single" w:sz="6" w:space="6" w:color="0000FF"/>
            <w:left w:val="single" w:sz="6" w:space="6" w:color="0000FF"/>
            <w:bottom w:val="single" w:sz="6" w:space="6" w:color="0000FF"/>
            <w:right w:val="single" w:sz="6" w:space="6" w:color="0000FF"/>
          </w:divBdr>
        </w:div>
        <w:div w:id="95058296">
          <w:marLeft w:val="0"/>
          <w:marRight w:val="0"/>
          <w:marTop w:val="0"/>
          <w:marBottom w:val="288"/>
          <w:divBdr>
            <w:top w:val="single" w:sz="6" w:space="6" w:color="0000FF"/>
            <w:left w:val="single" w:sz="6" w:space="6" w:color="0000FF"/>
            <w:bottom w:val="single" w:sz="6" w:space="6" w:color="0000FF"/>
            <w:right w:val="single" w:sz="6" w:space="6" w:color="0000FF"/>
          </w:divBdr>
        </w:div>
        <w:div w:id="61867921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399481261">
      <w:bodyDiv w:val="1"/>
      <w:marLeft w:val="0"/>
      <w:marRight w:val="0"/>
      <w:marTop w:val="0"/>
      <w:marBottom w:val="0"/>
      <w:divBdr>
        <w:top w:val="none" w:sz="0" w:space="0" w:color="auto"/>
        <w:left w:val="none" w:sz="0" w:space="0" w:color="auto"/>
        <w:bottom w:val="none" w:sz="0" w:space="0" w:color="auto"/>
        <w:right w:val="none" w:sz="0" w:space="0" w:color="auto"/>
      </w:divBdr>
      <w:divsChild>
        <w:div w:id="1901018079">
          <w:marLeft w:val="0"/>
          <w:marRight w:val="0"/>
          <w:marTop w:val="0"/>
          <w:marBottom w:val="288"/>
          <w:divBdr>
            <w:top w:val="single" w:sz="6" w:space="6" w:color="0000FF"/>
            <w:left w:val="single" w:sz="6" w:space="6" w:color="0000FF"/>
            <w:bottom w:val="single" w:sz="6" w:space="6" w:color="0000FF"/>
            <w:right w:val="single" w:sz="6" w:space="6" w:color="0000FF"/>
          </w:divBdr>
        </w:div>
        <w:div w:id="211859382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12000606">
      <w:bodyDiv w:val="1"/>
      <w:marLeft w:val="0"/>
      <w:marRight w:val="0"/>
      <w:marTop w:val="0"/>
      <w:marBottom w:val="0"/>
      <w:divBdr>
        <w:top w:val="none" w:sz="0" w:space="0" w:color="auto"/>
        <w:left w:val="none" w:sz="0" w:space="0" w:color="auto"/>
        <w:bottom w:val="none" w:sz="0" w:space="0" w:color="auto"/>
        <w:right w:val="none" w:sz="0" w:space="0" w:color="auto"/>
      </w:divBdr>
      <w:divsChild>
        <w:div w:id="1212114237">
          <w:marLeft w:val="0"/>
          <w:marRight w:val="0"/>
          <w:marTop w:val="0"/>
          <w:marBottom w:val="288"/>
          <w:divBdr>
            <w:top w:val="single" w:sz="6" w:space="6" w:color="0000FF"/>
            <w:left w:val="single" w:sz="6" w:space="6" w:color="0000FF"/>
            <w:bottom w:val="single" w:sz="6" w:space="6" w:color="0000FF"/>
            <w:right w:val="single" w:sz="6" w:space="6" w:color="0000FF"/>
          </w:divBdr>
        </w:div>
        <w:div w:id="2048409484">
          <w:marLeft w:val="0"/>
          <w:marRight w:val="0"/>
          <w:marTop w:val="0"/>
          <w:marBottom w:val="288"/>
          <w:divBdr>
            <w:top w:val="single" w:sz="6" w:space="6" w:color="0000FF"/>
            <w:left w:val="single" w:sz="6" w:space="6" w:color="0000FF"/>
            <w:bottom w:val="single" w:sz="6" w:space="6" w:color="0000FF"/>
            <w:right w:val="single" w:sz="6" w:space="6" w:color="0000FF"/>
          </w:divBdr>
        </w:div>
        <w:div w:id="19978216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14742386">
      <w:bodyDiv w:val="1"/>
      <w:marLeft w:val="0"/>
      <w:marRight w:val="0"/>
      <w:marTop w:val="0"/>
      <w:marBottom w:val="0"/>
      <w:divBdr>
        <w:top w:val="none" w:sz="0" w:space="0" w:color="auto"/>
        <w:left w:val="none" w:sz="0" w:space="0" w:color="auto"/>
        <w:bottom w:val="none" w:sz="0" w:space="0" w:color="auto"/>
        <w:right w:val="none" w:sz="0" w:space="0" w:color="auto"/>
      </w:divBdr>
      <w:divsChild>
        <w:div w:id="551237285">
          <w:marLeft w:val="0"/>
          <w:marRight w:val="0"/>
          <w:marTop w:val="0"/>
          <w:marBottom w:val="288"/>
          <w:divBdr>
            <w:top w:val="single" w:sz="6" w:space="6" w:color="0000FF"/>
            <w:left w:val="single" w:sz="6" w:space="6" w:color="0000FF"/>
            <w:bottom w:val="single" w:sz="6" w:space="6" w:color="0000FF"/>
            <w:right w:val="single" w:sz="6" w:space="6" w:color="0000FF"/>
          </w:divBdr>
        </w:div>
        <w:div w:id="1679043487">
          <w:marLeft w:val="0"/>
          <w:marRight w:val="0"/>
          <w:marTop w:val="0"/>
          <w:marBottom w:val="288"/>
          <w:divBdr>
            <w:top w:val="single" w:sz="6" w:space="6" w:color="0000FF"/>
            <w:left w:val="single" w:sz="6" w:space="6" w:color="0000FF"/>
            <w:bottom w:val="single" w:sz="6" w:space="6" w:color="0000FF"/>
            <w:right w:val="single" w:sz="6" w:space="6" w:color="0000FF"/>
          </w:divBdr>
        </w:div>
        <w:div w:id="283116615">
          <w:marLeft w:val="0"/>
          <w:marRight w:val="0"/>
          <w:marTop w:val="0"/>
          <w:marBottom w:val="288"/>
          <w:divBdr>
            <w:top w:val="single" w:sz="6" w:space="6" w:color="0000FF"/>
            <w:left w:val="single" w:sz="6" w:space="6" w:color="0000FF"/>
            <w:bottom w:val="single" w:sz="6" w:space="6" w:color="0000FF"/>
            <w:right w:val="single" w:sz="6" w:space="6" w:color="0000FF"/>
          </w:divBdr>
        </w:div>
        <w:div w:id="340938405">
          <w:marLeft w:val="0"/>
          <w:marRight w:val="0"/>
          <w:marTop w:val="0"/>
          <w:marBottom w:val="288"/>
          <w:divBdr>
            <w:top w:val="single" w:sz="6" w:space="6" w:color="0000FF"/>
            <w:left w:val="single" w:sz="6" w:space="6" w:color="0000FF"/>
            <w:bottom w:val="single" w:sz="6" w:space="6" w:color="0000FF"/>
            <w:right w:val="single" w:sz="6" w:space="6" w:color="0000FF"/>
          </w:divBdr>
        </w:div>
        <w:div w:id="537475003">
          <w:marLeft w:val="0"/>
          <w:marRight w:val="0"/>
          <w:marTop w:val="0"/>
          <w:marBottom w:val="288"/>
          <w:divBdr>
            <w:top w:val="single" w:sz="6" w:space="6" w:color="0000FF"/>
            <w:left w:val="single" w:sz="6" w:space="6" w:color="0000FF"/>
            <w:bottom w:val="single" w:sz="6" w:space="6" w:color="0000FF"/>
            <w:right w:val="single" w:sz="6" w:space="6" w:color="0000FF"/>
          </w:divBdr>
        </w:div>
        <w:div w:id="50910708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76869353">
      <w:bodyDiv w:val="1"/>
      <w:marLeft w:val="0"/>
      <w:marRight w:val="0"/>
      <w:marTop w:val="0"/>
      <w:marBottom w:val="0"/>
      <w:divBdr>
        <w:top w:val="none" w:sz="0" w:space="0" w:color="auto"/>
        <w:left w:val="none" w:sz="0" w:space="0" w:color="auto"/>
        <w:bottom w:val="none" w:sz="0" w:space="0" w:color="auto"/>
        <w:right w:val="none" w:sz="0" w:space="0" w:color="auto"/>
      </w:divBdr>
    </w:div>
    <w:div w:id="1502351429">
      <w:bodyDiv w:val="1"/>
      <w:marLeft w:val="0"/>
      <w:marRight w:val="0"/>
      <w:marTop w:val="0"/>
      <w:marBottom w:val="0"/>
      <w:divBdr>
        <w:top w:val="none" w:sz="0" w:space="0" w:color="auto"/>
        <w:left w:val="none" w:sz="0" w:space="0" w:color="auto"/>
        <w:bottom w:val="none" w:sz="0" w:space="0" w:color="auto"/>
        <w:right w:val="none" w:sz="0" w:space="0" w:color="auto"/>
      </w:divBdr>
    </w:div>
    <w:div w:id="1570070757">
      <w:bodyDiv w:val="1"/>
      <w:marLeft w:val="0"/>
      <w:marRight w:val="0"/>
      <w:marTop w:val="0"/>
      <w:marBottom w:val="0"/>
      <w:divBdr>
        <w:top w:val="none" w:sz="0" w:space="0" w:color="auto"/>
        <w:left w:val="none" w:sz="0" w:space="0" w:color="auto"/>
        <w:bottom w:val="none" w:sz="0" w:space="0" w:color="auto"/>
        <w:right w:val="none" w:sz="0" w:space="0" w:color="auto"/>
      </w:divBdr>
    </w:div>
    <w:div w:id="1571227389">
      <w:bodyDiv w:val="1"/>
      <w:marLeft w:val="0"/>
      <w:marRight w:val="0"/>
      <w:marTop w:val="0"/>
      <w:marBottom w:val="0"/>
      <w:divBdr>
        <w:top w:val="none" w:sz="0" w:space="0" w:color="auto"/>
        <w:left w:val="none" w:sz="0" w:space="0" w:color="auto"/>
        <w:bottom w:val="none" w:sz="0" w:space="0" w:color="auto"/>
        <w:right w:val="none" w:sz="0" w:space="0" w:color="auto"/>
      </w:divBdr>
      <w:divsChild>
        <w:div w:id="203952689">
          <w:marLeft w:val="0"/>
          <w:marRight w:val="0"/>
          <w:marTop w:val="0"/>
          <w:marBottom w:val="288"/>
          <w:divBdr>
            <w:top w:val="single" w:sz="6" w:space="6" w:color="0000FF"/>
            <w:left w:val="single" w:sz="6" w:space="6" w:color="0000FF"/>
            <w:bottom w:val="single" w:sz="6" w:space="6" w:color="0000FF"/>
            <w:right w:val="single" w:sz="6" w:space="6" w:color="0000FF"/>
          </w:divBdr>
        </w:div>
        <w:div w:id="2016374370">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613437202">
      <w:bodyDiv w:val="1"/>
      <w:marLeft w:val="0"/>
      <w:marRight w:val="0"/>
      <w:marTop w:val="0"/>
      <w:marBottom w:val="0"/>
      <w:divBdr>
        <w:top w:val="none" w:sz="0" w:space="0" w:color="auto"/>
        <w:left w:val="none" w:sz="0" w:space="0" w:color="auto"/>
        <w:bottom w:val="none" w:sz="0" w:space="0" w:color="auto"/>
        <w:right w:val="none" w:sz="0" w:space="0" w:color="auto"/>
      </w:divBdr>
    </w:div>
    <w:div w:id="1626620211">
      <w:bodyDiv w:val="1"/>
      <w:marLeft w:val="0"/>
      <w:marRight w:val="0"/>
      <w:marTop w:val="0"/>
      <w:marBottom w:val="0"/>
      <w:divBdr>
        <w:top w:val="none" w:sz="0" w:space="0" w:color="auto"/>
        <w:left w:val="none" w:sz="0" w:space="0" w:color="auto"/>
        <w:bottom w:val="none" w:sz="0" w:space="0" w:color="auto"/>
        <w:right w:val="none" w:sz="0" w:space="0" w:color="auto"/>
      </w:divBdr>
    </w:div>
    <w:div w:id="1850411587">
      <w:bodyDiv w:val="1"/>
      <w:marLeft w:val="0"/>
      <w:marRight w:val="0"/>
      <w:marTop w:val="0"/>
      <w:marBottom w:val="0"/>
      <w:divBdr>
        <w:top w:val="none" w:sz="0" w:space="0" w:color="auto"/>
        <w:left w:val="none" w:sz="0" w:space="0" w:color="auto"/>
        <w:bottom w:val="none" w:sz="0" w:space="0" w:color="auto"/>
        <w:right w:val="none" w:sz="0" w:space="0" w:color="auto"/>
      </w:divBdr>
    </w:div>
    <w:div w:id="1884170563">
      <w:bodyDiv w:val="1"/>
      <w:marLeft w:val="0"/>
      <w:marRight w:val="0"/>
      <w:marTop w:val="0"/>
      <w:marBottom w:val="0"/>
      <w:divBdr>
        <w:top w:val="none" w:sz="0" w:space="0" w:color="auto"/>
        <w:left w:val="none" w:sz="0" w:space="0" w:color="auto"/>
        <w:bottom w:val="none" w:sz="0" w:space="0" w:color="auto"/>
        <w:right w:val="none" w:sz="0" w:space="0" w:color="auto"/>
      </w:divBdr>
    </w:div>
    <w:div w:id="1931891234">
      <w:bodyDiv w:val="1"/>
      <w:marLeft w:val="0"/>
      <w:marRight w:val="0"/>
      <w:marTop w:val="0"/>
      <w:marBottom w:val="0"/>
      <w:divBdr>
        <w:top w:val="none" w:sz="0" w:space="0" w:color="auto"/>
        <w:left w:val="none" w:sz="0" w:space="0" w:color="auto"/>
        <w:bottom w:val="none" w:sz="0" w:space="0" w:color="auto"/>
        <w:right w:val="none" w:sz="0" w:space="0" w:color="auto"/>
      </w:divBdr>
      <w:divsChild>
        <w:div w:id="2141796875">
          <w:marLeft w:val="0"/>
          <w:marRight w:val="0"/>
          <w:marTop w:val="0"/>
          <w:marBottom w:val="288"/>
          <w:divBdr>
            <w:top w:val="single" w:sz="6" w:space="6" w:color="0000FF"/>
            <w:left w:val="single" w:sz="6" w:space="6" w:color="0000FF"/>
            <w:bottom w:val="single" w:sz="6" w:space="6" w:color="0000FF"/>
            <w:right w:val="single" w:sz="6" w:space="6" w:color="0000FF"/>
          </w:divBdr>
        </w:div>
        <w:div w:id="114065488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058778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ts.1c.ua/db/content/pubecs/src/text/32.html?_=1579524616" TargetMode="External"/><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5.png"/><Relationship Id="rId16" Type="http://schemas.openxmlformats.org/officeDocument/2006/relationships/image" Target="media/image1.png"/><Relationship Id="rId11" Type="http://schemas.openxmlformats.org/officeDocument/2006/relationships/hyperlink" Target="http://books.1c.ru/"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fontTable" Target="fontTable.xml"/><Relationship Id="rId22" Type="http://schemas.openxmlformats.org/officeDocument/2006/relationships/hyperlink" Target="https://its.1c.ua/db/content/pubecs/src/text/5.html?_=1579524616" TargetMode="Externa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its.1c.ua/db/content/pubecs/src/text/15.html?_=1579524616"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line.1c.ru/catalog/free/learning.php"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hyperlink" Target="mailto:publishing@1c.ru"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its.1c.ua/db/content/pubecs/src/text/23.html?_=1579524616"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www.1c.ru/" TargetMode="Externa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yperlink" Target="https://its.1c.ua/db/content/pubecs/src/text/26.html?_=1579524616" TargetMode="External"/><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its.1c.ua/db/content/pubecs/src/text/15.html?_=1579524616"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its.1c.ua/db/content/pubecs/src/text/27.html?_=1579524616"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hyperlink" Target="https://its.1c.ua/db/content/pubecs/src/text/31.html?_=1579524616" TargetMode="Externa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image" Target="media/image4.png"/><Relationship Id="rId14" Type="http://schemas.openxmlformats.org/officeDocument/2006/relationships/hyperlink" Target="http://fserver.1c.ru/its/files/demo/books/pubecs/enterprise_collaboration_system.zip"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yperlink" Target="https://its.1c.ua/db/content/pubecs/src/text/17.html?_=1579524616" TargetMode="External"/><Relationship Id="rId77" Type="http://schemas.openxmlformats.org/officeDocument/2006/relationships/image" Target="media/image55.png"/><Relationship Id="rId8" Type="http://schemas.openxmlformats.org/officeDocument/2006/relationships/hyperlink" Target="mailto:1c@1c.ru" TargetMode="Externa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L:\GitHUB\1c\docs\devop\1&#1057;-&#1096;&#1072;&#1073;&#1083;&#1086;&#108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E5449A337D649E08BCC0B222C85356B"/>
        <w:category>
          <w:name w:val="Общие"/>
          <w:gallery w:val="placeholder"/>
        </w:category>
        <w:types>
          <w:type w:val="bbPlcHdr"/>
        </w:types>
        <w:behaviors>
          <w:behavior w:val="content"/>
        </w:behaviors>
        <w:guid w:val="{36811668-2039-47DE-8E0E-8BF4A11C9876}"/>
      </w:docPartPr>
      <w:docPartBody>
        <w:p w:rsidR="00000000" w:rsidRDefault="00485248">
          <w:pPr>
            <w:pStyle w:val="2E5449A337D649E08BCC0B222C85356B"/>
          </w:pPr>
          <w:r w:rsidRPr="00C6512A">
            <w:rPr>
              <w:rStyle w:val="a3"/>
            </w:rPr>
            <w:t>[Название]</w:t>
          </w:r>
        </w:p>
      </w:docPartBody>
    </w:docPart>
    <w:docPart>
      <w:docPartPr>
        <w:name w:val="73BCB967B6BD40BDB7275E0C2572CEAC"/>
        <w:category>
          <w:name w:val="Общие"/>
          <w:gallery w:val="placeholder"/>
        </w:category>
        <w:types>
          <w:type w:val="bbPlcHdr"/>
        </w:types>
        <w:behaviors>
          <w:behavior w:val="content"/>
        </w:behaviors>
        <w:guid w:val="{119FA00B-534D-4F30-8A62-B2024B88B1D0}"/>
      </w:docPartPr>
      <w:docPartBody>
        <w:p w:rsidR="00000000" w:rsidRDefault="00485248">
          <w:pPr>
            <w:pStyle w:val="73BCB967B6BD40BDB7275E0C2572CEAC"/>
          </w:pPr>
          <w:r w:rsidRPr="00C6512A">
            <w:rPr>
              <w:rStyle w:val="a3"/>
            </w:rPr>
            <w:t>[Тема]</w:t>
          </w:r>
        </w:p>
      </w:docPartBody>
    </w:docPart>
    <w:docPart>
      <w:docPartPr>
        <w:name w:val="FB6AC19694284E208C3454B51D0DE94A"/>
        <w:category>
          <w:name w:val="Общие"/>
          <w:gallery w:val="placeholder"/>
        </w:category>
        <w:types>
          <w:type w:val="bbPlcHdr"/>
        </w:types>
        <w:behaviors>
          <w:behavior w:val="content"/>
        </w:behaviors>
        <w:guid w:val="{F1E9E6A8-48BC-45C8-89F6-13DDF9A64AE8}"/>
      </w:docPartPr>
      <w:docPartBody>
        <w:p w:rsidR="00000000" w:rsidRDefault="00485248">
          <w:pPr>
            <w:pStyle w:val="FB6AC19694284E208C3454B51D0DE94A"/>
          </w:pPr>
          <w:r w:rsidRPr="00C6512A">
            <w:rPr>
              <w:rStyle w:val="a3"/>
            </w:rPr>
            <w:t>[Тема]</w:t>
          </w:r>
        </w:p>
      </w:docPartBody>
    </w:docPart>
    <w:docPart>
      <w:docPartPr>
        <w:name w:val="1E559D1AE7644D598965E347E081E4E2"/>
        <w:category>
          <w:name w:val="Общие"/>
          <w:gallery w:val="placeholder"/>
        </w:category>
        <w:types>
          <w:type w:val="bbPlcHdr"/>
        </w:types>
        <w:behaviors>
          <w:behavior w:val="content"/>
        </w:behaviors>
        <w:guid w:val="{AEB10ED3-70BE-4D73-9216-E28138D62E18}"/>
      </w:docPartPr>
      <w:docPartBody>
        <w:p w:rsidR="00000000" w:rsidRDefault="00485248">
          <w:pPr>
            <w:pStyle w:val="1E559D1AE7644D598965E347E081E4E2"/>
          </w:pPr>
          <w:r w:rsidRPr="00C6512A">
            <w:rPr>
              <w:rStyle w:val="a3"/>
            </w:rPr>
            <w:t>[Название]</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248"/>
    <w:rsid w:val="004852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2E5449A337D649E08BCC0B222C85356B">
    <w:name w:val="2E5449A337D649E08BCC0B222C85356B"/>
  </w:style>
  <w:style w:type="paragraph" w:customStyle="1" w:styleId="73BCB967B6BD40BDB7275E0C2572CEAC">
    <w:name w:val="73BCB967B6BD40BDB7275E0C2572CEAC"/>
  </w:style>
  <w:style w:type="paragraph" w:customStyle="1" w:styleId="FB6AC19694284E208C3454B51D0DE94A">
    <w:name w:val="FB6AC19694284E208C3454B51D0DE94A"/>
  </w:style>
  <w:style w:type="paragraph" w:customStyle="1" w:styleId="1E559D1AE7644D598965E347E081E4E2">
    <w:name w:val="1E559D1AE7644D598965E347E081E4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D126B4-7372-4AE5-8595-4C6EE83EE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1С-шаблон.dotx</Template>
  <TotalTime>104</TotalTime>
  <Pages>1</Pages>
  <Words>22466</Words>
  <Characters>128059</Characters>
  <Application>Microsoft Office Word</Application>
  <DocSecurity>0</DocSecurity>
  <Lines>1067</Lines>
  <Paragraphs>300</Paragraphs>
  <ScaleCrop>false</ScaleCrop>
  <HeadingPairs>
    <vt:vector size="2" baseType="variant">
      <vt:variant>
        <vt:lpstr>Название</vt:lpstr>
      </vt:variant>
      <vt:variant>
        <vt:i4>1</vt:i4>
      </vt:variant>
    </vt:vector>
  </HeadingPairs>
  <TitlesOfParts>
    <vt:vector size="1" baseType="lpstr">
      <vt:lpstr>Коммуникации в бизнес приложениях. Разработка в системе 1С:Предприятие 8.3</vt:lpstr>
    </vt:vector>
  </TitlesOfParts>
  <Company/>
  <LinksUpToDate>false</LinksUpToDate>
  <CharactersWithSpaces>150225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Коммуникации в бизнес приложениях. Разработка в системе 1С:Предприятие 8.3</dc:title>
  <dc:subject>Система взаимодействия</dc:subject>
  <dc:creator>d.komarov</dc:creator>
  <cp:keywords/>
  <dc:description/>
  <cp:lastModifiedBy>d.komarov</cp:lastModifiedBy>
  <cp:revision>28</cp:revision>
  <cp:lastPrinted>2020-01-25T19:41:00Z</cp:lastPrinted>
  <dcterms:created xsi:type="dcterms:W3CDTF">2020-01-25T17:58:00Z</dcterms:created>
  <dcterms:modified xsi:type="dcterms:W3CDTF">2020-01-25T19:43:00Z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Версия">
    <vt:lpwstr>28.02.2019</vt:lpwstr>
  </property>
</Properties>
</file>